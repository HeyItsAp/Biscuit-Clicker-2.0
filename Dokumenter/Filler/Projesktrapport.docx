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9BCDE" w14:textId="6D871C88" w:rsidR="004048B0" w:rsidRPr="00F30B50" w:rsidRDefault="004048B0" w:rsidP="008F1ABD">
      <w:pPr>
        <w:pStyle w:val="Forsideinfo"/>
        <w:spacing w:before="0"/>
        <w:jc w:val="left"/>
        <w:rPr>
          <w:noProof/>
          <w:lang w:eastAsia="en-AU"/>
        </w:rPr>
      </w:pPr>
    </w:p>
    <w:tbl>
      <w:tblPr>
        <w:tblW w:w="10800" w:type="dxa"/>
        <w:tblLayout w:type="fixed"/>
        <w:tblLook w:val="04A0" w:firstRow="1" w:lastRow="0" w:firstColumn="1" w:lastColumn="0" w:noHBand="0" w:noVBand="1"/>
      </w:tblPr>
      <w:tblGrid>
        <w:gridCol w:w="10800"/>
      </w:tblGrid>
      <w:tr w:rsidR="004048B0" w:rsidRPr="00F30B50" w14:paraId="61A16C5D" w14:textId="77777777" w:rsidTr="000448DE">
        <w:trPr>
          <w:trHeight w:val="4320"/>
        </w:trPr>
        <w:tc>
          <w:tcPr>
            <w:tcW w:w="10800" w:type="dxa"/>
          </w:tcPr>
          <w:p w14:paraId="03BF6C11" w14:textId="6BC48979" w:rsidR="004048B0" w:rsidRPr="00F30B50" w:rsidRDefault="004048B0" w:rsidP="004048B0">
            <w:pPr>
              <w:jc w:val="center"/>
              <w:outlineLvl w:val="0"/>
              <w:rPr>
                <w:rFonts w:asciiTheme="majorHAnsi" w:hAnsiTheme="majorHAnsi" w:cstheme="majorHAnsi"/>
                <w:caps/>
                <w:color w:val="FFFFFF" w:themeColor="background1"/>
                <w:sz w:val="96"/>
                <w:szCs w:val="96"/>
              </w:rPr>
            </w:pPr>
          </w:p>
        </w:tc>
      </w:tr>
      <w:tr w:rsidR="004048B0" w:rsidRPr="00F30B50" w14:paraId="5A658C4C" w14:textId="77777777" w:rsidTr="000448DE">
        <w:trPr>
          <w:trHeight w:val="944"/>
        </w:trPr>
        <w:tc>
          <w:tcPr>
            <w:tcW w:w="10800" w:type="dxa"/>
            <w:vAlign w:val="center"/>
          </w:tcPr>
          <w:p w14:paraId="08C721BA" w14:textId="7EA00F63" w:rsidR="004048B0" w:rsidRPr="00F30B50" w:rsidRDefault="006B6BCE" w:rsidP="00375BB5">
            <w:pPr>
              <w:pStyle w:val="Overskrift1"/>
              <w:jc w:val="center"/>
            </w:pPr>
            <w:bookmarkStart w:id="0" w:name="_Toc166752379"/>
            <w:r w:rsidRPr="00375BB5">
              <w:rPr>
                <w:color w:val="auto"/>
              </w:rPr>
              <w:t>ProsjektRapport</w:t>
            </w:r>
            <w:bookmarkEnd w:id="0"/>
          </w:p>
        </w:tc>
      </w:tr>
      <w:tr w:rsidR="004048B0" w:rsidRPr="00F30B50" w14:paraId="761ED3C2" w14:textId="77777777" w:rsidTr="000448DE">
        <w:trPr>
          <w:trHeight w:val="1528"/>
        </w:trPr>
        <w:tc>
          <w:tcPr>
            <w:tcW w:w="10800" w:type="dxa"/>
            <w:vAlign w:val="center"/>
          </w:tcPr>
          <w:p w14:paraId="04C43480" w14:textId="70391212" w:rsidR="004048B0" w:rsidRPr="00F30B50" w:rsidRDefault="008D3075" w:rsidP="004048B0">
            <w:pPr>
              <w:pStyle w:val="Undertittel"/>
              <w:framePr w:wrap="auto" w:vAnchor="margin" w:hAnchor="text" w:yAlign="inline"/>
            </w:pPr>
            <w:r w:rsidRPr="00F30B50">
              <w:t xml:space="preserve">  </w:t>
            </w:r>
            <w:bookmarkStart w:id="1" w:name="_Toc166752380"/>
            <w:r w:rsidR="006B6BCE" w:rsidRPr="00F30B50">
              <w:rPr>
                <w:color w:val="auto"/>
              </w:rPr>
              <w:t>Biscuit Clicker 2.0</w:t>
            </w:r>
            <w:bookmarkEnd w:id="1"/>
          </w:p>
        </w:tc>
      </w:tr>
      <w:tr w:rsidR="004048B0" w:rsidRPr="00F30B50" w14:paraId="2649AC32" w14:textId="77777777" w:rsidTr="000448DE">
        <w:trPr>
          <w:trHeight w:val="6491"/>
        </w:trPr>
        <w:tc>
          <w:tcPr>
            <w:tcW w:w="10800" w:type="dxa"/>
            <w:vAlign w:val="bottom"/>
          </w:tcPr>
          <w:p w14:paraId="17AEC1B3" w14:textId="7AC4607D" w:rsidR="004048B0" w:rsidRPr="00F30B50" w:rsidRDefault="008A4907" w:rsidP="004048B0">
            <w:pPr>
              <w:pStyle w:val="Forsideinfo"/>
              <w:rPr>
                <w:noProof/>
              </w:rPr>
            </w:pPr>
            <w:r w:rsidRPr="00F30B50">
              <w:rPr>
                <w:noProof/>
                <w:color w:val="auto"/>
                <w:lang w:bidi="nb-NO"/>
              </w:rPr>
              <w:drawing>
                <wp:anchor distT="0" distB="0" distL="114300" distR="114300" simplePos="0" relativeHeight="251678719" behindDoc="1" locked="0" layoutInCell="1" allowOverlap="1" wp14:anchorId="2E2B1700" wp14:editId="0AFC8D68">
                  <wp:simplePos x="0" y="0"/>
                  <wp:positionH relativeFrom="column">
                    <wp:posOffset>2059940</wp:posOffset>
                  </wp:positionH>
                  <wp:positionV relativeFrom="paragraph">
                    <wp:posOffset>-3559810</wp:posOffset>
                  </wp:positionV>
                  <wp:extent cx="2709545" cy="2719070"/>
                  <wp:effectExtent l="0" t="0" r="0" b="5080"/>
                  <wp:wrapNone/>
                  <wp:docPr id="142414830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9545"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694" w:rsidRPr="00F30B50">
              <w:rPr>
                <w:noProof/>
                <w:color w:val="auto"/>
              </w:rPr>
              <w:t>Adrian Paul Limapiado Balunan</w:t>
            </w:r>
            <w:r w:rsidR="004048B0" w:rsidRPr="00F30B50">
              <w:rPr>
                <w:noProof/>
                <w:color w:val="auto"/>
                <w:lang w:bidi="nb-NO"/>
              </w:rPr>
              <w:t xml:space="preserve"> </w:t>
            </w:r>
            <w:sdt>
              <w:sdtPr>
                <w:rPr>
                  <w:noProof/>
                  <w:color w:val="auto"/>
                </w:rPr>
                <w:id w:val="-1690362417"/>
                <w:placeholder>
                  <w:docPart w:val="10408F935DDC44AE897A534B61717D8C"/>
                </w:placeholder>
                <w:temporary/>
                <w:showingPlcHdr/>
                <w15:appearance w15:val="hidden"/>
              </w:sdtPr>
              <w:sdtContent>
                <w:r w:rsidR="004048B0" w:rsidRPr="00F30B50">
                  <w:rPr>
                    <w:noProof/>
                    <w:color w:val="auto"/>
                    <w:lang w:bidi="nb-NO"/>
                  </w:rPr>
                  <w:t>|</w:t>
                </w:r>
              </w:sdtContent>
            </w:sdt>
            <w:r w:rsidR="004048B0" w:rsidRPr="00F30B50">
              <w:rPr>
                <w:noProof/>
                <w:color w:val="auto"/>
                <w:lang w:bidi="nb-NO"/>
              </w:rPr>
              <w:t xml:space="preserve"> </w:t>
            </w:r>
            <w:r w:rsidR="00463694" w:rsidRPr="00F30B50">
              <w:rPr>
                <w:noProof/>
                <w:color w:val="auto"/>
              </w:rPr>
              <w:t>22.01.2024</w:t>
            </w:r>
          </w:p>
        </w:tc>
      </w:tr>
    </w:tbl>
    <w:p w14:paraId="3D83257A" w14:textId="77777777" w:rsidR="00E92204" w:rsidRPr="00F30B50" w:rsidRDefault="00E92204" w:rsidP="00B155C7">
      <w:pPr>
        <w:pStyle w:val="Forsideinfo"/>
        <w:jc w:val="left"/>
        <w:sectPr w:rsidR="00E92204" w:rsidRPr="00F30B50" w:rsidSect="00463694">
          <w:footerReference w:type="default" r:id="rId12"/>
          <w:footerReference w:type="first" r:id="rId13"/>
          <w:pgSz w:w="11906" w:h="16838" w:code="9"/>
          <w:pgMar w:top="720" w:right="539" w:bottom="720" w:left="539" w:header="289" w:footer="289" w:gutter="0"/>
          <w:cols w:space="720"/>
          <w:titlePg/>
          <w:docGrid w:linePitch="360"/>
        </w:sectPr>
      </w:pPr>
    </w:p>
    <w:p w14:paraId="6B418CB7" w14:textId="62ECCF4C" w:rsidR="009C1C87" w:rsidRPr="00F30B50" w:rsidRDefault="009C1C87"/>
    <w:tbl>
      <w:tblPr>
        <w:tblW w:w="9201" w:type="dxa"/>
        <w:tblLook w:val="04A0" w:firstRow="1" w:lastRow="0" w:firstColumn="1" w:lastColumn="0" w:noHBand="0" w:noVBand="1"/>
      </w:tblPr>
      <w:tblGrid>
        <w:gridCol w:w="222"/>
        <w:gridCol w:w="10134"/>
      </w:tblGrid>
      <w:tr w:rsidR="00517D36" w:rsidRPr="00F30B50" w14:paraId="2AAA9871" w14:textId="77777777" w:rsidTr="000448DE">
        <w:trPr>
          <w:trHeight w:val="3152"/>
        </w:trPr>
        <w:tc>
          <w:tcPr>
            <w:tcW w:w="195" w:type="dxa"/>
            <w:vMerge w:val="restart"/>
          </w:tcPr>
          <w:p w14:paraId="4CC028B0" w14:textId="77777777" w:rsidR="00C17936" w:rsidRPr="00F30B50" w:rsidRDefault="00C17936" w:rsidP="00E92204">
            <w:pPr>
              <w:pStyle w:val="Forsideinfo"/>
              <w:spacing w:before="0"/>
            </w:pPr>
          </w:p>
          <w:p w14:paraId="02E5CA79" w14:textId="77777777" w:rsidR="00517D36" w:rsidRPr="00F30B50" w:rsidRDefault="00517D36" w:rsidP="00D51608"/>
        </w:tc>
        <w:tc>
          <w:tcPr>
            <w:tcW w:w="9006" w:type="dxa"/>
            <w:shd w:val="clear" w:color="auto" w:fill="auto"/>
            <w:vAlign w:val="bottom"/>
          </w:tcPr>
          <w:p w14:paraId="449531F7" w14:textId="112B881A" w:rsidR="00517D36" w:rsidRPr="00F30B50" w:rsidRDefault="00517D36" w:rsidP="00E952AA">
            <w:bookmarkStart w:id="2" w:name="_Toc157076255"/>
            <w:r w:rsidRPr="00F30B50">
              <w:rPr>
                <w:noProof/>
                <w:lang w:bidi="nb-NO"/>
              </w:rPr>
              <w:drawing>
                <wp:inline distT="0" distB="0" distL="0" distR="0" wp14:anchorId="75DC9504" wp14:editId="231D687E">
                  <wp:extent cx="2286000" cy="222740"/>
                  <wp:effectExtent l="0" t="0" r="0" b="6350"/>
                  <wp:docPr id="6" name="Grafikk 6"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bookmarkEnd w:id="2"/>
          </w:p>
        </w:tc>
      </w:tr>
      <w:tr w:rsidR="00315DFA" w:rsidRPr="00F30B50" w14:paraId="0F67CBF8" w14:textId="77777777" w:rsidTr="000448DE">
        <w:trPr>
          <w:trHeight w:val="1247"/>
        </w:trPr>
        <w:tc>
          <w:tcPr>
            <w:tcW w:w="195" w:type="dxa"/>
            <w:vMerge/>
          </w:tcPr>
          <w:p w14:paraId="6DA6EB02" w14:textId="77777777" w:rsidR="00517D36" w:rsidRPr="00F30B50" w:rsidRDefault="00517D36" w:rsidP="00D51608"/>
        </w:tc>
        <w:tc>
          <w:tcPr>
            <w:tcW w:w="9006" w:type="dxa"/>
            <w:shd w:val="clear" w:color="auto" w:fill="auto"/>
            <w:vAlign w:val="bottom"/>
          </w:tcPr>
          <w:p w14:paraId="3792A244" w14:textId="660EB15B" w:rsidR="00517D36" w:rsidRPr="00F30B50" w:rsidRDefault="00463694" w:rsidP="00C17936">
            <w:pPr>
              <w:pStyle w:val="Overskrift1"/>
              <w:rPr>
                <w:color w:val="auto"/>
              </w:rPr>
            </w:pPr>
            <w:bookmarkStart w:id="3" w:name="_Toc157076256"/>
            <w:bookmarkStart w:id="4" w:name="_Toc166752381"/>
            <w:r w:rsidRPr="00F30B50">
              <w:rPr>
                <w:color w:val="auto"/>
              </w:rPr>
              <w:t>Innholds-fortegnelse</w:t>
            </w:r>
            <w:bookmarkEnd w:id="3"/>
            <w:bookmarkEnd w:id="4"/>
          </w:p>
        </w:tc>
      </w:tr>
      <w:tr w:rsidR="00315DFA" w:rsidRPr="00F30B50" w14:paraId="74311D8A" w14:textId="77777777" w:rsidTr="000448DE">
        <w:trPr>
          <w:trHeight w:val="1247"/>
        </w:trPr>
        <w:tc>
          <w:tcPr>
            <w:tcW w:w="195" w:type="dxa"/>
          </w:tcPr>
          <w:p w14:paraId="34EDDCAA" w14:textId="77777777" w:rsidR="00005575" w:rsidRPr="00F30B50" w:rsidRDefault="00005575" w:rsidP="00D51608"/>
        </w:tc>
        <w:tc>
          <w:tcPr>
            <w:tcW w:w="9006" w:type="dxa"/>
            <w:shd w:val="clear" w:color="auto" w:fill="auto"/>
            <w:vAlign w:val="bottom"/>
          </w:tcPr>
          <w:sdt>
            <w:sdtPr>
              <w:rPr>
                <w:rFonts w:asciiTheme="minorHAnsi" w:eastAsiaTheme="minorHAnsi" w:hAnsiTheme="minorHAnsi" w:cstheme="minorBidi"/>
                <w:color w:val="auto"/>
                <w:sz w:val="22"/>
                <w:szCs w:val="22"/>
                <w:lang w:eastAsia="en-US"/>
              </w:rPr>
              <w:id w:val="1169986815"/>
              <w:docPartObj>
                <w:docPartGallery w:val="Table of Contents"/>
                <w:docPartUnique/>
              </w:docPartObj>
            </w:sdtPr>
            <w:sdtEndPr>
              <w:rPr>
                <w:b/>
                <w:bCs/>
              </w:rPr>
            </w:sdtEndPr>
            <w:sdtContent>
              <w:p w14:paraId="3CA965A2" w14:textId="77777777" w:rsidR="00375BB5" w:rsidRDefault="00A7506D" w:rsidP="001F7125">
                <w:pPr>
                  <w:pStyle w:val="Overskriftforinnholdsfortegnelse"/>
                  <w:rPr>
                    <w:noProof/>
                  </w:rPr>
                </w:pPr>
                <w:r w:rsidRPr="00F30B50">
                  <w:rPr>
                    <w:color w:val="auto"/>
                  </w:rPr>
                  <w:t>Innhold</w:t>
                </w:r>
                <w:r w:rsidRPr="00F30B50">
                  <w:rPr>
                    <w:color w:val="auto"/>
                  </w:rPr>
                  <w:fldChar w:fldCharType="begin"/>
                </w:r>
                <w:r w:rsidRPr="00F30B50">
                  <w:rPr>
                    <w:color w:val="auto"/>
                  </w:rPr>
                  <w:instrText xml:space="preserve"> TOC \o "1-3" \h \z \u </w:instrText>
                </w:r>
                <w:r w:rsidRPr="00F30B50">
                  <w:rPr>
                    <w:color w:val="auto"/>
                  </w:rPr>
                  <w:fldChar w:fldCharType="separate"/>
                </w:r>
              </w:p>
              <w:p w14:paraId="49ACC999" w14:textId="6FD3F34B" w:rsidR="00375BB5" w:rsidRDefault="00375BB5">
                <w:pPr>
                  <w:pStyle w:val="INNH1"/>
                  <w:tabs>
                    <w:tab w:val="right" w:leader="dot" w:pos="10456"/>
                  </w:tabs>
                  <w:rPr>
                    <w:rFonts w:eastAsiaTheme="minorEastAsia"/>
                    <w:noProof/>
                    <w:kern w:val="2"/>
                    <w:sz w:val="24"/>
                    <w:szCs w:val="24"/>
                    <w:lang w:eastAsia="nb-NO"/>
                    <w14:ligatures w14:val="standardContextual"/>
                  </w:rPr>
                </w:pPr>
                <w:hyperlink w:anchor="_Toc166752379" w:history="1">
                  <w:r w:rsidRPr="009E653A">
                    <w:rPr>
                      <w:rStyle w:val="Hyperkobling"/>
                      <w:noProof/>
                    </w:rPr>
                    <w:t>ProsjektRapport</w:t>
                  </w:r>
                  <w:r>
                    <w:rPr>
                      <w:noProof/>
                      <w:webHidden/>
                    </w:rPr>
                    <w:tab/>
                  </w:r>
                  <w:r>
                    <w:rPr>
                      <w:noProof/>
                      <w:webHidden/>
                    </w:rPr>
                    <w:fldChar w:fldCharType="begin"/>
                  </w:r>
                  <w:r>
                    <w:rPr>
                      <w:noProof/>
                      <w:webHidden/>
                    </w:rPr>
                    <w:instrText xml:space="preserve"> PAGEREF _Toc166752379 \h </w:instrText>
                  </w:r>
                  <w:r>
                    <w:rPr>
                      <w:noProof/>
                      <w:webHidden/>
                    </w:rPr>
                  </w:r>
                  <w:r>
                    <w:rPr>
                      <w:noProof/>
                      <w:webHidden/>
                    </w:rPr>
                    <w:fldChar w:fldCharType="separate"/>
                  </w:r>
                  <w:r w:rsidR="00532137">
                    <w:rPr>
                      <w:noProof/>
                      <w:webHidden/>
                    </w:rPr>
                    <w:t>1</w:t>
                  </w:r>
                  <w:r>
                    <w:rPr>
                      <w:noProof/>
                      <w:webHidden/>
                    </w:rPr>
                    <w:fldChar w:fldCharType="end"/>
                  </w:r>
                </w:hyperlink>
              </w:p>
              <w:p w14:paraId="04BED2F2" w14:textId="41FD851E" w:rsidR="00375BB5" w:rsidRDefault="00375BB5">
                <w:pPr>
                  <w:pStyle w:val="INNH3"/>
                  <w:tabs>
                    <w:tab w:val="right" w:leader="dot" w:pos="10456"/>
                  </w:tabs>
                  <w:rPr>
                    <w:rFonts w:eastAsiaTheme="minorEastAsia"/>
                    <w:noProof/>
                    <w:kern w:val="2"/>
                    <w:sz w:val="24"/>
                    <w:szCs w:val="24"/>
                    <w:lang w:eastAsia="nb-NO"/>
                    <w14:ligatures w14:val="standardContextual"/>
                  </w:rPr>
                </w:pPr>
                <w:hyperlink w:anchor="_Toc166752380" w:history="1">
                  <w:r w:rsidRPr="009E653A">
                    <w:rPr>
                      <w:rStyle w:val="Hyperkobling"/>
                      <w:noProof/>
                    </w:rPr>
                    <w:t>Biscuit Clicker 2.0</w:t>
                  </w:r>
                  <w:r>
                    <w:rPr>
                      <w:noProof/>
                      <w:webHidden/>
                    </w:rPr>
                    <w:tab/>
                  </w:r>
                  <w:r>
                    <w:rPr>
                      <w:noProof/>
                      <w:webHidden/>
                    </w:rPr>
                    <w:fldChar w:fldCharType="begin"/>
                  </w:r>
                  <w:r>
                    <w:rPr>
                      <w:noProof/>
                      <w:webHidden/>
                    </w:rPr>
                    <w:instrText xml:space="preserve"> PAGEREF _Toc166752380 \h </w:instrText>
                  </w:r>
                  <w:r>
                    <w:rPr>
                      <w:noProof/>
                      <w:webHidden/>
                    </w:rPr>
                  </w:r>
                  <w:r>
                    <w:rPr>
                      <w:noProof/>
                      <w:webHidden/>
                    </w:rPr>
                    <w:fldChar w:fldCharType="separate"/>
                  </w:r>
                  <w:r w:rsidR="00532137">
                    <w:rPr>
                      <w:noProof/>
                      <w:webHidden/>
                    </w:rPr>
                    <w:t>1</w:t>
                  </w:r>
                  <w:r>
                    <w:rPr>
                      <w:noProof/>
                      <w:webHidden/>
                    </w:rPr>
                    <w:fldChar w:fldCharType="end"/>
                  </w:r>
                </w:hyperlink>
              </w:p>
              <w:p w14:paraId="27AF31A8" w14:textId="3C3CECE2" w:rsidR="00375BB5" w:rsidRDefault="00375BB5">
                <w:pPr>
                  <w:pStyle w:val="INNH1"/>
                  <w:tabs>
                    <w:tab w:val="right" w:leader="dot" w:pos="10456"/>
                  </w:tabs>
                  <w:rPr>
                    <w:rFonts w:eastAsiaTheme="minorEastAsia"/>
                    <w:noProof/>
                    <w:kern w:val="2"/>
                    <w:sz w:val="24"/>
                    <w:szCs w:val="24"/>
                    <w:lang w:eastAsia="nb-NO"/>
                    <w14:ligatures w14:val="standardContextual"/>
                  </w:rPr>
                </w:pPr>
                <w:hyperlink w:anchor="_Toc166752381" w:history="1">
                  <w:r w:rsidRPr="009E653A">
                    <w:rPr>
                      <w:rStyle w:val="Hyperkobling"/>
                      <w:noProof/>
                    </w:rPr>
                    <w:t>Innholds-fortegnelse</w:t>
                  </w:r>
                  <w:r>
                    <w:rPr>
                      <w:noProof/>
                      <w:webHidden/>
                    </w:rPr>
                    <w:tab/>
                  </w:r>
                  <w:r>
                    <w:rPr>
                      <w:noProof/>
                      <w:webHidden/>
                    </w:rPr>
                    <w:fldChar w:fldCharType="begin"/>
                  </w:r>
                  <w:r>
                    <w:rPr>
                      <w:noProof/>
                      <w:webHidden/>
                    </w:rPr>
                    <w:instrText xml:space="preserve"> PAGEREF _Toc166752381 \h </w:instrText>
                  </w:r>
                  <w:r>
                    <w:rPr>
                      <w:noProof/>
                      <w:webHidden/>
                    </w:rPr>
                  </w:r>
                  <w:r>
                    <w:rPr>
                      <w:noProof/>
                      <w:webHidden/>
                    </w:rPr>
                    <w:fldChar w:fldCharType="separate"/>
                  </w:r>
                  <w:r w:rsidR="00532137">
                    <w:rPr>
                      <w:noProof/>
                      <w:webHidden/>
                    </w:rPr>
                    <w:t>2</w:t>
                  </w:r>
                  <w:r>
                    <w:rPr>
                      <w:noProof/>
                      <w:webHidden/>
                    </w:rPr>
                    <w:fldChar w:fldCharType="end"/>
                  </w:r>
                </w:hyperlink>
              </w:p>
              <w:p w14:paraId="0710C62A" w14:textId="40B020E7" w:rsidR="00375BB5" w:rsidRDefault="00375BB5">
                <w:pPr>
                  <w:pStyle w:val="INNH2"/>
                  <w:tabs>
                    <w:tab w:val="right" w:leader="dot" w:pos="10456"/>
                  </w:tabs>
                  <w:rPr>
                    <w:rFonts w:eastAsiaTheme="minorEastAsia"/>
                    <w:noProof/>
                    <w:kern w:val="2"/>
                    <w:sz w:val="24"/>
                    <w:szCs w:val="24"/>
                    <w:lang w:eastAsia="nb-NO"/>
                    <w14:ligatures w14:val="standardContextual"/>
                  </w:rPr>
                </w:pPr>
                <w:hyperlink w:anchor="_Toc166752382" w:history="1">
                  <w:r w:rsidRPr="009E653A">
                    <w:rPr>
                      <w:rStyle w:val="Hyperkobling"/>
                      <w:noProof/>
                    </w:rPr>
                    <w:t>Innledning</w:t>
                  </w:r>
                  <w:r>
                    <w:rPr>
                      <w:noProof/>
                      <w:webHidden/>
                    </w:rPr>
                    <w:tab/>
                  </w:r>
                  <w:r>
                    <w:rPr>
                      <w:noProof/>
                      <w:webHidden/>
                    </w:rPr>
                    <w:fldChar w:fldCharType="begin"/>
                  </w:r>
                  <w:r>
                    <w:rPr>
                      <w:noProof/>
                      <w:webHidden/>
                    </w:rPr>
                    <w:instrText xml:space="preserve"> PAGEREF _Toc166752382 \h </w:instrText>
                  </w:r>
                  <w:r>
                    <w:rPr>
                      <w:noProof/>
                      <w:webHidden/>
                    </w:rPr>
                  </w:r>
                  <w:r>
                    <w:rPr>
                      <w:noProof/>
                      <w:webHidden/>
                    </w:rPr>
                    <w:fldChar w:fldCharType="separate"/>
                  </w:r>
                  <w:r w:rsidR="00532137">
                    <w:rPr>
                      <w:noProof/>
                      <w:webHidden/>
                    </w:rPr>
                    <w:t>3</w:t>
                  </w:r>
                  <w:r>
                    <w:rPr>
                      <w:noProof/>
                      <w:webHidden/>
                    </w:rPr>
                    <w:fldChar w:fldCharType="end"/>
                  </w:r>
                </w:hyperlink>
              </w:p>
              <w:p w14:paraId="298EDB5A" w14:textId="35BF6465" w:rsidR="00375BB5" w:rsidRDefault="00375BB5">
                <w:pPr>
                  <w:pStyle w:val="INNH3"/>
                  <w:tabs>
                    <w:tab w:val="right" w:leader="dot" w:pos="10456"/>
                  </w:tabs>
                  <w:rPr>
                    <w:rFonts w:eastAsiaTheme="minorEastAsia"/>
                    <w:noProof/>
                    <w:kern w:val="2"/>
                    <w:sz w:val="24"/>
                    <w:szCs w:val="24"/>
                    <w:lang w:eastAsia="nb-NO"/>
                    <w14:ligatures w14:val="standardContextual"/>
                  </w:rPr>
                </w:pPr>
                <w:hyperlink w:anchor="_Toc166752383" w:history="1">
                  <w:r w:rsidRPr="009E653A">
                    <w:rPr>
                      <w:rStyle w:val="Hyperkobling"/>
                      <w:noProof/>
                    </w:rPr>
                    <w:t>Prosjekt Beskrivelse</w:t>
                  </w:r>
                  <w:r>
                    <w:rPr>
                      <w:noProof/>
                      <w:webHidden/>
                    </w:rPr>
                    <w:tab/>
                  </w:r>
                  <w:r>
                    <w:rPr>
                      <w:noProof/>
                      <w:webHidden/>
                    </w:rPr>
                    <w:fldChar w:fldCharType="begin"/>
                  </w:r>
                  <w:r>
                    <w:rPr>
                      <w:noProof/>
                      <w:webHidden/>
                    </w:rPr>
                    <w:instrText xml:space="preserve"> PAGEREF _Toc166752383 \h </w:instrText>
                  </w:r>
                  <w:r>
                    <w:rPr>
                      <w:noProof/>
                      <w:webHidden/>
                    </w:rPr>
                  </w:r>
                  <w:r>
                    <w:rPr>
                      <w:noProof/>
                      <w:webHidden/>
                    </w:rPr>
                    <w:fldChar w:fldCharType="separate"/>
                  </w:r>
                  <w:r w:rsidR="00532137">
                    <w:rPr>
                      <w:noProof/>
                      <w:webHidden/>
                    </w:rPr>
                    <w:t>3</w:t>
                  </w:r>
                  <w:r>
                    <w:rPr>
                      <w:noProof/>
                      <w:webHidden/>
                    </w:rPr>
                    <w:fldChar w:fldCharType="end"/>
                  </w:r>
                </w:hyperlink>
              </w:p>
              <w:p w14:paraId="6881D7F8" w14:textId="376007FE" w:rsidR="00375BB5" w:rsidRDefault="00375BB5">
                <w:pPr>
                  <w:pStyle w:val="INNH3"/>
                  <w:tabs>
                    <w:tab w:val="right" w:leader="dot" w:pos="10456"/>
                  </w:tabs>
                  <w:rPr>
                    <w:rFonts w:eastAsiaTheme="minorEastAsia"/>
                    <w:noProof/>
                    <w:kern w:val="2"/>
                    <w:sz w:val="24"/>
                    <w:szCs w:val="24"/>
                    <w:lang w:eastAsia="nb-NO"/>
                    <w14:ligatures w14:val="standardContextual"/>
                  </w:rPr>
                </w:pPr>
                <w:hyperlink w:anchor="_Toc166752384" w:history="1">
                  <w:r w:rsidRPr="009E653A">
                    <w:rPr>
                      <w:rStyle w:val="Hyperkobling"/>
                      <w:noProof/>
                    </w:rPr>
                    <w:t>Motivasjon</w:t>
                  </w:r>
                  <w:r>
                    <w:rPr>
                      <w:noProof/>
                      <w:webHidden/>
                    </w:rPr>
                    <w:tab/>
                  </w:r>
                  <w:r>
                    <w:rPr>
                      <w:noProof/>
                      <w:webHidden/>
                    </w:rPr>
                    <w:fldChar w:fldCharType="begin"/>
                  </w:r>
                  <w:r>
                    <w:rPr>
                      <w:noProof/>
                      <w:webHidden/>
                    </w:rPr>
                    <w:instrText xml:space="preserve"> PAGEREF _Toc166752384 \h </w:instrText>
                  </w:r>
                  <w:r>
                    <w:rPr>
                      <w:noProof/>
                      <w:webHidden/>
                    </w:rPr>
                  </w:r>
                  <w:r>
                    <w:rPr>
                      <w:noProof/>
                      <w:webHidden/>
                    </w:rPr>
                    <w:fldChar w:fldCharType="separate"/>
                  </w:r>
                  <w:r w:rsidR="00532137">
                    <w:rPr>
                      <w:noProof/>
                      <w:webHidden/>
                    </w:rPr>
                    <w:t>3</w:t>
                  </w:r>
                  <w:r>
                    <w:rPr>
                      <w:noProof/>
                      <w:webHidden/>
                    </w:rPr>
                    <w:fldChar w:fldCharType="end"/>
                  </w:r>
                </w:hyperlink>
              </w:p>
              <w:p w14:paraId="584741D9" w14:textId="2444268E" w:rsidR="00375BB5" w:rsidRDefault="00375BB5">
                <w:pPr>
                  <w:pStyle w:val="INNH3"/>
                  <w:tabs>
                    <w:tab w:val="right" w:leader="dot" w:pos="10456"/>
                  </w:tabs>
                  <w:rPr>
                    <w:rFonts w:eastAsiaTheme="minorEastAsia"/>
                    <w:noProof/>
                    <w:kern w:val="2"/>
                    <w:sz w:val="24"/>
                    <w:szCs w:val="24"/>
                    <w:lang w:eastAsia="nb-NO"/>
                    <w14:ligatures w14:val="standardContextual"/>
                  </w:rPr>
                </w:pPr>
                <w:hyperlink w:anchor="_Toc166752385" w:history="1">
                  <w:r w:rsidRPr="009E653A">
                    <w:rPr>
                      <w:rStyle w:val="Hyperkobling"/>
                      <w:noProof/>
                    </w:rPr>
                    <w:t>teknologivvalg</w:t>
                  </w:r>
                  <w:r>
                    <w:rPr>
                      <w:noProof/>
                      <w:webHidden/>
                    </w:rPr>
                    <w:tab/>
                  </w:r>
                  <w:r>
                    <w:rPr>
                      <w:noProof/>
                      <w:webHidden/>
                    </w:rPr>
                    <w:fldChar w:fldCharType="begin"/>
                  </w:r>
                  <w:r>
                    <w:rPr>
                      <w:noProof/>
                      <w:webHidden/>
                    </w:rPr>
                    <w:instrText xml:space="preserve"> PAGEREF _Toc166752385 \h </w:instrText>
                  </w:r>
                  <w:r>
                    <w:rPr>
                      <w:noProof/>
                      <w:webHidden/>
                    </w:rPr>
                  </w:r>
                  <w:r>
                    <w:rPr>
                      <w:noProof/>
                      <w:webHidden/>
                    </w:rPr>
                    <w:fldChar w:fldCharType="separate"/>
                  </w:r>
                  <w:r w:rsidR="00532137">
                    <w:rPr>
                      <w:noProof/>
                      <w:webHidden/>
                    </w:rPr>
                    <w:t>3</w:t>
                  </w:r>
                  <w:r>
                    <w:rPr>
                      <w:noProof/>
                      <w:webHidden/>
                    </w:rPr>
                    <w:fldChar w:fldCharType="end"/>
                  </w:r>
                </w:hyperlink>
              </w:p>
              <w:p w14:paraId="40B60C3B" w14:textId="25F13436" w:rsidR="00375BB5" w:rsidRDefault="00375BB5">
                <w:pPr>
                  <w:pStyle w:val="INNH2"/>
                  <w:tabs>
                    <w:tab w:val="right" w:leader="dot" w:pos="10456"/>
                  </w:tabs>
                  <w:rPr>
                    <w:rFonts w:eastAsiaTheme="minorEastAsia"/>
                    <w:noProof/>
                    <w:kern w:val="2"/>
                    <w:sz w:val="24"/>
                    <w:szCs w:val="24"/>
                    <w:lang w:eastAsia="nb-NO"/>
                    <w14:ligatures w14:val="standardContextual"/>
                  </w:rPr>
                </w:pPr>
                <w:hyperlink w:anchor="_Toc166752386" w:history="1">
                  <w:r w:rsidRPr="009E653A">
                    <w:rPr>
                      <w:rStyle w:val="Hyperkobling"/>
                      <w:noProof/>
                    </w:rPr>
                    <w:t>Prosjektplan</w:t>
                  </w:r>
                  <w:r>
                    <w:rPr>
                      <w:noProof/>
                      <w:webHidden/>
                    </w:rPr>
                    <w:tab/>
                  </w:r>
                  <w:r>
                    <w:rPr>
                      <w:noProof/>
                      <w:webHidden/>
                    </w:rPr>
                    <w:fldChar w:fldCharType="begin"/>
                  </w:r>
                  <w:r>
                    <w:rPr>
                      <w:noProof/>
                      <w:webHidden/>
                    </w:rPr>
                    <w:instrText xml:space="preserve"> PAGEREF _Toc166752386 \h </w:instrText>
                  </w:r>
                  <w:r>
                    <w:rPr>
                      <w:noProof/>
                      <w:webHidden/>
                    </w:rPr>
                  </w:r>
                  <w:r>
                    <w:rPr>
                      <w:noProof/>
                      <w:webHidden/>
                    </w:rPr>
                    <w:fldChar w:fldCharType="separate"/>
                  </w:r>
                  <w:r w:rsidR="00532137">
                    <w:rPr>
                      <w:noProof/>
                      <w:webHidden/>
                    </w:rPr>
                    <w:t>4</w:t>
                  </w:r>
                  <w:r>
                    <w:rPr>
                      <w:noProof/>
                      <w:webHidden/>
                    </w:rPr>
                    <w:fldChar w:fldCharType="end"/>
                  </w:r>
                </w:hyperlink>
              </w:p>
              <w:p w14:paraId="23000A94" w14:textId="322CB5E4" w:rsidR="00375BB5" w:rsidRDefault="00375BB5">
                <w:pPr>
                  <w:pStyle w:val="INNH2"/>
                  <w:tabs>
                    <w:tab w:val="right" w:leader="dot" w:pos="10456"/>
                  </w:tabs>
                  <w:rPr>
                    <w:rFonts w:eastAsiaTheme="minorEastAsia"/>
                    <w:noProof/>
                    <w:kern w:val="2"/>
                    <w:sz w:val="24"/>
                    <w:szCs w:val="24"/>
                    <w:lang w:eastAsia="nb-NO"/>
                    <w14:ligatures w14:val="standardContextual"/>
                  </w:rPr>
                </w:pPr>
                <w:hyperlink w:anchor="_Toc166752387" w:history="1">
                  <w:r w:rsidRPr="009E653A">
                    <w:rPr>
                      <w:rStyle w:val="Hyperkobling"/>
                      <w:noProof/>
                    </w:rPr>
                    <w:t>Dokumentasjon</w:t>
                  </w:r>
                  <w:r>
                    <w:rPr>
                      <w:noProof/>
                      <w:webHidden/>
                    </w:rPr>
                    <w:tab/>
                  </w:r>
                  <w:r>
                    <w:rPr>
                      <w:noProof/>
                      <w:webHidden/>
                    </w:rPr>
                    <w:fldChar w:fldCharType="begin"/>
                  </w:r>
                  <w:r>
                    <w:rPr>
                      <w:noProof/>
                      <w:webHidden/>
                    </w:rPr>
                    <w:instrText xml:space="preserve"> PAGEREF _Toc166752387 \h </w:instrText>
                  </w:r>
                  <w:r>
                    <w:rPr>
                      <w:noProof/>
                      <w:webHidden/>
                    </w:rPr>
                  </w:r>
                  <w:r>
                    <w:rPr>
                      <w:noProof/>
                      <w:webHidden/>
                    </w:rPr>
                    <w:fldChar w:fldCharType="separate"/>
                  </w:r>
                  <w:r w:rsidR="00532137">
                    <w:rPr>
                      <w:noProof/>
                      <w:webHidden/>
                    </w:rPr>
                    <w:t>5</w:t>
                  </w:r>
                  <w:r>
                    <w:rPr>
                      <w:noProof/>
                      <w:webHidden/>
                    </w:rPr>
                    <w:fldChar w:fldCharType="end"/>
                  </w:r>
                </w:hyperlink>
              </w:p>
              <w:p w14:paraId="53A28CC2" w14:textId="662992D4" w:rsidR="00375BB5" w:rsidRDefault="00375BB5">
                <w:pPr>
                  <w:pStyle w:val="INNH3"/>
                  <w:tabs>
                    <w:tab w:val="right" w:leader="dot" w:pos="10456"/>
                  </w:tabs>
                  <w:rPr>
                    <w:rFonts w:eastAsiaTheme="minorEastAsia"/>
                    <w:noProof/>
                    <w:kern w:val="2"/>
                    <w:sz w:val="24"/>
                    <w:szCs w:val="24"/>
                    <w:lang w:eastAsia="nb-NO"/>
                    <w14:ligatures w14:val="standardContextual"/>
                  </w:rPr>
                </w:pPr>
                <w:hyperlink w:anchor="_Toc166752388" w:history="1">
                  <w:r w:rsidRPr="009E653A">
                    <w:rPr>
                      <w:rStyle w:val="Hyperkobling"/>
                      <w:noProof/>
                    </w:rPr>
                    <w:t>Nettverkstegning</w:t>
                  </w:r>
                  <w:r>
                    <w:rPr>
                      <w:noProof/>
                      <w:webHidden/>
                    </w:rPr>
                    <w:tab/>
                  </w:r>
                  <w:r>
                    <w:rPr>
                      <w:noProof/>
                      <w:webHidden/>
                    </w:rPr>
                    <w:fldChar w:fldCharType="begin"/>
                  </w:r>
                  <w:r>
                    <w:rPr>
                      <w:noProof/>
                      <w:webHidden/>
                    </w:rPr>
                    <w:instrText xml:space="preserve"> PAGEREF _Toc166752388 \h </w:instrText>
                  </w:r>
                  <w:r>
                    <w:rPr>
                      <w:noProof/>
                      <w:webHidden/>
                    </w:rPr>
                  </w:r>
                  <w:r>
                    <w:rPr>
                      <w:noProof/>
                      <w:webHidden/>
                    </w:rPr>
                    <w:fldChar w:fldCharType="separate"/>
                  </w:r>
                  <w:r w:rsidR="00532137">
                    <w:rPr>
                      <w:noProof/>
                      <w:webHidden/>
                    </w:rPr>
                    <w:t>5</w:t>
                  </w:r>
                  <w:r>
                    <w:rPr>
                      <w:noProof/>
                      <w:webHidden/>
                    </w:rPr>
                    <w:fldChar w:fldCharType="end"/>
                  </w:r>
                </w:hyperlink>
              </w:p>
              <w:p w14:paraId="1DFEC2C6" w14:textId="71109689" w:rsidR="00375BB5" w:rsidRDefault="00375BB5">
                <w:pPr>
                  <w:pStyle w:val="INNH3"/>
                  <w:tabs>
                    <w:tab w:val="right" w:leader="dot" w:pos="10456"/>
                  </w:tabs>
                  <w:rPr>
                    <w:rFonts w:eastAsiaTheme="minorEastAsia"/>
                    <w:noProof/>
                    <w:kern w:val="2"/>
                    <w:sz w:val="24"/>
                    <w:szCs w:val="24"/>
                    <w:lang w:eastAsia="nb-NO"/>
                    <w14:ligatures w14:val="standardContextual"/>
                  </w:rPr>
                </w:pPr>
                <w:hyperlink w:anchor="_Toc166752389" w:history="1">
                  <w:r w:rsidRPr="009E653A">
                    <w:rPr>
                      <w:rStyle w:val="Hyperkobling"/>
                      <w:noProof/>
                      <w:lang w:bidi="nb-NO"/>
                    </w:rPr>
                    <w:t>Backup-rutiner</w:t>
                  </w:r>
                  <w:r>
                    <w:rPr>
                      <w:noProof/>
                      <w:webHidden/>
                    </w:rPr>
                    <w:tab/>
                  </w:r>
                  <w:r>
                    <w:rPr>
                      <w:noProof/>
                      <w:webHidden/>
                    </w:rPr>
                    <w:fldChar w:fldCharType="begin"/>
                  </w:r>
                  <w:r>
                    <w:rPr>
                      <w:noProof/>
                      <w:webHidden/>
                    </w:rPr>
                    <w:instrText xml:space="preserve"> PAGEREF _Toc166752389 \h </w:instrText>
                  </w:r>
                  <w:r>
                    <w:rPr>
                      <w:noProof/>
                      <w:webHidden/>
                    </w:rPr>
                  </w:r>
                  <w:r>
                    <w:rPr>
                      <w:noProof/>
                      <w:webHidden/>
                    </w:rPr>
                    <w:fldChar w:fldCharType="separate"/>
                  </w:r>
                  <w:r w:rsidR="00532137">
                    <w:rPr>
                      <w:noProof/>
                      <w:webHidden/>
                    </w:rPr>
                    <w:t>5</w:t>
                  </w:r>
                  <w:r>
                    <w:rPr>
                      <w:noProof/>
                      <w:webHidden/>
                    </w:rPr>
                    <w:fldChar w:fldCharType="end"/>
                  </w:r>
                </w:hyperlink>
              </w:p>
              <w:p w14:paraId="5182E6AB" w14:textId="5E08C065" w:rsidR="00375BB5" w:rsidRDefault="00375BB5">
                <w:pPr>
                  <w:pStyle w:val="INNH3"/>
                  <w:tabs>
                    <w:tab w:val="right" w:leader="dot" w:pos="10456"/>
                  </w:tabs>
                  <w:rPr>
                    <w:rFonts w:eastAsiaTheme="minorEastAsia"/>
                    <w:noProof/>
                    <w:kern w:val="2"/>
                    <w:sz w:val="24"/>
                    <w:szCs w:val="24"/>
                    <w:lang w:eastAsia="nb-NO"/>
                    <w14:ligatures w14:val="standardContextual"/>
                  </w:rPr>
                </w:pPr>
                <w:hyperlink w:anchor="_Toc166752390" w:history="1">
                  <w:r w:rsidRPr="009E653A">
                    <w:rPr>
                      <w:rStyle w:val="Hyperkobling"/>
                      <w:noProof/>
                      <w:lang w:bidi="nb-NO"/>
                    </w:rPr>
                    <w:t>Teknisk dokumentasjon</w:t>
                  </w:r>
                  <w:r>
                    <w:rPr>
                      <w:noProof/>
                      <w:webHidden/>
                    </w:rPr>
                    <w:tab/>
                  </w:r>
                  <w:r>
                    <w:rPr>
                      <w:noProof/>
                      <w:webHidden/>
                    </w:rPr>
                    <w:fldChar w:fldCharType="begin"/>
                  </w:r>
                  <w:r>
                    <w:rPr>
                      <w:noProof/>
                      <w:webHidden/>
                    </w:rPr>
                    <w:instrText xml:space="preserve"> PAGEREF _Toc166752390 \h </w:instrText>
                  </w:r>
                  <w:r>
                    <w:rPr>
                      <w:noProof/>
                      <w:webHidden/>
                    </w:rPr>
                  </w:r>
                  <w:r>
                    <w:rPr>
                      <w:noProof/>
                      <w:webHidden/>
                    </w:rPr>
                    <w:fldChar w:fldCharType="separate"/>
                  </w:r>
                  <w:r w:rsidR="00532137">
                    <w:rPr>
                      <w:noProof/>
                      <w:webHidden/>
                    </w:rPr>
                    <w:t>5</w:t>
                  </w:r>
                  <w:r>
                    <w:rPr>
                      <w:noProof/>
                      <w:webHidden/>
                    </w:rPr>
                    <w:fldChar w:fldCharType="end"/>
                  </w:r>
                </w:hyperlink>
              </w:p>
              <w:p w14:paraId="25D80590" w14:textId="270D56AC" w:rsidR="00375BB5" w:rsidRDefault="00375BB5">
                <w:pPr>
                  <w:pStyle w:val="INNH3"/>
                  <w:tabs>
                    <w:tab w:val="right" w:leader="dot" w:pos="10456"/>
                  </w:tabs>
                  <w:rPr>
                    <w:rFonts w:eastAsiaTheme="minorEastAsia"/>
                    <w:noProof/>
                    <w:kern w:val="2"/>
                    <w:sz w:val="24"/>
                    <w:szCs w:val="24"/>
                    <w:lang w:eastAsia="nb-NO"/>
                    <w14:ligatures w14:val="standardContextual"/>
                  </w:rPr>
                </w:pPr>
                <w:hyperlink w:anchor="_Toc166752391" w:history="1">
                  <w:r w:rsidRPr="009E653A">
                    <w:rPr>
                      <w:rStyle w:val="Hyperkobling"/>
                      <w:noProof/>
                    </w:rPr>
                    <w:t>Biscuit Clicker quickguide</w:t>
                  </w:r>
                  <w:r>
                    <w:rPr>
                      <w:noProof/>
                      <w:webHidden/>
                    </w:rPr>
                    <w:tab/>
                  </w:r>
                  <w:r>
                    <w:rPr>
                      <w:noProof/>
                      <w:webHidden/>
                    </w:rPr>
                    <w:fldChar w:fldCharType="begin"/>
                  </w:r>
                  <w:r>
                    <w:rPr>
                      <w:noProof/>
                      <w:webHidden/>
                    </w:rPr>
                    <w:instrText xml:space="preserve"> PAGEREF _Toc166752391 \h </w:instrText>
                  </w:r>
                  <w:r>
                    <w:rPr>
                      <w:noProof/>
                      <w:webHidden/>
                    </w:rPr>
                  </w:r>
                  <w:r>
                    <w:rPr>
                      <w:noProof/>
                      <w:webHidden/>
                    </w:rPr>
                    <w:fldChar w:fldCharType="separate"/>
                  </w:r>
                  <w:r w:rsidR="00532137">
                    <w:rPr>
                      <w:noProof/>
                      <w:webHidden/>
                    </w:rPr>
                    <w:t>6</w:t>
                  </w:r>
                  <w:r>
                    <w:rPr>
                      <w:noProof/>
                      <w:webHidden/>
                    </w:rPr>
                    <w:fldChar w:fldCharType="end"/>
                  </w:r>
                </w:hyperlink>
              </w:p>
              <w:p w14:paraId="6B5A3E2D" w14:textId="5FE0876F" w:rsidR="00375BB5" w:rsidRDefault="00375BB5">
                <w:pPr>
                  <w:pStyle w:val="INNH3"/>
                  <w:tabs>
                    <w:tab w:val="right" w:leader="dot" w:pos="10456"/>
                  </w:tabs>
                  <w:rPr>
                    <w:rFonts w:eastAsiaTheme="minorEastAsia"/>
                    <w:noProof/>
                    <w:kern w:val="2"/>
                    <w:sz w:val="24"/>
                    <w:szCs w:val="24"/>
                    <w:lang w:eastAsia="nb-NO"/>
                    <w14:ligatures w14:val="standardContextual"/>
                  </w:rPr>
                </w:pPr>
                <w:hyperlink w:anchor="_Toc166752392" w:history="1">
                  <w:r w:rsidRPr="009E653A">
                    <w:rPr>
                      <w:rStyle w:val="Hyperkobling"/>
                      <w:noProof/>
                    </w:rPr>
                    <w:t>Annet Dokumentasjon</w:t>
                  </w:r>
                  <w:r>
                    <w:rPr>
                      <w:noProof/>
                      <w:webHidden/>
                    </w:rPr>
                    <w:tab/>
                  </w:r>
                  <w:r>
                    <w:rPr>
                      <w:noProof/>
                      <w:webHidden/>
                    </w:rPr>
                    <w:fldChar w:fldCharType="begin"/>
                  </w:r>
                  <w:r>
                    <w:rPr>
                      <w:noProof/>
                      <w:webHidden/>
                    </w:rPr>
                    <w:instrText xml:space="preserve"> PAGEREF _Toc166752392 \h </w:instrText>
                  </w:r>
                  <w:r>
                    <w:rPr>
                      <w:noProof/>
                      <w:webHidden/>
                    </w:rPr>
                  </w:r>
                  <w:r>
                    <w:rPr>
                      <w:noProof/>
                      <w:webHidden/>
                    </w:rPr>
                    <w:fldChar w:fldCharType="separate"/>
                  </w:r>
                  <w:r w:rsidR="00532137">
                    <w:rPr>
                      <w:noProof/>
                      <w:webHidden/>
                    </w:rPr>
                    <w:t>6</w:t>
                  </w:r>
                  <w:r>
                    <w:rPr>
                      <w:noProof/>
                      <w:webHidden/>
                    </w:rPr>
                    <w:fldChar w:fldCharType="end"/>
                  </w:r>
                </w:hyperlink>
              </w:p>
              <w:p w14:paraId="00102E86" w14:textId="1CFA5BD5" w:rsidR="00375BB5" w:rsidRDefault="00375BB5">
                <w:pPr>
                  <w:pStyle w:val="INNH2"/>
                  <w:tabs>
                    <w:tab w:val="right" w:leader="dot" w:pos="10456"/>
                  </w:tabs>
                  <w:rPr>
                    <w:rFonts w:eastAsiaTheme="minorEastAsia"/>
                    <w:noProof/>
                    <w:kern w:val="2"/>
                    <w:sz w:val="24"/>
                    <w:szCs w:val="24"/>
                    <w:lang w:eastAsia="nb-NO"/>
                    <w14:ligatures w14:val="standardContextual"/>
                  </w:rPr>
                </w:pPr>
                <w:hyperlink w:anchor="_Toc166752393" w:history="1">
                  <w:r w:rsidRPr="009E653A">
                    <w:rPr>
                      <w:rStyle w:val="Hyperkobling"/>
                      <w:noProof/>
                    </w:rPr>
                    <w:t>Releant Lovverk</w:t>
                  </w:r>
                  <w:r>
                    <w:rPr>
                      <w:noProof/>
                      <w:webHidden/>
                    </w:rPr>
                    <w:tab/>
                  </w:r>
                  <w:r>
                    <w:rPr>
                      <w:noProof/>
                      <w:webHidden/>
                    </w:rPr>
                    <w:fldChar w:fldCharType="begin"/>
                  </w:r>
                  <w:r>
                    <w:rPr>
                      <w:noProof/>
                      <w:webHidden/>
                    </w:rPr>
                    <w:instrText xml:space="preserve"> PAGEREF _Toc166752393 \h </w:instrText>
                  </w:r>
                  <w:r>
                    <w:rPr>
                      <w:noProof/>
                      <w:webHidden/>
                    </w:rPr>
                  </w:r>
                  <w:r>
                    <w:rPr>
                      <w:noProof/>
                      <w:webHidden/>
                    </w:rPr>
                    <w:fldChar w:fldCharType="separate"/>
                  </w:r>
                  <w:r w:rsidR="00532137">
                    <w:rPr>
                      <w:noProof/>
                      <w:webHidden/>
                    </w:rPr>
                    <w:t>7</w:t>
                  </w:r>
                  <w:r>
                    <w:rPr>
                      <w:noProof/>
                      <w:webHidden/>
                    </w:rPr>
                    <w:fldChar w:fldCharType="end"/>
                  </w:r>
                </w:hyperlink>
              </w:p>
              <w:p w14:paraId="07D58CFF" w14:textId="16A58491" w:rsidR="00375BB5" w:rsidRDefault="00375BB5">
                <w:pPr>
                  <w:pStyle w:val="INNH3"/>
                  <w:tabs>
                    <w:tab w:val="right" w:leader="dot" w:pos="10456"/>
                  </w:tabs>
                  <w:rPr>
                    <w:rFonts w:eastAsiaTheme="minorEastAsia"/>
                    <w:noProof/>
                    <w:kern w:val="2"/>
                    <w:sz w:val="24"/>
                    <w:szCs w:val="24"/>
                    <w:lang w:eastAsia="nb-NO"/>
                    <w14:ligatures w14:val="standardContextual"/>
                  </w:rPr>
                </w:pPr>
                <w:hyperlink w:anchor="_Toc166752394" w:history="1">
                  <w:r w:rsidRPr="009E653A">
                    <w:rPr>
                      <w:rStyle w:val="Hyperkobling"/>
                      <w:noProof/>
                    </w:rPr>
                    <w:t>Tabell</w:t>
                  </w:r>
                  <w:r>
                    <w:rPr>
                      <w:noProof/>
                      <w:webHidden/>
                    </w:rPr>
                    <w:tab/>
                  </w:r>
                  <w:r>
                    <w:rPr>
                      <w:noProof/>
                      <w:webHidden/>
                    </w:rPr>
                    <w:fldChar w:fldCharType="begin"/>
                  </w:r>
                  <w:r>
                    <w:rPr>
                      <w:noProof/>
                      <w:webHidden/>
                    </w:rPr>
                    <w:instrText xml:space="preserve"> PAGEREF _Toc166752394 \h </w:instrText>
                  </w:r>
                  <w:r>
                    <w:rPr>
                      <w:noProof/>
                      <w:webHidden/>
                    </w:rPr>
                  </w:r>
                  <w:r>
                    <w:rPr>
                      <w:noProof/>
                      <w:webHidden/>
                    </w:rPr>
                    <w:fldChar w:fldCharType="separate"/>
                  </w:r>
                  <w:r w:rsidR="00532137">
                    <w:rPr>
                      <w:noProof/>
                      <w:webHidden/>
                    </w:rPr>
                    <w:t>7</w:t>
                  </w:r>
                  <w:r>
                    <w:rPr>
                      <w:noProof/>
                      <w:webHidden/>
                    </w:rPr>
                    <w:fldChar w:fldCharType="end"/>
                  </w:r>
                </w:hyperlink>
              </w:p>
              <w:p w14:paraId="268EBC9A" w14:textId="0B370DFD" w:rsidR="00375BB5" w:rsidRDefault="00375BB5">
                <w:pPr>
                  <w:pStyle w:val="INNH2"/>
                  <w:tabs>
                    <w:tab w:val="right" w:leader="dot" w:pos="10456"/>
                  </w:tabs>
                  <w:rPr>
                    <w:rFonts w:eastAsiaTheme="minorEastAsia"/>
                    <w:noProof/>
                    <w:kern w:val="2"/>
                    <w:sz w:val="24"/>
                    <w:szCs w:val="24"/>
                    <w:lang w:eastAsia="nb-NO"/>
                    <w14:ligatures w14:val="standardContextual"/>
                  </w:rPr>
                </w:pPr>
                <w:hyperlink w:anchor="_Toc166752395" w:history="1">
                  <w:r w:rsidRPr="009E653A">
                    <w:rPr>
                      <w:rStyle w:val="Hyperkobling"/>
                      <w:noProof/>
                    </w:rPr>
                    <w:t>Risiko-analyse og tiltak</w:t>
                  </w:r>
                  <w:r>
                    <w:rPr>
                      <w:noProof/>
                      <w:webHidden/>
                    </w:rPr>
                    <w:tab/>
                  </w:r>
                  <w:r>
                    <w:rPr>
                      <w:noProof/>
                      <w:webHidden/>
                    </w:rPr>
                    <w:fldChar w:fldCharType="begin"/>
                  </w:r>
                  <w:r>
                    <w:rPr>
                      <w:noProof/>
                      <w:webHidden/>
                    </w:rPr>
                    <w:instrText xml:space="preserve"> PAGEREF _Toc166752395 \h </w:instrText>
                  </w:r>
                  <w:r>
                    <w:rPr>
                      <w:noProof/>
                      <w:webHidden/>
                    </w:rPr>
                  </w:r>
                  <w:r>
                    <w:rPr>
                      <w:noProof/>
                      <w:webHidden/>
                    </w:rPr>
                    <w:fldChar w:fldCharType="separate"/>
                  </w:r>
                  <w:r w:rsidR="00532137">
                    <w:rPr>
                      <w:noProof/>
                      <w:webHidden/>
                    </w:rPr>
                    <w:t>8</w:t>
                  </w:r>
                  <w:r>
                    <w:rPr>
                      <w:noProof/>
                      <w:webHidden/>
                    </w:rPr>
                    <w:fldChar w:fldCharType="end"/>
                  </w:r>
                </w:hyperlink>
              </w:p>
              <w:p w14:paraId="4CE61649" w14:textId="24AA90A2" w:rsidR="00375BB5" w:rsidRDefault="00375BB5">
                <w:pPr>
                  <w:pStyle w:val="INNH2"/>
                  <w:tabs>
                    <w:tab w:val="right" w:leader="dot" w:pos="10456"/>
                  </w:tabs>
                  <w:rPr>
                    <w:rFonts w:eastAsiaTheme="minorEastAsia"/>
                    <w:noProof/>
                    <w:kern w:val="2"/>
                    <w:sz w:val="24"/>
                    <w:szCs w:val="24"/>
                    <w:lang w:eastAsia="nb-NO"/>
                    <w14:ligatures w14:val="standardContextual"/>
                  </w:rPr>
                </w:pPr>
                <w:hyperlink w:anchor="_Toc166752396" w:history="1">
                  <w:r w:rsidRPr="009E653A">
                    <w:rPr>
                      <w:rStyle w:val="Hyperkobling"/>
                      <w:noProof/>
                    </w:rPr>
                    <w:t>Egenevurdering</w:t>
                  </w:r>
                  <w:r>
                    <w:rPr>
                      <w:noProof/>
                      <w:webHidden/>
                    </w:rPr>
                    <w:tab/>
                  </w:r>
                  <w:r>
                    <w:rPr>
                      <w:noProof/>
                      <w:webHidden/>
                    </w:rPr>
                    <w:fldChar w:fldCharType="begin"/>
                  </w:r>
                  <w:r>
                    <w:rPr>
                      <w:noProof/>
                      <w:webHidden/>
                    </w:rPr>
                    <w:instrText xml:space="preserve"> PAGEREF _Toc166752396 \h </w:instrText>
                  </w:r>
                  <w:r>
                    <w:rPr>
                      <w:noProof/>
                      <w:webHidden/>
                    </w:rPr>
                  </w:r>
                  <w:r>
                    <w:rPr>
                      <w:noProof/>
                      <w:webHidden/>
                    </w:rPr>
                    <w:fldChar w:fldCharType="separate"/>
                  </w:r>
                  <w:r w:rsidR="00532137">
                    <w:rPr>
                      <w:noProof/>
                      <w:webHidden/>
                    </w:rPr>
                    <w:t>10</w:t>
                  </w:r>
                  <w:r>
                    <w:rPr>
                      <w:noProof/>
                      <w:webHidden/>
                    </w:rPr>
                    <w:fldChar w:fldCharType="end"/>
                  </w:r>
                </w:hyperlink>
              </w:p>
              <w:p w14:paraId="31F1DAF1" w14:textId="1B8EA24D" w:rsidR="00375BB5" w:rsidRDefault="00375BB5">
                <w:pPr>
                  <w:pStyle w:val="INNH2"/>
                  <w:tabs>
                    <w:tab w:val="right" w:leader="dot" w:pos="10456"/>
                  </w:tabs>
                  <w:rPr>
                    <w:rFonts w:eastAsiaTheme="minorEastAsia"/>
                    <w:noProof/>
                    <w:kern w:val="2"/>
                    <w:sz w:val="24"/>
                    <w:szCs w:val="24"/>
                    <w:lang w:eastAsia="nb-NO"/>
                    <w14:ligatures w14:val="standardContextual"/>
                  </w:rPr>
                </w:pPr>
                <w:hyperlink w:anchor="_Toc166752397" w:history="1">
                  <w:r w:rsidRPr="009E653A">
                    <w:rPr>
                      <w:rStyle w:val="Hyperkobling"/>
                      <w:noProof/>
                      <w:lang w:bidi="nb-NO"/>
                    </w:rPr>
                    <w:t>Brukerstøtte</w:t>
                  </w:r>
                  <w:r>
                    <w:rPr>
                      <w:noProof/>
                      <w:webHidden/>
                    </w:rPr>
                    <w:tab/>
                  </w:r>
                  <w:r>
                    <w:rPr>
                      <w:noProof/>
                      <w:webHidden/>
                    </w:rPr>
                    <w:fldChar w:fldCharType="begin"/>
                  </w:r>
                  <w:r>
                    <w:rPr>
                      <w:noProof/>
                      <w:webHidden/>
                    </w:rPr>
                    <w:instrText xml:space="preserve"> PAGEREF _Toc166752397 \h </w:instrText>
                  </w:r>
                  <w:r>
                    <w:rPr>
                      <w:noProof/>
                      <w:webHidden/>
                    </w:rPr>
                  </w:r>
                  <w:r>
                    <w:rPr>
                      <w:noProof/>
                      <w:webHidden/>
                    </w:rPr>
                    <w:fldChar w:fldCharType="separate"/>
                  </w:r>
                  <w:r w:rsidR="00532137">
                    <w:rPr>
                      <w:noProof/>
                      <w:webHidden/>
                    </w:rPr>
                    <w:t>11</w:t>
                  </w:r>
                  <w:r>
                    <w:rPr>
                      <w:noProof/>
                      <w:webHidden/>
                    </w:rPr>
                    <w:fldChar w:fldCharType="end"/>
                  </w:r>
                </w:hyperlink>
              </w:p>
              <w:p w14:paraId="26692306" w14:textId="5D126B9C" w:rsidR="00375BB5" w:rsidRDefault="00375BB5">
                <w:pPr>
                  <w:pStyle w:val="INNH3"/>
                  <w:tabs>
                    <w:tab w:val="right" w:leader="dot" w:pos="10456"/>
                  </w:tabs>
                  <w:rPr>
                    <w:rFonts w:eastAsiaTheme="minorEastAsia"/>
                    <w:noProof/>
                    <w:kern w:val="2"/>
                    <w:sz w:val="24"/>
                    <w:szCs w:val="24"/>
                    <w:lang w:eastAsia="nb-NO"/>
                    <w14:ligatures w14:val="standardContextual"/>
                  </w:rPr>
                </w:pPr>
                <w:hyperlink w:anchor="_Toc166752398" w:history="1">
                  <w:r w:rsidRPr="009E653A">
                    <w:rPr>
                      <w:rStyle w:val="Hyperkobling"/>
                      <w:noProof/>
                    </w:rPr>
                    <w:t>Brukergrensesnitt:</w:t>
                  </w:r>
                  <w:r>
                    <w:rPr>
                      <w:noProof/>
                      <w:webHidden/>
                    </w:rPr>
                    <w:tab/>
                  </w:r>
                  <w:r>
                    <w:rPr>
                      <w:noProof/>
                      <w:webHidden/>
                    </w:rPr>
                    <w:fldChar w:fldCharType="begin"/>
                  </w:r>
                  <w:r>
                    <w:rPr>
                      <w:noProof/>
                      <w:webHidden/>
                    </w:rPr>
                    <w:instrText xml:space="preserve"> PAGEREF _Toc166752398 \h </w:instrText>
                  </w:r>
                  <w:r>
                    <w:rPr>
                      <w:noProof/>
                      <w:webHidden/>
                    </w:rPr>
                  </w:r>
                  <w:r>
                    <w:rPr>
                      <w:noProof/>
                      <w:webHidden/>
                    </w:rPr>
                    <w:fldChar w:fldCharType="separate"/>
                  </w:r>
                  <w:r w:rsidR="00532137">
                    <w:rPr>
                      <w:noProof/>
                      <w:webHidden/>
                    </w:rPr>
                    <w:t>11</w:t>
                  </w:r>
                  <w:r>
                    <w:rPr>
                      <w:noProof/>
                      <w:webHidden/>
                    </w:rPr>
                    <w:fldChar w:fldCharType="end"/>
                  </w:r>
                </w:hyperlink>
              </w:p>
              <w:p w14:paraId="3831A128" w14:textId="0890BD32" w:rsidR="00A7506D" w:rsidRPr="00F30B50" w:rsidRDefault="00A7506D">
                <w:r w:rsidRPr="00F30B50">
                  <w:rPr>
                    <w:b/>
                    <w:bCs/>
                  </w:rPr>
                  <w:fldChar w:fldCharType="end"/>
                </w:r>
              </w:p>
            </w:sdtContent>
          </w:sdt>
          <w:p w14:paraId="24372FCA" w14:textId="31B07EC4" w:rsidR="00005575" w:rsidRPr="00F30B50" w:rsidRDefault="00005575" w:rsidP="00005575"/>
        </w:tc>
      </w:tr>
    </w:tbl>
    <w:p w14:paraId="5CCFAA5B" w14:textId="77777777" w:rsidR="00114118" w:rsidRPr="00F30B50" w:rsidRDefault="00114118"/>
    <w:p w14:paraId="25C74FFC" w14:textId="77777777" w:rsidR="007762BF" w:rsidRPr="00F30B50" w:rsidRDefault="007762BF">
      <w:pPr>
        <w:sectPr w:rsidR="007762BF" w:rsidRPr="00F30B50" w:rsidSect="00463694">
          <w:pgSz w:w="11906" w:h="16838" w:code="9"/>
          <w:pgMar w:top="720" w:right="720" w:bottom="720" w:left="720" w:header="288" w:footer="288" w:gutter="0"/>
          <w:cols w:space="720"/>
          <w:titlePg/>
          <w:docGrid w:linePitch="360"/>
        </w:sectPr>
      </w:pPr>
    </w:p>
    <w:p w14:paraId="6A5431BD" w14:textId="77777777" w:rsidR="00114118" w:rsidRPr="00F30B50" w:rsidRDefault="00114118"/>
    <w:tbl>
      <w:tblPr>
        <w:tblW w:w="10915" w:type="dxa"/>
        <w:tblLayout w:type="fixed"/>
        <w:tblLook w:val="0600" w:firstRow="0" w:lastRow="0" w:firstColumn="0" w:lastColumn="0" w:noHBand="1" w:noVBand="1"/>
      </w:tblPr>
      <w:tblGrid>
        <w:gridCol w:w="8784"/>
        <w:gridCol w:w="2131"/>
      </w:tblGrid>
      <w:tr w:rsidR="00382051" w:rsidRPr="00F30B50" w14:paraId="7AE8828D" w14:textId="77777777" w:rsidTr="00E952AA">
        <w:trPr>
          <w:trHeight w:val="432"/>
        </w:trPr>
        <w:tc>
          <w:tcPr>
            <w:tcW w:w="8784" w:type="dxa"/>
          </w:tcPr>
          <w:p w14:paraId="04D027E4" w14:textId="77777777" w:rsidR="00382051" w:rsidRPr="00F30B50" w:rsidRDefault="00382051" w:rsidP="000B4782">
            <w:pPr>
              <w:rPr>
                <w:b/>
                <w:bCs/>
              </w:rPr>
            </w:pPr>
            <w:r w:rsidRPr="00F30B50">
              <w:rPr>
                <w:noProof/>
                <w:lang w:bidi="nb-NO"/>
              </w:rPr>
              <w:drawing>
                <wp:inline distT="0" distB="0" distL="0" distR="0" wp14:anchorId="0C79E768" wp14:editId="3BAF2798">
                  <wp:extent cx="2286000" cy="222740"/>
                  <wp:effectExtent l="0" t="0" r="0" b="6350"/>
                  <wp:docPr id="1" name="Grafikk 1"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4096F958" w14:textId="77777777" w:rsidR="00382051" w:rsidRPr="00F30B50" w:rsidRDefault="00382051" w:rsidP="000B4782">
            <w:pPr>
              <w:rPr>
                <w:noProof/>
                <w:lang w:bidi="nb-NO"/>
              </w:rPr>
            </w:pPr>
          </w:p>
        </w:tc>
      </w:tr>
      <w:tr w:rsidR="00382051" w:rsidRPr="00F30B50" w14:paraId="3D4E17C8" w14:textId="77777777" w:rsidTr="00E952AA">
        <w:trPr>
          <w:trHeight w:val="1127"/>
        </w:trPr>
        <w:tc>
          <w:tcPr>
            <w:tcW w:w="8784" w:type="dxa"/>
          </w:tcPr>
          <w:p w14:paraId="44E55668" w14:textId="1CA37C8F" w:rsidR="00382051" w:rsidRPr="00F30B50" w:rsidRDefault="00382051" w:rsidP="00382051">
            <w:pPr>
              <w:pStyle w:val="Overskrift2"/>
            </w:pPr>
            <w:bookmarkStart w:id="5" w:name="_Toc166752382"/>
            <w:r w:rsidRPr="00F30B50">
              <w:t>Innledning</w:t>
            </w:r>
            <w:bookmarkEnd w:id="5"/>
          </w:p>
        </w:tc>
        <w:tc>
          <w:tcPr>
            <w:tcW w:w="2131" w:type="dxa"/>
          </w:tcPr>
          <w:p w14:paraId="2D309EF0" w14:textId="77777777" w:rsidR="00382051" w:rsidRPr="00F30B50" w:rsidRDefault="00382051" w:rsidP="000B4782">
            <w:pPr>
              <w:pStyle w:val="Overskrift2"/>
            </w:pPr>
          </w:p>
        </w:tc>
      </w:tr>
      <w:tr w:rsidR="00382051" w:rsidRPr="00F30B50" w14:paraId="63B62B48" w14:textId="77777777" w:rsidTr="00E952AA">
        <w:trPr>
          <w:trHeight w:val="5680"/>
        </w:trPr>
        <w:tc>
          <w:tcPr>
            <w:tcW w:w="8784" w:type="dxa"/>
          </w:tcPr>
          <w:p w14:paraId="3B393A97" w14:textId="77777777" w:rsidR="00FA53F7" w:rsidRPr="00F30B50" w:rsidRDefault="00FA53F7" w:rsidP="002953E3">
            <w:pPr>
              <w:spacing w:line="360" w:lineRule="auto"/>
            </w:pPr>
          </w:p>
          <w:p w14:paraId="628CEE7E" w14:textId="5639E2FB" w:rsidR="00FA53F7" w:rsidRPr="002535BE" w:rsidRDefault="00FA53F7" w:rsidP="002953E3">
            <w:pPr>
              <w:spacing w:line="360" w:lineRule="auto"/>
            </w:pPr>
            <w:r w:rsidRPr="00F30B50">
              <w:t xml:space="preserve">Velkommen til </w:t>
            </w:r>
            <w:r w:rsidR="00760104">
              <w:t>projektrapporten</w:t>
            </w:r>
            <w:r w:rsidRPr="00F30B50">
              <w:t xml:space="preserve"> til </w:t>
            </w:r>
            <w:r w:rsidRPr="00F30B50">
              <w:rPr>
                <w:i/>
                <w:iCs/>
              </w:rPr>
              <w:t>Biscuit Clicker 2.0</w:t>
            </w:r>
            <w:r w:rsidR="00E365F4" w:rsidRPr="00F30B50">
              <w:t xml:space="preserve">. </w:t>
            </w:r>
            <w:r w:rsidR="004763CC">
              <w:t>Denne</w:t>
            </w:r>
            <w:r w:rsidR="00B24EB6">
              <w:t xml:space="preserve"> løsningen fyller krav: Egenkodet nettside</w:t>
            </w:r>
            <w:r w:rsidR="007372B8">
              <w:t xml:space="preserve"> med server og </w:t>
            </w:r>
            <w:r w:rsidR="007372B8" w:rsidRPr="00F12D12">
              <w:t>nettverk</w:t>
            </w:r>
            <w:r w:rsidR="00B24EB6">
              <w:t>,</w:t>
            </w:r>
            <w:r w:rsidR="002535BE">
              <w:t xml:space="preserve"> </w:t>
            </w:r>
            <w:r w:rsidR="00F20DFD">
              <w:t>a</w:t>
            </w:r>
            <w:r w:rsidR="00F20DFD" w:rsidRPr="00F20DFD">
              <w:t xml:space="preserve">utentisering </w:t>
            </w:r>
            <w:r w:rsidR="002535BE">
              <w:t>av bruker</w:t>
            </w:r>
            <w:r w:rsidR="00F20DFD">
              <w:t>, opplæringsmaterialet, FA</w:t>
            </w:r>
            <w:r w:rsidR="004F1C32">
              <w:t>Q, teknisk dokumentasjon og arbeid</w:t>
            </w:r>
            <w:r w:rsidR="00BF34CF">
              <w:t xml:space="preserve"> og så klart </w:t>
            </w:r>
            <w:r w:rsidR="00F05A6B">
              <w:t xml:space="preserve">denne </w:t>
            </w:r>
            <w:r w:rsidR="00BF34CF">
              <w:t>prosjektrapporten</w:t>
            </w:r>
            <w:r w:rsidR="00F05A6B">
              <w:t>.</w:t>
            </w:r>
          </w:p>
          <w:p w14:paraId="65B43B8A" w14:textId="77777777" w:rsidR="00382051" w:rsidRPr="00F30B50" w:rsidRDefault="00382051" w:rsidP="002953E3">
            <w:pPr>
              <w:pStyle w:val="Overskrift3"/>
              <w:spacing w:line="360" w:lineRule="auto"/>
            </w:pPr>
            <w:bookmarkStart w:id="6" w:name="_Toc166752383"/>
            <w:r w:rsidRPr="00F30B50">
              <w:t>Prosjekt Beskrivelse</w:t>
            </w:r>
            <w:bookmarkEnd w:id="6"/>
          </w:p>
          <w:p w14:paraId="4E5D0EA6" w14:textId="7FF43846" w:rsidR="00382051" w:rsidRPr="00F30B50" w:rsidRDefault="00BF34CF" w:rsidP="002953E3">
            <w:pPr>
              <w:spacing w:line="360" w:lineRule="auto"/>
            </w:pPr>
            <w:r>
              <w:t xml:space="preserve">Denne løsningen er </w:t>
            </w:r>
            <w:r w:rsidR="004507C4">
              <w:t xml:space="preserve">utvidelsen </w:t>
            </w:r>
            <w:r w:rsidR="000F5CFE">
              <w:t>av fjorårets «Biscuit Clicker»</w:t>
            </w:r>
            <w:r w:rsidR="004507C4">
              <w:t xml:space="preserve">. Hovedforskjellen </w:t>
            </w:r>
            <w:r w:rsidR="00D84EBA">
              <w:t>er at denne løsningen er</w:t>
            </w:r>
            <w:r w:rsidR="00844E11">
              <w:t xml:space="preserve"> har en mer dynamisk funksjon og bedre brukervennlighet for å invitere bruker til å spille igjen</w:t>
            </w:r>
            <w:r w:rsidR="00605B3B">
              <w:t>. Brukervennligheten er rett og slett der for å holde brukeren på siden, når den samtidi</w:t>
            </w:r>
            <w:r w:rsidR="008E1C18">
              <w:t xml:space="preserve">g håndterer nye data-sett. </w:t>
            </w:r>
            <w:r w:rsidR="00AF72B3">
              <w:t>Målgruppen til denne løsningen dekker personer som vil ha det gøy (midt i skoletime).</w:t>
            </w:r>
          </w:p>
          <w:p w14:paraId="6307D743" w14:textId="77777777" w:rsidR="00382051" w:rsidRPr="00F30B50" w:rsidRDefault="00382051" w:rsidP="002953E3">
            <w:pPr>
              <w:spacing w:line="360" w:lineRule="auto"/>
            </w:pPr>
            <w:r w:rsidRPr="00F30B50">
              <w:rPr>
                <w:lang w:bidi="nb-NO"/>
              </w:rPr>
              <w:t xml:space="preserve"> </w:t>
            </w:r>
          </w:p>
          <w:p w14:paraId="589BDA6B" w14:textId="68D9FE3B" w:rsidR="002915BD" w:rsidRPr="00F30B50" w:rsidRDefault="002915BD" w:rsidP="002953E3">
            <w:pPr>
              <w:pStyle w:val="Overskrift3"/>
              <w:spacing w:line="360" w:lineRule="auto"/>
            </w:pPr>
            <w:bookmarkStart w:id="7" w:name="_Toc166752384"/>
            <w:r w:rsidRPr="00F30B50">
              <w:t>Motivasjon</w:t>
            </w:r>
            <w:bookmarkEnd w:id="7"/>
          </w:p>
          <w:p w14:paraId="3EDA00D4" w14:textId="57E791A0" w:rsidR="00382051" w:rsidRPr="00F30B50" w:rsidRDefault="0090790F" w:rsidP="002953E3">
            <w:pPr>
              <w:spacing w:line="360" w:lineRule="auto"/>
            </w:pPr>
            <w:r>
              <w:t xml:space="preserve">Å designe og kode spill har vært en av mine mål eller drømmer å gjøre. Nå som jeg har muligheten </w:t>
            </w:r>
            <w:r w:rsidR="00E95475">
              <w:t>i skolen å gjøre dette har det vært en stor opplevelse og mest av alt gøy.</w:t>
            </w:r>
            <w:r w:rsidR="006C4148">
              <w:t xml:space="preserve"> Ja, jeg synes det er gøy å kode spill</w:t>
            </w:r>
          </w:p>
          <w:p w14:paraId="68AB40A2" w14:textId="04C35DC9" w:rsidR="00FE75F4" w:rsidRPr="00FE75F4" w:rsidRDefault="002915BD" w:rsidP="002953E3">
            <w:pPr>
              <w:pStyle w:val="Overskrift3"/>
              <w:spacing w:line="360" w:lineRule="auto"/>
            </w:pPr>
            <w:bookmarkStart w:id="8" w:name="_Toc166752385"/>
            <w:r w:rsidRPr="00F30B50">
              <w:t>teknologivvalg</w:t>
            </w:r>
            <w:bookmarkEnd w:id="8"/>
          </w:p>
          <w:p w14:paraId="2BDDB122" w14:textId="77777777" w:rsidR="00212F9B" w:rsidRDefault="00603334" w:rsidP="002953E3">
            <w:pPr>
              <w:spacing w:line="360" w:lineRule="auto"/>
            </w:pPr>
            <w:r>
              <w:t xml:space="preserve">Løsningen bruker </w:t>
            </w:r>
            <w:r w:rsidR="008C58DE">
              <w:t xml:space="preserve">følgende </w:t>
            </w:r>
            <w:r w:rsidR="00212F9B">
              <w:t>teknologier:</w:t>
            </w:r>
          </w:p>
          <w:p w14:paraId="538F68CC" w14:textId="77777777" w:rsidR="00212F9B" w:rsidRDefault="00212F9B" w:rsidP="002953E3">
            <w:pPr>
              <w:pStyle w:val="Listeavsnitt"/>
              <w:numPr>
                <w:ilvl w:val="0"/>
                <w:numId w:val="15"/>
              </w:numPr>
              <w:spacing w:line="360" w:lineRule="auto"/>
            </w:pPr>
            <w:r>
              <w:t>PHP</w:t>
            </w:r>
          </w:p>
          <w:p w14:paraId="3DD75EAA" w14:textId="77777777" w:rsidR="00212F9B" w:rsidRDefault="00212F9B" w:rsidP="002953E3">
            <w:pPr>
              <w:pStyle w:val="Listeavsnitt"/>
              <w:numPr>
                <w:ilvl w:val="0"/>
                <w:numId w:val="15"/>
              </w:numPr>
              <w:spacing w:line="360" w:lineRule="auto"/>
            </w:pPr>
            <w:r>
              <w:t>Javascript</w:t>
            </w:r>
          </w:p>
          <w:p w14:paraId="79F727A0" w14:textId="080A3C73" w:rsidR="00115E65" w:rsidRDefault="00115E65" w:rsidP="002953E3">
            <w:pPr>
              <w:spacing w:line="360" w:lineRule="auto"/>
            </w:pPr>
            <w:r>
              <w:t>Andre rammeverk og styling:</w:t>
            </w:r>
          </w:p>
          <w:p w14:paraId="6E8118F1" w14:textId="166129F9" w:rsidR="00115E65" w:rsidRDefault="00115E65" w:rsidP="002953E3">
            <w:pPr>
              <w:pStyle w:val="Listeavsnitt"/>
              <w:numPr>
                <w:ilvl w:val="0"/>
                <w:numId w:val="17"/>
              </w:numPr>
              <w:spacing w:line="360" w:lineRule="auto"/>
            </w:pPr>
            <w:r>
              <w:t>Bootstrap 5.3</w:t>
            </w:r>
          </w:p>
          <w:p w14:paraId="4D420BA9" w14:textId="72F04508" w:rsidR="00115E65" w:rsidRDefault="00115E65" w:rsidP="002953E3">
            <w:pPr>
              <w:pStyle w:val="Listeavsnitt"/>
              <w:numPr>
                <w:ilvl w:val="0"/>
                <w:numId w:val="17"/>
              </w:numPr>
              <w:spacing w:line="360" w:lineRule="auto"/>
            </w:pPr>
            <w:r>
              <w:t>Animation.css</w:t>
            </w:r>
          </w:p>
          <w:p w14:paraId="23E7A003" w14:textId="6AFBD824" w:rsidR="00115E65" w:rsidRDefault="009B70DD" w:rsidP="002953E3">
            <w:pPr>
              <w:pStyle w:val="Listeavsnitt"/>
              <w:numPr>
                <w:ilvl w:val="0"/>
                <w:numId w:val="17"/>
              </w:numPr>
              <w:spacing w:line="360" w:lineRule="auto"/>
            </w:pPr>
            <w:r>
              <w:t>jQuery</w:t>
            </w:r>
          </w:p>
          <w:p w14:paraId="51E9DC6B" w14:textId="6F506836" w:rsidR="00D76C2C" w:rsidRDefault="00D76C2C" w:rsidP="002953E3">
            <w:pPr>
              <w:spacing w:line="360" w:lineRule="auto"/>
            </w:pPr>
            <w:r>
              <w:t>Database og server:</w:t>
            </w:r>
          </w:p>
          <w:p w14:paraId="6C4C2280" w14:textId="5F097A4C" w:rsidR="00D76C2C" w:rsidRDefault="00D76C2C" w:rsidP="002953E3">
            <w:pPr>
              <w:pStyle w:val="Listeavsnitt"/>
              <w:numPr>
                <w:ilvl w:val="0"/>
                <w:numId w:val="18"/>
              </w:numPr>
              <w:spacing w:line="360" w:lineRule="auto"/>
            </w:pPr>
            <w:r>
              <w:t xml:space="preserve">MariaDB </w:t>
            </w:r>
            <w:r w:rsidR="00F13E51">
              <w:t>(gjennom MySQL)</w:t>
            </w:r>
          </w:p>
          <w:p w14:paraId="3F722214" w14:textId="123266DA" w:rsidR="009B70DD" w:rsidRDefault="00395414" w:rsidP="002953E3">
            <w:pPr>
              <w:pStyle w:val="Listeavsnitt"/>
              <w:numPr>
                <w:ilvl w:val="0"/>
                <w:numId w:val="18"/>
              </w:numPr>
              <w:spacing w:line="360" w:lineRule="auto"/>
            </w:pPr>
            <w:r>
              <w:t>Apache2 webserver + SSH</w:t>
            </w:r>
          </w:p>
          <w:p w14:paraId="5F9E9AB1" w14:textId="72402761" w:rsidR="00F7711B" w:rsidRPr="00F30B50" w:rsidRDefault="00C52283" w:rsidP="002953E3">
            <w:pPr>
              <w:spacing w:line="360" w:lineRule="auto"/>
            </w:pPr>
            <w:r>
              <w:t xml:space="preserve">Generelt sett er </w:t>
            </w:r>
            <w:r w:rsidR="00E438EE">
              <w:t xml:space="preserve">PHP ansvarlig for lagring og sending av data mellom Javascript og </w:t>
            </w:r>
            <w:r>
              <w:t>MariaDB databasen. Javascript funk</w:t>
            </w:r>
            <w:r w:rsidR="00097CD5">
              <w:t xml:space="preserve">er spillets «game-enigne» og ser ansvarlig for å gi en visualierende og dynamisk opplevelse imens brukeren klikker fram til flere </w:t>
            </w:r>
            <w:r w:rsidR="00F13E51">
              <w:t xml:space="preserve">og nye funksjoner. MySQL holder alt data og gjennom </w:t>
            </w:r>
            <w:r w:rsidR="006C4148">
              <w:t>«</w:t>
            </w:r>
            <w:r w:rsidR="00F13E51">
              <w:t>triggers</w:t>
            </w:r>
            <w:r w:rsidR="006C4148">
              <w:t>» gjør kodingen lettere.</w:t>
            </w:r>
          </w:p>
        </w:tc>
        <w:tc>
          <w:tcPr>
            <w:tcW w:w="2131" w:type="dxa"/>
          </w:tcPr>
          <w:p w14:paraId="73D90739" w14:textId="5472BCDF" w:rsidR="00382051" w:rsidRPr="00F30B50" w:rsidRDefault="00382051" w:rsidP="00A7506D"/>
          <w:p w14:paraId="0A643C2D" w14:textId="77777777" w:rsidR="00954BC5" w:rsidRPr="00F30B50" w:rsidRDefault="00954BC5" w:rsidP="00954BC5"/>
          <w:p w14:paraId="3F7D8AC9" w14:textId="77777777" w:rsidR="00954BC5" w:rsidRPr="00F30B50" w:rsidRDefault="00954BC5" w:rsidP="00954BC5"/>
          <w:p w14:paraId="561EFD59" w14:textId="77777777" w:rsidR="00954BC5" w:rsidRPr="00F30B50" w:rsidRDefault="00954BC5" w:rsidP="00954BC5"/>
          <w:p w14:paraId="18F9DCFA" w14:textId="77777777" w:rsidR="00954BC5" w:rsidRPr="00F30B50" w:rsidRDefault="00954BC5" w:rsidP="00954BC5"/>
          <w:p w14:paraId="29910BF8" w14:textId="77777777" w:rsidR="00954BC5" w:rsidRPr="00F30B50" w:rsidRDefault="00954BC5" w:rsidP="00954BC5"/>
          <w:p w14:paraId="51F748BA" w14:textId="77777777" w:rsidR="00954BC5" w:rsidRPr="00F30B50" w:rsidRDefault="00954BC5" w:rsidP="00954BC5"/>
          <w:p w14:paraId="261ADCED" w14:textId="77777777" w:rsidR="00954BC5" w:rsidRPr="00F30B50" w:rsidRDefault="00954BC5" w:rsidP="00954BC5"/>
          <w:p w14:paraId="077BCE44" w14:textId="77777777" w:rsidR="00954BC5" w:rsidRPr="00F30B50" w:rsidRDefault="00954BC5" w:rsidP="00954BC5"/>
          <w:p w14:paraId="5450284F" w14:textId="77777777" w:rsidR="00954BC5" w:rsidRPr="00F30B50" w:rsidRDefault="00954BC5" w:rsidP="00954BC5"/>
          <w:p w14:paraId="57B080C9" w14:textId="77777777" w:rsidR="00954BC5" w:rsidRPr="00F30B50" w:rsidRDefault="00954BC5" w:rsidP="00954BC5"/>
          <w:p w14:paraId="01EAEA64" w14:textId="77777777" w:rsidR="00954BC5" w:rsidRPr="00F30B50" w:rsidRDefault="00954BC5" w:rsidP="00954BC5"/>
          <w:p w14:paraId="18172A1D" w14:textId="77777777" w:rsidR="00954BC5" w:rsidRPr="00F30B50" w:rsidRDefault="00954BC5" w:rsidP="00954BC5"/>
          <w:p w14:paraId="54F31B56" w14:textId="77777777" w:rsidR="00954BC5" w:rsidRPr="00F30B50" w:rsidRDefault="00954BC5" w:rsidP="00954BC5"/>
          <w:p w14:paraId="179D3AEF" w14:textId="77777777" w:rsidR="00954BC5" w:rsidRPr="00F30B50" w:rsidRDefault="00954BC5" w:rsidP="00954BC5"/>
          <w:p w14:paraId="1574E40D" w14:textId="77777777" w:rsidR="00954BC5" w:rsidRPr="00F30B50" w:rsidRDefault="00954BC5" w:rsidP="00954BC5"/>
          <w:p w14:paraId="5D6DA4F7" w14:textId="77777777" w:rsidR="00954BC5" w:rsidRPr="00F30B50" w:rsidRDefault="00954BC5" w:rsidP="00954BC5"/>
          <w:p w14:paraId="0DF54BAB" w14:textId="77777777" w:rsidR="00954BC5" w:rsidRPr="00F30B50" w:rsidRDefault="00954BC5" w:rsidP="00954BC5"/>
          <w:p w14:paraId="2D4A12E2" w14:textId="77777777" w:rsidR="00954BC5" w:rsidRPr="00F30B50" w:rsidRDefault="00954BC5" w:rsidP="00954BC5"/>
          <w:p w14:paraId="1358D3AC" w14:textId="77777777" w:rsidR="00954BC5" w:rsidRPr="00F30B50" w:rsidRDefault="00954BC5" w:rsidP="00954BC5"/>
          <w:p w14:paraId="5E393F76" w14:textId="77777777" w:rsidR="00954BC5" w:rsidRPr="00F30B50" w:rsidRDefault="00954BC5" w:rsidP="00954BC5"/>
          <w:p w14:paraId="408546A7" w14:textId="77777777" w:rsidR="00954BC5" w:rsidRPr="00F30B50" w:rsidRDefault="00954BC5" w:rsidP="00954BC5"/>
          <w:p w14:paraId="6020EFA1" w14:textId="77777777" w:rsidR="00954BC5" w:rsidRPr="00F30B50" w:rsidRDefault="00954BC5" w:rsidP="00954BC5"/>
          <w:p w14:paraId="0FD9025B" w14:textId="77777777" w:rsidR="00954BC5" w:rsidRPr="00F30B50" w:rsidRDefault="00954BC5" w:rsidP="00954BC5"/>
          <w:p w14:paraId="62A15E93" w14:textId="77777777" w:rsidR="00954BC5" w:rsidRPr="00F30B50" w:rsidRDefault="00954BC5" w:rsidP="00954BC5"/>
        </w:tc>
      </w:tr>
    </w:tbl>
    <w:p w14:paraId="31E728FD" w14:textId="77777777" w:rsidR="00E438EE" w:rsidRPr="00F30B50" w:rsidRDefault="00E438EE"/>
    <w:p w14:paraId="7EAA742D" w14:textId="77777777" w:rsidR="00B737A5" w:rsidRPr="00F30B50" w:rsidRDefault="00B737A5"/>
    <w:tbl>
      <w:tblPr>
        <w:tblW w:w="10915" w:type="dxa"/>
        <w:tblLayout w:type="fixed"/>
        <w:tblLook w:val="0600" w:firstRow="0" w:lastRow="0" w:firstColumn="0" w:lastColumn="0" w:noHBand="1" w:noVBand="1"/>
      </w:tblPr>
      <w:tblGrid>
        <w:gridCol w:w="8784"/>
        <w:gridCol w:w="2131"/>
      </w:tblGrid>
      <w:tr w:rsidR="00382051" w:rsidRPr="00F30B50" w14:paraId="5D960C0D" w14:textId="77777777" w:rsidTr="000448DE">
        <w:trPr>
          <w:trHeight w:val="432"/>
        </w:trPr>
        <w:tc>
          <w:tcPr>
            <w:tcW w:w="8784" w:type="dxa"/>
          </w:tcPr>
          <w:p w14:paraId="4FEE0CB5" w14:textId="77777777" w:rsidR="00382051" w:rsidRPr="00F30B50" w:rsidRDefault="00382051" w:rsidP="000B4782">
            <w:pPr>
              <w:rPr>
                <w:b/>
                <w:bCs/>
              </w:rPr>
            </w:pPr>
            <w:r w:rsidRPr="00F30B50">
              <w:rPr>
                <w:noProof/>
                <w:lang w:bidi="nb-NO"/>
              </w:rPr>
              <w:drawing>
                <wp:inline distT="0" distB="0" distL="0" distR="0" wp14:anchorId="489BB19E" wp14:editId="17F9C448">
                  <wp:extent cx="2286000" cy="222740"/>
                  <wp:effectExtent l="0" t="0" r="0" b="6350"/>
                  <wp:docPr id="1087764305" name="Grafikk 1087764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7A6A5D9B" w14:textId="77777777" w:rsidR="00382051" w:rsidRPr="00F30B50" w:rsidRDefault="00382051" w:rsidP="000B4782">
            <w:pPr>
              <w:rPr>
                <w:noProof/>
                <w:lang w:bidi="nb-NO"/>
              </w:rPr>
            </w:pPr>
          </w:p>
        </w:tc>
      </w:tr>
      <w:tr w:rsidR="00382051" w:rsidRPr="00F30B50" w14:paraId="4C14C62A" w14:textId="77777777" w:rsidTr="000448DE">
        <w:trPr>
          <w:trHeight w:val="1252"/>
        </w:trPr>
        <w:tc>
          <w:tcPr>
            <w:tcW w:w="8784" w:type="dxa"/>
          </w:tcPr>
          <w:p w14:paraId="60593B98" w14:textId="60D4E7BC" w:rsidR="00382051" w:rsidRPr="00F30B50" w:rsidRDefault="00382051" w:rsidP="000B4782">
            <w:pPr>
              <w:pStyle w:val="Overskrift2"/>
            </w:pPr>
            <w:bookmarkStart w:id="9" w:name="_Toc166752386"/>
            <w:r w:rsidRPr="00F30B50">
              <w:t>Prosjektplan</w:t>
            </w:r>
            <w:bookmarkEnd w:id="9"/>
          </w:p>
        </w:tc>
        <w:tc>
          <w:tcPr>
            <w:tcW w:w="2131" w:type="dxa"/>
          </w:tcPr>
          <w:p w14:paraId="5A500D22" w14:textId="77777777" w:rsidR="00382051" w:rsidRPr="00F30B50" w:rsidRDefault="00382051" w:rsidP="000B4782">
            <w:pPr>
              <w:pStyle w:val="Overskrift2"/>
            </w:pPr>
          </w:p>
        </w:tc>
      </w:tr>
      <w:tr w:rsidR="00382051" w:rsidRPr="00F30B50" w14:paraId="0D72BD17" w14:textId="77777777" w:rsidTr="000448DE">
        <w:trPr>
          <w:trHeight w:val="5680"/>
        </w:trPr>
        <w:tc>
          <w:tcPr>
            <w:tcW w:w="8784" w:type="dxa"/>
          </w:tcPr>
          <w:p w14:paraId="6846F90B" w14:textId="479E9370" w:rsidR="003E2EE3" w:rsidRDefault="00445F07" w:rsidP="002953E3">
            <w:pPr>
              <w:spacing w:line="360" w:lineRule="auto"/>
            </w:pPr>
            <w:r>
              <w:t xml:space="preserve">Prosjekttavlen til løsningen ligger i </w:t>
            </w:r>
            <w:hyperlink r:id="rId16" w:history="1">
              <w:r w:rsidR="003E2EE3" w:rsidRPr="003E2EE3">
                <w:rPr>
                  <w:rStyle w:val="Hyperkobling"/>
                </w:rPr>
                <w:t>GitHub</w:t>
              </w:r>
            </w:hyperlink>
            <w:r w:rsidR="001A644D">
              <w:t>.</w:t>
            </w:r>
            <w:r w:rsidR="0081121A">
              <w:t xml:space="preserve"> Med underveis kommentarer og tidspunkter.</w:t>
            </w:r>
          </w:p>
          <w:p w14:paraId="496DAD53" w14:textId="591DE7B9" w:rsidR="0081121A" w:rsidRDefault="0081121A" w:rsidP="002953E3">
            <w:pPr>
              <w:spacing w:line="360" w:lineRule="auto"/>
            </w:pPr>
            <w:r>
              <w:t>Men kort oppsummert:</w:t>
            </w:r>
          </w:p>
          <w:p w14:paraId="0BEFB985" w14:textId="48C38A13" w:rsidR="00743A30" w:rsidRPr="001E360A" w:rsidRDefault="001E360A" w:rsidP="002953E3">
            <w:pPr>
              <w:tabs>
                <w:tab w:val="left" w:pos="996"/>
              </w:tabs>
              <w:spacing w:line="360" w:lineRule="auto"/>
              <w:rPr>
                <w:color w:val="00B050"/>
              </w:rPr>
            </w:pPr>
            <w:r w:rsidRPr="001E360A">
              <w:rPr>
                <w:color w:val="00B050"/>
              </w:rPr>
              <w:tab/>
            </w:r>
            <w:sdt>
              <w:sdtPr>
                <w:rPr>
                  <w:color w:val="00B050"/>
                </w:rPr>
                <w:id w:val="393939685"/>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736440513"/>
                <w:placeholder>
                  <w:docPart w:val="DefaultPlaceholder_-1854013440"/>
                </w:placeholder>
              </w:sdtPr>
              <w:sdtContent>
                <w:r w:rsidR="00CB45F1" w:rsidRPr="001E360A">
                  <w:rPr>
                    <w:color w:val="00B050"/>
                  </w:rPr>
                  <w:t xml:space="preserve"> </w:t>
                </w:r>
                <w:r w:rsidR="00813ED9" w:rsidRPr="001E360A">
                  <w:rPr>
                    <w:color w:val="00B050"/>
                  </w:rPr>
                  <w:t>Oppdater brukerstøtte m</w:t>
                </w:r>
                <w:r w:rsidR="00CB45F1" w:rsidRPr="001E360A">
                  <w:rPr>
                    <w:color w:val="00B050"/>
                  </w:rPr>
                  <w:t>aterial</w:t>
                </w:r>
              </w:sdtContent>
            </w:sdt>
          </w:p>
          <w:p w14:paraId="007E487C" w14:textId="27B8EB48" w:rsidR="00CB45F1" w:rsidRPr="001E360A" w:rsidRDefault="001E360A" w:rsidP="002953E3">
            <w:pPr>
              <w:tabs>
                <w:tab w:val="left" w:pos="996"/>
              </w:tabs>
              <w:spacing w:line="360" w:lineRule="auto"/>
              <w:rPr>
                <w:color w:val="00B050"/>
              </w:rPr>
            </w:pPr>
            <w:r w:rsidRPr="001E360A">
              <w:rPr>
                <w:color w:val="00B050"/>
              </w:rPr>
              <w:tab/>
            </w:r>
            <w:sdt>
              <w:sdtPr>
                <w:rPr>
                  <w:color w:val="00B050"/>
                </w:rPr>
                <w:id w:val="-820969631"/>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451392836"/>
                <w:placeholder>
                  <w:docPart w:val="5BDBAC01CEA74BC28FCF542B3ADDFC5F"/>
                </w:placeholder>
              </w:sdtPr>
              <w:sdtContent>
                <w:r w:rsidR="00CB45F1" w:rsidRPr="001E360A">
                  <w:rPr>
                    <w:color w:val="00B050"/>
                  </w:rPr>
                  <w:t xml:space="preserve"> </w:t>
                </w:r>
                <w:r w:rsidR="004E210B" w:rsidRPr="001E360A">
                  <w:rPr>
                    <w:color w:val="00B050"/>
                  </w:rPr>
                  <w:t>Auto</w:t>
                </w:r>
                <w:r w:rsidR="0035464C" w:rsidRPr="001E360A">
                  <w:rPr>
                    <w:color w:val="00B050"/>
                  </w:rPr>
                  <w:t>sering av Admin og Admin rettigheter</w:t>
                </w:r>
              </w:sdtContent>
            </w:sdt>
          </w:p>
          <w:p w14:paraId="035F49E7" w14:textId="509625B7" w:rsidR="00CB45F1" w:rsidRPr="001E360A" w:rsidRDefault="001E360A" w:rsidP="002953E3">
            <w:pPr>
              <w:tabs>
                <w:tab w:val="left" w:pos="996"/>
              </w:tabs>
              <w:spacing w:line="360" w:lineRule="auto"/>
              <w:rPr>
                <w:color w:val="00B050"/>
              </w:rPr>
            </w:pPr>
            <w:r w:rsidRPr="001E360A">
              <w:rPr>
                <w:color w:val="00B050"/>
              </w:rPr>
              <w:tab/>
            </w:r>
            <w:sdt>
              <w:sdtPr>
                <w:rPr>
                  <w:color w:val="00B050"/>
                </w:rPr>
                <w:id w:val="-2071715501"/>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351789380"/>
                <w:placeholder>
                  <w:docPart w:val="8E590A827E184C58B13B5A968A01B18D"/>
                </w:placeholder>
              </w:sdtPr>
              <w:sdtContent>
                <w:r w:rsidR="00CB45F1" w:rsidRPr="001E360A">
                  <w:rPr>
                    <w:color w:val="00B050"/>
                  </w:rPr>
                  <w:t xml:space="preserve"> </w:t>
                </w:r>
                <w:r w:rsidR="001E2296" w:rsidRPr="001E360A">
                  <w:rPr>
                    <w:color w:val="00B050"/>
                  </w:rPr>
                  <w:t>FAQ på Siden</w:t>
                </w:r>
              </w:sdtContent>
            </w:sdt>
          </w:p>
          <w:p w14:paraId="6EBEC306" w14:textId="6C0EEF97" w:rsidR="00CB45F1" w:rsidRPr="001E360A" w:rsidRDefault="001E360A" w:rsidP="002953E3">
            <w:pPr>
              <w:tabs>
                <w:tab w:val="left" w:pos="996"/>
              </w:tabs>
              <w:spacing w:line="360" w:lineRule="auto"/>
              <w:rPr>
                <w:color w:val="00B050"/>
              </w:rPr>
            </w:pPr>
            <w:r w:rsidRPr="001E360A">
              <w:rPr>
                <w:color w:val="00B050"/>
              </w:rPr>
              <w:tab/>
            </w:r>
            <w:sdt>
              <w:sdtPr>
                <w:rPr>
                  <w:color w:val="00B050"/>
                </w:rPr>
                <w:id w:val="561752117"/>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486663357"/>
                <w:placeholder>
                  <w:docPart w:val="4FBD15886BE14733B7F26491987E7F82"/>
                </w:placeholder>
              </w:sdtPr>
              <w:sdtContent>
                <w:r w:rsidR="00CB45F1" w:rsidRPr="001E360A">
                  <w:rPr>
                    <w:color w:val="00B050"/>
                  </w:rPr>
                  <w:t xml:space="preserve"> </w:t>
                </w:r>
                <w:r w:rsidR="00BA3107" w:rsidRPr="001E360A">
                  <w:rPr>
                    <w:color w:val="00B050"/>
                  </w:rPr>
                  <w:t>Risiko Analyse og Vurdering</w:t>
                </w:r>
              </w:sdtContent>
            </w:sdt>
          </w:p>
          <w:p w14:paraId="261B95AC" w14:textId="7BDFCFFF" w:rsidR="00CB45F1" w:rsidRPr="001E360A" w:rsidRDefault="001E360A" w:rsidP="002953E3">
            <w:pPr>
              <w:tabs>
                <w:tab w:val="left" w:pos="996"/>
              </w:tabs>
              <w:spacing w:line="360" w:lineRule="auto"/>
              <w:rPr>
                <w:color w:val="00B050"/>
              </w:rPr>
            </w:pPr>
            <w:r w:rsidRPr="001E360A">
              <w:rPr>
                <w:color w:val="00B050"/>
              </w:rPr>
              <w:tab/>
            </w:r>
            <w:sdt>
              <w:sdtPr>
                <w:rPr>
                  <w:color w:val="FFC000"/>
                </w:rPr>
                <w:id w:val="-1626696168"/>
                <w14:checkbox>
                  <w14:checked w14:val="1"/>
                  <w14:checkedState w14:val="2612" w14:font="MS Gothic"/>
                  <w14:uncheckedState w14:val="2610" w14:font="MS Gothic"/>
                </w14:checkbox>
              </w:sdtPr>
              <w:sdtContent>
                <w:r w:rsidR="00FD5013">
                  <w:rPr>
                    <w:rFonts w:ascii="MS Gothic" w:eastAsia="MS Gothic" w:hAnsi="MS Gothic" w:hint="eastAsia"/>
                    <w:color w:val="FFC000"/>
                  </w:rPr>
                  <w:t>☒</w:t>
                </w:r>
              </w:sdtContent>
            </w:sdt>
            <w:sdt>
              <w:sdtPr>
                <w:rPr>
                  <w:color w:val="FFC000"/>
                </w:rPr>
                <w:id w:val="1996984491"/>
                <w:placeholder>
                  <w:docPart w:val="C81DF7DEE2944658BA95C7569DC8EBB6"/>
                </w:placeholder>
              </w:sdtPr>
              <w:sdtContent>
                <w:r w:rsidR="00CB45F1" w:rsidRPr="001E360A">
                  <w:rPr>
                    <w:color w:val="FFC000"/>
                  </w:rPr>
                  <w:t xml:space="preserve"> </w:t>
                </w:r>
                <w:r w:rsidR="00D2763B" w:rsidRPr="001E360A">
                  <w:rPr>
                    <w:color w:val="FFC000"/>
                  </w:rPr>
                  <w:t>Back-up rutiner</w:t>
                </w:r>
              </w:sdtContent>
            </w:sdt>
          </w:p>
          <w:p w14:paraId="30A1C51F" w14:textId="6FCF52EE" w:rsidR="00CB45F1" w:rsidRPr="001E360A" w:rsidRDefault="001E360A" w:rsidP="002953E3">
            <w:pPr>
              <w:tabs>
                <w:tab w:val="left" w:pos="996"/>
              </w:tabs>
              <w:spacing w:line="360" w:lineRule="auto"/>
              <w:rPr>
                <w:color w:val="00B050"/>
              </w:rPr>
            </w:pPr>
            <w:r w:rsidRPr="001E360A">
              <w:rPr>
                <w:color w:val="00B050"/>
              </w:rPr>
              <w:tab/>
            </w:r>
            <w:sdt>
              <w:sdtPr>
                <w:rPr>
                  <w:color w:val="00B050"/>
                </w:rPr>
                <w:id w:val="905724729"/>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837890933"/>
                <w:placeholder>
                  <w:docPart w:val="7E56A68E42A74AF4B35A2EFB53E2752C"/>
                </w:placeholder>
              </w:sdtPr>
              <w:sdtContent>
                <w:r w:rsidR="00CB45F1" w:rsidRPr="001E360A">
                  <w:rPr>
                    <w:color w:val="00B050"/>
                  </w:rPr>
                  <w:t xml:space="preserve"> </w:t>
                </w:r>
                <w:r w:rsidR="00B71531" w:rsidRPr="001E360A">
                  <w:rPr>
                    <w:color w:val="00B050"/>
                  </w:rPr>
                  <w:t>Instruksjonsvideo</w:t>
                </w:r>
              </w:sdtContent>
            </w:sdt>
          </w:p>
          <w:p w14:paraId="2DEC1FEE" w14:textId="1EF960B4" w:rsidR="00CB45F1" w:rsidRPr="001E360A" w:rsidRDefault="001E360A" w:rsidP="002953E3">
            <w:pPr>
              <w:tabs>
                <w:tab w:val="left" w:pos="996"/>
              </w:tabs>
              <w:spacing w:line="360" w:lineRule="auto"/>
              <w:rPr>
                <w:color w:val="00B050"/>
              </w:rPr>
            </w:pPr>
            <w:r w:rsidRPr="001E360A">
              <w:rPr>
                <w:color w:val="00B050"/>
              </w:rPr>
              <w:tab/>
            </w:r>
            <w:sdt>
              <w:sdtPr>
                <w:rPr>
                  <w:color w:val="00B050"/>
                </w:rPr>
                <w:id w:val="1088817255"/>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1393879431"/>
                <w:placeholder>
                  <w:docPart w:val="DE06E1F64E084290BA53B7B6EC4E4D1D"/>
                </w:placeholder>
              </w:sdtPr>
              <w:sdtContent>
                <w:r w:rsidR="002834D5" w:rsidRPr="001E360A">
                  <w:rPr>
                    <w:color w:val="00B050"/>
                  </w:rPr>
                  <w:t xml:space="preserve"> Oppdatert Javascript</w:t>
                </w:r>
              </w:sdtContent>
            </w:sdt>
          </w:p>
          <w:p w14:paraId="4668D1BF" w14:textId="3633011A" w:rsidR="00CB45F1" w:rsidRPr="001E360A" w:rsidRDefault="001E360A" w:rsidP="002953E3">
            <w:pPr>
              <w:tabs>
                <w:tab w:val="left" w:pos="996"/>
              </w:tabs>
              <w:spacing w:line="360" w:lineRule="auto"/>
              <w:rPr>
                <w:color w:val="00B050"/>
              </w:rPr>
            </w:pPr>
            <w:r w:rsidRPr="001E360A">
              <w:rPr>
                <w:color w:val="00B050"/>
              </w:rPr>
              <w:tab/>
            </w:r>
            <w:sdt>
              <w:sdtPr>
                <w:rPr>
                  <w:color w:val="00B050"/>
                </w:rPr>
                <w:id w:val="-2142649236"/>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734771573"/>
                <w:placeholder>
                  <w:docPart w:val="7024A2BC46E74F61B1F8E5769FB31275"/>
                </w:placeholder>
              </w:sdtPr>
              <w:sdtContent>
                <w:r w:rsidR="002834D5" w:rsidRPr="001E360A">
                  <w:rPr>
                    <w:color w:val="00B050"/>
                  </w:rPr>
                  <w:t xml:space="preserve"> Oppdatert Database og PHP</w:t>
                </w:r>
              </w:sdtContent>
            </w:sdt>
          </w:p>
          <w:p w14:paraId="688D8765" w14:textId="185E54FE" w:rsidR="00CB45F1" w:rsidRPr="001E360A" w:rsidRDefault="001E360A" w:rsidP="002953E3">
            <w:pPr>
              <w:tabs>
                <w:tab w:val="left" w:pos="996"/>
              </w:tabs>
              <w:spacing w:line="360" w:lineRule="auto"/>
              <w:rPr>
                <w:color w:val="00B050"/>
              </w:rPr>
            </w:pPr>
            <w:r w:rsidRPr="001E360A">
              <w:rPr>
                <w:color w:val="00B050"/>
              </w:rPr>
              <w:tab/>
            </w:r>
            <w:sdt>
              <w:sdtPr>
                <w:rPr>
                  <w:color w:val="00B050"/>
                </w:rPr>
                <w:id w:val="-731304934"/>
                <w14:checkbox>
                  <w14:checked w14:val="1"/>
                  <w14:checkedState w14:val="2612" w14:font="MS Gothic"/>
                  <w14:uncheckedState w14:val="2610" w14:font="MS Gothic"/>
                </w14:checkbox>
              </w:sdtPr>
              <w:sdtContent>
                <w:r w:rsidRPr="001E360A">
                  <w:rPr>
                    <w:rFonts w:ascii="MS Gothic" w:eastAsia="MS Gothic" w:hAnsi="MS Gothic" w:hint="eastAsia"/>
                    <w:color w:val="00B050"/>
                  </w:rPr>
                  <w:t>☒</w:t>
                </w:r>
              </w:sdtContent>
            </w:sdt>
            <w:sdt>
              <w:sdtPr>
                <w:rPr>
                  <w:color w:val="00B050"/>
                </w:rPr>
                <w:id w:val="909421174"/>
                <w:placeholder>
                  <w:docPart w:val="709ABB3F7CF544B2AC4DF4EC24181B0C"/>
                </w:placeholder>
              </w:sdtPr>
              <w:sdtContent>
                <w:r w:rsidR="00CB45F1" w:rsidRPr="001E360A">
                  <w:rPr>
                    <w:color w:val="00B050"/>
                  </w:rPr>
                  <w:t xml:space="preserve"> </w:t>
                </w:r>
                <w:r w:rsidR="00B04871" w:rsidRPr="001E360A">
                  <w:rPr>
                    <w:color w:val="00B050"/>
                  </w:rPr>
                  <w:t>Oppdatert brukergrensesnitt og UI</w:t>
                </w:r>
              </w:sdtContent>
            </w:sdt>
          </w:p>
          <w:p w14:paraId="5B95CE76" w14:textId="77777777" w:rsidR="00B04871" w:rsidRDefault="00B04871" w:rsidP="002953E3">
            <w:pPr>
              <w:spacing w:line="360" w:lineRule="auto"/>
            </w:pPr>
          </w:p>
          <w:p w14:paraId="2505169C" w14:textId="1E95B50B" w:rsidR="004D34AC" w:rsidRDefault="001E360A" w:rsidP="002953E3">
            <w:pPr>
              <w:spacing w:line="360" w:lineRule="auto"/>
            </w:pPr>
            <w:r>
              <w:t>Jeg hadde også en ukentlig ukeplan, som jeg settet opp ved starten av hver uke, som ligner slik:</w:t>
            </w:r>
          </w:p>
          <w:p w14:paraId="24669BF1" w14:textId="77777777" w:rsidR="004D34AC" w:rsidRPr="004D34AC" w:rsidRDefault="004D34AC" w:rsidP="002953E3">
            <w:pPr>
              <w:spacing w:line="360" w:lineRule="auto"/>
              <w:rPr>
                <w:i/>
                <w:iCs/>
                <w:strike/>
              </w:rPr>
            </w:pPr>
          </w:p>
          <w:tbl>
            <w:tblPr>
              <w:tblStyle w:val="Tabellrutenett"/>
              <w:tblpPr w:leftFromText="141" w:rightFromText="141" w:vertAnchor="page" w:horzAnchor="margin" w:tblpXSpec="center" w:tblpY="5629"/>
              <w:tblOverlap w:val="never"/>
              <w:tblW w:w="7608" w:type="dxa"/>
              <w:tblLook w:val="04A0" w:firstRow="1" w:lastRow="0" w:firstColumn="1" w:lastColumn="0" w:noHBand="0" w:noVBand="1"/>
            </w:tblPr>
            <w:tblGrid>
              <w:gridCol w:w="7608"/>
            </w:tblGrid>
            <w:tr w:rsidR="00DC628A" w14:paraId="59DA1637" w14:textId="77777777" w:rsidTr="002953E3">
              <w:trPr>
                <w:trHeight w:val="2346"/>
              </w:trPr>
              <w:tc>
                <w:tcPr>
                  <w:tcW w:w="7608" w:type="dxa"/>
                </w:tcPr>
                <w:p w14:paraId="5E8A2A2A" w14:textId="77777777" w:rsidR="00DC628A" w:rsidRPr="004D34AC" w:rsidRDefault="00DC628A" w:rsidP="002953E3">
                  <w:pPr>
                    <w:spacing w:line="360" w:lineRule="auto"/>
                    <w:rPr>
                      <w:i/>
                      <w:iCs/>
                    </w:rPr>
                  </w:pPr>
                  <w:r w:rsidRPr="004D34AC">
                    <w:rPr>
                      <w:i/>
                      <w:iCs/>
                    </w:rPr>
                    <w:t>Uke 1:</w:t>
                  </w:r>
                </w:p>
                <w:p w14:paraId="7580715C" w14:textId="77777777" w:rsidR="00DC628A" w:rsidRPr="004D34AC" w:rsidRDefault="00DC628A" w:rsidP="002953E3">
                  <w:pPr>
                    <w:pStyle w:val="Listeavsnitt"/>
                    <w:numPr>
                      <w:ilvl w:val="0"/>
                      <w:numId w:val="19"/>
                    </w:numPr>
                    <w:spacing w:after="160" w:line="360" w:lineRule="auto"/>
                    <w:rPr>
                      <w:i/>
                      <w:iCs/>
                    </w:rPr>
                  </w:pPr>
                  <w:r w:rsidRPr="004D34AC">
                    <w:rPr>
                      <w:i/>
                      <w:iCs/>
                    </w:rPr>
                    <w:t>Mandag: Planlegging resten av ukene / lovverk / See fagkarusell</w:t>
                  </w:r>
                </w:p>
                <w:p w14:paraId="5B89CA09" w14:textId="77777777" w:rsidR="00DC628A" w:rsidRPr="004D34AC" w:rsidRDefault="00DC628A" w:rsidP="002953E3">
                  <w:pPr>
                    <w:pStyle w:val="Listeavsnitt"/>
                    <w:numPr>
                      <w:ilvl w:val="0"/>
                      <w:numId w:val="19"/>
                    </w:numPr>
                    <w:spacing w:after="160" w:line="360" w:lineRule="auto"/>
                    <w:rPr>
                      <w:i/>
                      <w:iCs/>
                    </w:rPr>
                  </w:pPr>
                  <w:r w:rsidRPr="004D34AC">
                    <w:rPr>
                      <w:i/>
                      <w:iCs/>
                    </w:rPr>
                    <w:t>Tirsdag: Lovverk / Nye logo</w:t>
                  </w:r>
                </w:p>
                <w:p w14:paraId="50189F99" w14:textId="77777777" w:rsidR="00DC628A" w:rsidRPr="004D34AC" w:rsidRDefault="00DC628A" w:rsidP="002953E3">
                  <w:pPr>
                    <w:pStyle w:val="Listeavsnitt"/>
                    <w:numPr>
                      <w:ilvl w:val="0"/>
                      <w:numId w:val="19"/>
                    </w:numPr>
                    <w:spacing w:after="160" w:line="360" w:lineRule="auto"/>
                    <w:rPr>
                      <w:i/>
                      <w:iCs/>
                      <w:strike/>
                    </w:rPr>
                  </w:pPr>
                  <w:r w:rsidRPr="004D34AC">
                    <w:rPr>
                      <w:i/>
                      <w:iCs/>
                      <w:strike/>
                    </w:rPr>
                    <w:t>Onsdag: N/A (fagkarusell)</w:t>
                  </w:r>
                </w:p>
                <w:p w14:paraId="5BAF92BD" w14:textId="77777777" w:rsidR="00DC628A" w:rsidRPr="004D34AC" w:rsidRDefault="00DC628A" w:rsidP="002953E3">
                  <w:pPr>
                    <w:pStyle w:val="Listeavsnitt"/>
                    <w:numPr>
                      <w:ilvl w:val="0"/>
                      <w:numId w:val="19"/>
                    </w:numPr>
                    <w:spacing w:after="160" w:line="360" w:lineRule="auto"/>
                    <w:rPr>
                      <w:i/>
                      <w:iCs/>
                    </w:rPr>
                  </w:pPr>
                  <w:r w:rsidRPr="004D34AC">
                    <w:rPr>
                      <w:i/>
                      <w:iCs/>
                    </w:rPr>
                    <w:t>Torsdag: Loverk / Convert eller lære bootstrap.</w:t>
                  </w:r>
                </w:p>
                <w:p w14:paraId="799D348C" w14:textId="77777777" w:rsidR="00DC628A" w:rsidRPr="004D34AC" w:rsidRDefault="00DC628A" w:rsidP="002953E3">
                  <w:pPr>
                    <w:pStyle w:val="Listeavsnitt"/>
                    <w:numPr>
                      <w:ilvl w:val="0"/>
                      <w:numId w:val="19"/>
                    </w:numPr>
                    <w:spacing w:after="160" w:line="360" w:lineRule="auto"/>
                    <w:rPr>
                      <w:i/>
                      <w:iCs/>
                      <w:strike/>
                    </w:rPr>
                  </w:pPr>
                  <w:r w:rsidRPr="004D34AC">
                    <w:rPr>
                      <w:i/>
                      <w:iCs/>
                      <w:strike/>
                    </w:rPr>
                    <w:t>Fredag: Spilldag.</w:t>
                  </w:r>
                </w:p>
                <w:p w14:paraId="1EF5E189" w14:textId="77777777" w:rsidR="00DC628A" w:rsidRDefault="00DC628A" w:rsidP="002953E3">
                  <w:pPr>
                    <w:spacing w:line="360" w:lineRule="auto"/>
                    <w:rPr>
                      <w:i/>
                      <w:iCs/>
                      <w:strike/>
                    </w:rPr>
                  </w:pPr>
                </w:p>
              </w:tc>
            </w:tr>
          </w:tbl>
          <w:p w14:paraId="2BBB8DCB" w14:textId="506AB4F7" w:rsidR="00382051" w:rsidRDefault="00A80906" w:rsidP="002953E3">
            <w:pPr>
              <w:spacing w:line="360" w:lineRule="auto"/>
              <w:rPr>
                <w:i/>
                <w:iCs/>
              </w:rPr>
            </w:pPr>
            <w:r>
              <w:rPr>
                <w:i/>
                <w:iCs/>
              </w:rPr>
              <w:t>Andre dokumenter og notater ligger i ‘Filler’ mappen</w:t>
            </w:r>
            <w:r>
              <w:t>.</w:t>
            </w:r>
            <w:r w:rsidR="002953E3">
              <w:rPr>
                <w:i/>
                <w:iCs/>
              </w:rPr>
              <w:t xml:space="preserve"> Inneholder f.eks. InDesign skisse av nettsiden, designmanual, Word-dokumenter til PDF-filene og osv.</w:t>
            </w:r>
          </w:p>
          <w:p w14:paraId="5866689C" w14:textId="105B81E2" w:rsidR="007D7A33" w:rsidRPr="007D7A33" w:rsidRDefault="00000000" w:rsidP="002953E3">
            <w:pPr>
              <w:spacing w:line="360" w:lineRule="auto"/>
              <w:rPr>
                <w:b/>
                <w:bCs/>
              </w:rPr>
            </w:pPr>
            <w:hyperlink r:id="rId17" w:history="1">
              <w:r w:rsidR="007D7A33" w:rsidRPr="00EF014D">
                <w:rPr>
                  <w:rStyle w:val="Hyperkobling"/>
                  <w:b/>
                  <w:bCs/>
                </w:rPr>
                <w:t>Ligger her</w:t>
              </w:r>
            </w:hyperlink>
            <w:r w:rsidR="007D7A33" w:rsidRPr="007D7A33">
              <w:rPr>
                <w:b/>
                <w:bCs/>
              </w:rPr>
              <w:t>.</w:t>
            </w:r>
          </w:p>
          <w:p w14:paraId="553B719F" w14:textId="77777777" w:rsidR="00382051" w:rsidRPr="00F30B50" w:rsidRDefault="00382051" w:rsidP="002953E3">
            <w:pPr>
              <w:spacing w:line="360" w:lineRule="auto"/>
            </w:pPr>
          </w:p>
          <w:p w14:paraId="6482C889" w14:textId="77777777" w:rsidR="00382051" w:rsidRPr="00F30B50" w:rsidRDefault="00382051" w:rsidP="002953E3">
            <w:pPr>
              <w:spacing w:line="360" w:lineRule="auto"/>
            </w:pPr>
          </w:p>
          <w:p w14:paraId="08541F91" w14:textId="77777777" w:rsidR="00382051" w:rsidRPr="00F30B50" w:rsidRDefault="00382051" w:rsidP="002953E3">
            <w:pPr>
              <w:spacing w:line="360" w:lineRule="auto"/>
            </w:pPr>
          </w:p>
          <w:p w14:paraId="1E4BB174" w14:textId="77777777" w:rsidR="00382051" w:rsidRPr="00F30B50" w:rsidRDefault="00382051" w:rsidP="002953E3">
            <w:pPr>
              <w:spacing w:line="360" w:lineRule="auto"/>
            </w:pPr>
          </w:p>
          <w:p w14:paraId="58E37652" w14:textId="77777777" w:rsidR="00382051" w:rsidRPr="00F30B50" w:rsidRDefault="00382051" w:rsidP="002953E3">
            <w:pPr>
              <w:spacing w:line="360" w:lineRule="auto"/>
            </w:pPr>
          </w:p>
          <w:p w14:paraId="293F170F" w14:textId="77777777" w:rsidR="00382051" w:rsidRPr="00F30B50" w:rsidRDefault="00382051" w:rsidP="002953E3">
            <w:pPr>
              <w:spacing w:line="360" w:lineRule="auto"/>
            </w:pPr>
          </w:p>
          <w:p w14:paraId="2ABFE58B" w14:textId="77777777" w:rsidR="00382051" w:rsidRPr="00F30B50" w:rsidRDefault="00382051" w:rsidP="002953E3">
            <w:pPr>
              <w:spacing w:line="360" w:lineRule="auto"/>
            </w:pPr>
          </w:p>
        </w:tc>
        <w:tc>
          <w:tcPr>
            <w:tcW w:w="2131" w:type="dxa"/>
          </w:tcPr>
          <w:p w14:paraId="1ED5DC57" w14:textId="50C493C6" w:rsidR="00382051" w:rsidRPr="00F30B50" w:rsidRDefault="00382051" w:rsidP="00A7506D"/>
        </w:tc>
      </w:tr>
    </w:tbl>
    <w:p w14:paraId="0B2B9708" w14:textId="77777777" w:rsidR="000957D0" w:rsidRPr="00F30B50" w:rsidRDefault="000957D0" w:rsidP="00382051"/>
    <w:p w14:paraId="12010B46" w14:textId="77777777" w:rsidR="00F7711B" w:rsidRPr="00F30B50" w:rsidRDefault="00F7711B" w:rsidP="00382051"/>
    <w:tbl>
      <w:tblPr>
        <w:tblW w:w="10915" w:type="dxa"/>
        <w:tblLayout w:type="fixed"/>
        <w:tblLook w:val="0600" w:firstRow="0" w:lastRow="0" w:firstColumn="0" w:lastColumn="0" w:noHBand="1" w:noVBand="1"/>
      </w:tblPr>
      <w:tblGrid>
        <w:gridCol w:w="8784"/>
        <w:gridCol w:w="2131"/>
      </w:tblGrid>
      <w:tr w:rsidR="00382051" w:rsidRPr="00F30B50" w14:paraId="036F9ECC" w14:textId="77777777" w:rsidTr="000448DE">
        <w:trPr>
          <w:trHeight w:val="432"/>
        </w:trPr>
        <w:tc>
          <w:tcPr>
            <w:tcW w:w="8784" w:type="dxa"/>
          </w:tcPr>
          <w:p w14:paraId="449FED12" w14:textId="77777777" w:rsidR="00382051" w:rsidRPr="00F30B50" w:rsidRDefault="00382051" w:rsidP="000B4782">
            <w:pPr>
              <w:rPr>
                <w:b/>
                <w:bCs/>
              </w:rPr>
            </w:pPr>
            <w:r w:rsidRPr="00F30B50">
              <w:rPr>
                <w:noProof/>
                <w:lang w:bidi="nb-NO"/>
              </w:rPr>
              <w:drawing>
                <wp:inline distT="0" distB="0" distL="0" distR="0" wp14:anchorId="31BDC119" wp14:editId="57A5AAE8">
                  <wp:extent cx="2286000" cy="222740"/>
                  <wp:effectExtent l="0" t="0" r="0" b="6350"/>
                  <wp:docPr id="1035259610" name="Grafikk 1035259610"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46569A70" w14:textId="77777777" w:rsidR="00382051" w:rsidRPr="00F30B50" w:rsidRDefault="00382051" w:rsidP="000B4782">
            <w:pPr>
              <w:rPr>
                <w:noProof/>
                <w:lang w:bidi="nb-NO"/>
              </w:rPr>
            </w:pPr>
          </w:p>
        </w:tc>
      </w:tr>
      <w:tr w:rsidR="00382051" w:rsidRPr="00F30B50" w14:paraId="1680862B" w14:textId="77777777" w:rsidTr="000448DE">
        <w:trPr>
          <w:trHeight w:val="1440"/>
        </w:trPr>
        <w:tc>
          <w:tcPr>
            <w:tcW w:w="8784" w:type="dxa"/>
          </w:tcPr>
          <w:p w14:paraId="6C2B9EFF" w14:textId="4EC74196" w:rsidR="00382051" w:rsidRPr="00F30B50" w:rsidRDefault="00382051" w:rsidP="000B4782">
            <w:pPr>
              <w:pStyle w:val="Overskrift2"/>
            </w:pPr>
            <w:bookmarkStart w:id="10" w:name="_Toc166752387"/>
            <w:r w:rsidRPr="00F30B50">
              <w:t>Dokumentasjon</w:t>
            </w:r>
            <w:bookmarkEnd w:id="10"/>
          </w:p>
        </w:tc>
        <w:tc>
          <w:tcPr>
            <w:tcW w:w="2131" w:type="dxa"/>
          </w:tcPr>
          <w:p w14:paraId="607F80E4" w14:textId="77777777" w:rsidR="00382051" w:rsidRPr="00F30B50" w:rsidRDefault="00382051" w:rsidP="000B4782">
            <w:pPr>
              <w:pStyle w:val="Overskrift2"/>
            </w:pPr>
          </w:p>
        </w:tc>
      </w:tr>
      <w:tr w:rsidR="00382051" w:rsidRPr="00F30B50" w14:paraId="05618E8D" w14:textId="77777777" w:rsidTr="000448DE">
        <w:trPr>
          <w:trHeight w:val="5680"/>
        </w:trPr>
        <w:tc>
          <w:tcPr>
            <w:tcW w:w="8784" w:type="dxa"/>
          </w:tcPr>
          <w:p w14:paraId="2C123EAF" w14:textId="771C310C" w:rsidR="00382051" w:rsidRPr="00F30B50" w:rsidRDefault="009A6092" w:rsidP="000B4782">
            <w:pPr>
              <w:pStyle w:val="Overskrift3"/>
            </w:pPr>
            <w:bookmarkStart w:id="11" w:name="_Toc166752388"/>
            <w:r>
              <w:t>Nettverkstegning</w:t>
            </w:r>
            <w:bookmarkEnd w:id="11"/>
          </w:p>
          <w:p w14:paraId="52FB9571" w14:textId="5E6E1C07" w:rsidR="00382051" w:rsidRDefault="002A5599" w:rsidP="000B4782">
            <w:r>
              <w:rPr>
                <w:noProof/>
              </w:rPr>
              <w:drawing>
                <wp:inline distT="0" distB="0" distL="0" distR="0" wp14:anchorId="6FDA85E7" wp14:editId="4CDD3CB0">
                  <wp:extent cx="5440680" cy="3093720"/>
                  <wp:effectExtent l="0" t="0" r="7620" b="0"/>
                  <wp:docPr id="297535941"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0680" cy="3093720"/>
                          </a:xfrm>
                          <a:prstGeom prst="rect">
                            <a:avLst/>
                          </a:prstGeom>
                          <a:noFill/>
                          <a:ln>
                            <a:noFill/>
                          </a:ln>
                        </pic:spPr>
                      </pic:pic>
                    </a:graphicData>
                  </a:graphic>
                </wp:inline>
              </w:drawing>
            </w:r>
          </w:p>
          <w:p w14:paraId="4906B074" w14:textId="56043F4E" w:rsidR="009A6092" w:rsidRPr="00F30B50" w:rsidRDefault="009A6092" w:rsidP="009A6092">
            <w:pPr>
              <w:rPr>
                <w:lang w:bidi="nb-NO"/>
              </w:rPr>
            </w:pPr>
          </w:p>
          <w:p w14:paraId="20AC247D" w14:textId="77777777" w:rsidR="009A6092" w:rsidRDefault="009A6092" w:rsidP="00644F6A">
            <w:pPr>
              <w:pStyle w:val="Overskrift3"/>
              <w:rPr>
                <w:lang w:bidi="nb-NO"/>
              </w:rPr>
            </w:pPr>
            <w:bookmarkStart w:id="12" w:name="_Toc166752389"/>
            <w:r w:rsidRPr="00F30B50">
              <w:rPr>
                <w:lang w:bidi="nb-NO"/>
              </w:rPr>
              <w:t>Backup-rutiner</w:t>
            </w:r>
            <w:bookmarkEnd w:id="12"/>
          </w:p>
          <w:p w14:paraId="42E05303" w14:textId="64BF7D54" w:rsidR="008C73F0" w:rsidRDefault="008C73F0" w:rsidP="002953E3">
            <w:pPr>
              <w:spacing w:line="360" w:lineRule="auto"/>
              <w:rPr>
                <w:lang w:bidi="nb-NO"/>
              </w:rPr>
            </w:pPr>
            <w:r>
              <w:rPr>
                <w:lang w:bidi="nb-NO"/>
              </w:rPr>
              <w:t xml:space="preserve">En </w:t>
            </w:r>
            <w:r w:rsidR="006F0A75" w:rsidRPr="006F0A75">
              <w:rPr>
                <w:i/>
                <w:iCs/>
                <w:lang w:bidi="nb-NO"/>
              </w:rPr>
              <w:t>mysqldump</w:t>
            </w:r>
            <w:r w:rsidR="006F0A75">
              <w:rPr>
                <w:lang w:bidi="nb-NO"/>
              </w:rPr>
              <w:t xml:space="preserve"> blir lagd i hver midnatt</w:t>
            </w:r>
            <w:r w:rsidR="002B54B6">
              <w:rPr>
                <w:lang w:bidi="nb-NO"/>
              </w:rPr>
              <w:t>:</w:t>
            </w:r>
          </w:p>
          <w:p w14:paraId="77779FC5" w14:textId="68EF5371" w:rsidR="002B54B6" w:rsidRDefault="002B54B6" w:rsidP="002953E3">
            <w:pPr>
              <w:pStyle w:val="Listeavsnitt"/>
              <w:numPr>
                <w:ilvl w:val="0"/>
                <w:numId w:val="20"/>
              </w:numPr>
              <w:spacing w:line="360" w:lineRule="auto"/>
              <w:rPr>
                <w:lang w:bidi="nb-NO"/>
              </w:rPr>
            </w:pPr>
            <w:r>
              <w:rPr>
                <w:lang w:bidi="nb-NO"/>
              </w:rPr>
              <w:t xml:space="preserve">En </w:t>
            </w:r>
            <w:r>
              <w:rPr>
                <w:i/>
                <w:iCs/>
                <w:lang w:bidi="nb-NO"/>
              </w:rPr>
              <w:t>crontab</w:t>
            </w:r>
            <w:r w:rsidR="00916D05">
              <w:rPr>
                <w:lang w:bidi="nb-NO"/>
              </w:rPr>
              <w:t xml:space="preserve"> som inneholder </w:t>
            </w:r>
            <w:r w:rsidR="00916D05">
              <w:rPr>
                <w:i/>
                <w:iCs/>
                <w:lang w:bidi="nb-NO"/>
              </w:rPr>
              <w:t>Cron Job</w:t>
            </w:r>
            <w:r w:rsidR="00916D05">
              <w:rPr>
                <w:lang w:bidi="nb-NO"/>
              </w:rPr>
              <w:t xml:space="preserve"> invoker hver midnatt</w:t>
            </w:r>
          </w:p>
          <w:p w14:paraId="67B68C40" w14:textId="5B133AF0" w:rsidR="00916D05" w:rsidRDefault="006E058B" w:rsidP="002953E3">
            <w:pPr>
              <w:pStyle w:val="Listeavsnitt"/>
              <w:numPr>
                <w:ilvl w:val="0"/>
                <w:numId w:val="20"/>
              </w:numPr>
              <w:spacing w:line="360" w:lineRule="auto"/>
              <w:rPr>
                <w:lang w:bidi="nb-NO"/>
              </w:rPr>
            </w:pPr>
            <w:r>
              <w:rPr>
                <w:lang w:bidi="nb-NO"/>
              </w:rPr>
              <w:t xml:space="preserve">Lager en </w:t>
            </w:r>
            <w:r>
              <w:rPr>
                <w:i/>
                <w:iCs/>
                <w:lang w:bidi="nb-NO"/>
              </w:rPr>
              <w:t>mysqldump</w:t>
            </w:r>
            <w:r>
              <w:rPr>
                <w:lang w:bidi="nb-NO"/>
              </w:rPr>
              <w:t xml:space="preserve"> </w:t>
            </w:r>
          </w:p>
          <w:p w14:paraId="362764CB" w14:textId="290A97F0" w:rsidR="006E058B" w:rsidRPr="001D1A1E" w:rsidRDefault="006E058B" w:rsidP="002953E3">
            <w:pPr>
              <w:pStyle w:val="Listeavsnitt"/>
              <w:numPr>
                <w:ilvl w:val="0"/>
                <w:numId w:val="20"/>
              </w:numPr>
              <w:spacing w:line="360" w:lineRule="auto"/>
              <w:rPr>
                <w:lang w:bidi="nb-NO"/>
              </w:rPr>
            </w:pPr>
            <w:r>
              <w:rPr>
                <w:lang w:bidi="nb-NO"/>
              </w:rPr>
              <w:t xml:space="preserve">Filen ligger i </w:t>
            </w:r>
            <w:r w:rsidR="006739AF">
              <w:rPr>
                <w:lang w:bidi="nb-NO"/>
              </w:rPr>
              <w:t>var/www/html/Database</w:t>
            </w:r>
          </w:p>
          <w:p w14:paraId="20968D2E" w14:textId="485B92D4" w:rsidR="00664B37" w:rsidRPr="00664B37" w:rsidRDefault="009A6092" w:rsidP="00664B37">
            <w:pPr>
              <w:pStyle w:val="Overskrift3"/>
              <w:rPr>
                <w:lang w:bidi="nb-NO"/>
              </w:rPr>
            </w:pPr>
            <w:bookmarkStart w:id="13" w:name="_Toc166752390"/>
            <w:r w:rsidRPr="00F30B50">
              <w:rPr>
                <w:lang w:bidi="nb-NO"/>
              </w:rPr>
              <w:t>Teknisk dokumentasjon</w:t>
            </w:r>
            <w:bookmarkEnd w:id="13"/>
          </w:p>
          <w:p w14:paraId="197FB20F" w14:textId="36CA9788" w:rsidR="00664B37" w:rsidRDefault="00D25AD6" w:rsidP="00664B37">
            <w:pPr>
              <w:pStyle w:val="Normalfet"/>
              <w:spacing w:line="360" w:lineRule="auto"/>
              <w:rPr>
                <w:color w:val="auto"/>
              </w:rPr>
            </w:pPr>
            <w:r w:rsidRPr="00D25AD6">
              <w:rPr>
                <w:color w:val="auto"/>
              </w:rPr>
              <w:t>DB dokumentasjon</w:t>
            </w:r>
          </w:p>
          <w:tbl>
            <w:tblPr>
              <w:tblW w:w="8056"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06"/>
              <w:gridCol w:w="1579"/>
              <w:gridCol w:w="1613"/>
              <w:gridCol w:w="2958"/>
            </w:tblGrid>
            <w:tr w:rsidR="00664B37" w:rsidRPr="00664B37" w14:paraId="461E7807" w14:textId="77777777" w:rsidTr="00993F2D">
              <w:trPr>
                <w:trHeight w:val="255"/>
              </w:trPr>
              <w:tc>
                <w:tcPr>
                  <w:tcW w:w="1906"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715DA88"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DB navn</w:t>
                  </w:r>
                </w:p>
              </w:tc>
              <w:tc>
                <w:tcPr>
                  <w:tcW w:w="1579"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5C6D73EA"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Bruker</w:t>
                  </w:r>
                </w:p>
              </w:tc>
              <w:tc>
                <w:tcPr>
                  <w:tcW w:w="161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E04B00C"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Passord</w:t>
                  </w:r>
                </w:p>
              </w:tc>
              <w:tc>
                <w:tcPr>
                  <w:tcW w:w="295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4E2A69C" w14:textId="77777777" w:rsidR="00664B37" w:rsidRPr="00993F2D" w:rsidRDefault="00664B37" w:rsidP="00993F2D">
                  <w:pPr>
                    <w:pStyle w:val="Tabellvenstre1"/>
                    <w:rPr>
                      <w:color w:val="FFFFFF" w:themeColor="background1"/>
                      <w:sz w:val="20"/>
                      <w:szCs w:val="16"/>
                      <w:lang w:eastAsia="nb-NO"/>
                    </w:rPr>
                  </w:pPr>
                  <w:r w:rsidRPr="00993F2D">
                    <w:rPr>
                      <w:color w:val="FFFFFF" w:themeColor="background1"/>
                      <w:sz w:val="20"/>
                      <w:szCs w:val="16"/>
                      <w:lang w:eastAsia="nb-NO"/>
                    </w:rPr>
                    <w:t>Tilgang</w:t>
                  </w:r>
                </w:p>
              </w:tc>
            </w:tr>
            <w:tr w:rsidR="00664B37" w:rsidRPr="00664B37" w14:paraId="08090ADE" w14:textId="77777777" w:rsidTr="00310FEE">
              <w:trPr>
                <w:trHeight w:val="26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F77B7"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072C9"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r w:rsidRPr="00664B37">
                    <w:rPr>
                      <w:rFonts w:ascii="Consolas" w:eastAsia="Times New Roman" w:hAnsi="Consolas" w:cs="Times New Roman"/>
                      <w:b/>
                      <w:bCs/>
                      <w:color w:val="BE9644"/>
                      <w:sz w:val="21"/>
                      <w:szCs w:val="21"/>
                      <w:lang w:eastAsia="nb-NO"/>
                    </w:rPr>
                    <w:t>adminClicker</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0518C"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admin123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56179"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Full</w:t>
                  </w:r>
                </w:p>
              </w:tc>
            </w:tr>
            <w:tr w:rsidR="00664B37" w:rsidRPr="00664B37" w14:paraId="1D652438" w14:textId="77777777" w:rsidTr="00310FEE">
              <w:trPr>
                <w:trHeight w:val="418"/>
              </w:trPr>
              <w:tc>
                <w:tcPr>
                  <w:tcW w:w="19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2AB0E" w14:textId="77777777" w:rsidR="00664B37" w:rsidRPr="00664B37" w:rsidRDefault="00664B37" w:rsidP="00664B37">
                  <w:pPr>
                    <w:spacing w:line="360" w:lineRule="auto"/>
                    <w:rPr>
                      <w:rFonts w:ascii="Consolas" w:eastAsia="Times New Roman" w:hAnsi="Consolas" w:cs="Times New Roman"/>
                      <w:b/>
                      <w:bCs/>
                      <w:color w:val="686868"/>
                      <w:sz w:val="21"/>
                      <w:szCs w:val="21"/>
                      <w:lang w:eastAsia="nb-NO"/>
                    </w:rPr>
                  </w:pPr>
                  <w:r w:rsidRPr="00664B37">
                    <w:rPr>
                      <w:rFonts w:ascii="Consolas" w:eastAsia="Times New Roman" w:hAnsi="Consolas" w:cs="Times New Roman"/>
                      <w:b/>
                      <w:bCs/>
                      <w:color w:val="686868"/>
                      <w:sz w:val="21"/>
                      <w:szCs w:val="21"/>
                      <w:lang w:eastAsia="nb-NO"/>
                    </w:rPr>
                    <w:t>biscuitclicker2</w:t>
                  </w:r>
                </w:p>
              </w:tc>
              <w:tc>
                <w:tcPr>
                  <w:tcW w:w="15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93212" w14:textId="77777777" w:rsidR="00664B37" w:rsidRPr="00664B37" w:rsidRDefault="00664B37" w:rsidP="00664B37">
                  <w:pPr>
                    <w:spacing w:line="360" w:lineRule="auto"/>
                    <w:rPr>
                      <w:rFonts w:ascii="Consolas" w:eastAsia="Times New Roman" w:hAnsi="Consolas" w:cs="Times New Roman"/>
                      <w:b/>
                      <w:bCs/>
                      <w:color w:val="BE9644"/>
                      <w:sz w:val="21"/>
                      <w:szCs w:val="21"/>
                      <w:lang w:eastAsia="nb-NO"/>
                    </w:rPr>
                  </w:pPr>
                  <w:r w:rsidRPr="00664B37">
                    <w:rPr>
                      <w:rFonts w:ascii="Consolas" w:eastAsia="Times New Roman" w:hAnsi="Consolas" w:cs="Times New Roman"/>
                      <w:b/>
                      <w:bCs/>
                      <w:color w:val="BE9644"/>
                      <w:sz w:val="21"/>
                      <w:szCs w:val="21"/>
                      <w:lang w:eastAsia="nb-NO"/>
                    </w:rPr>
                    <w:t>userClicker</w:t>
                  </w:r>
                </w:p>
              </w:tc>
              <w:tc>
                <w:tcPr>
                  <w:tcW w:w="16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2AB4A" w14:textId="77777777" w:rsidR="00664B37" w:rsidRPr="00664B37" w:rsidRDefault="00664B37" w:rsidP="00664B37">
                  <w:pPr>
                    <w:spacing w:line="360" w:lineRule="auto"/>
                    <w:rPr>
                      <w:rFonts w:ascii="Consolas" w:eastAsia="Times New Roman" w:hAnsi="Consolas" w:cs="Times New Roman"/>
                      <w:b/>
                      <w:bCs/>
                      <w:color w:val="CD8D8D"/>
                      <w:sz w:val="21"/>
                      <w:szCs w:val="21"/>
                      <w:lang w:eastAsia="nb-NO"/>
                    </w:rPr>
                  </w:pPr>
                  <w:r w:rsidRPr="00664B37">
                    <w:rPr>
                      <w:rFonts w:ascii="Consolas" w:eastAsia="Times New Roman" w:hAnsi="Consolas" w:cs="Times New Roman"/>
                      <w:b/>
                      <w:bCs/>
                      <w:color w:val="CD8D8D"/>
                      <w:sz w:val="21"/>
                      <w:szCs w:val="21"/>
                      <w:lang w:eastAsia="nb-NO"/>
                    </w:rPr>
                    <w:t>user123</w:t>
                  </w:r>
                </w:p>
              </w:tc>
              <w:tc>
                <w:tcPr>
                  <w:tcW w:w="29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20C0D" w14:textId="77777777" w:rsidR="00664B37" w:rsidRPr="00664B37" w:rsidRDefault="00664B37" w:rsidP="00664B37">
                  <w:pPr>
                    <w:spacing w:line="360" w:lineRule="auto"/>
                    <w:rPr>
                      <w:rFonts w:ascii="Calibri" w:eastAsia="Times New Roman" w:hAnsi="Calibri" w:cs="Calibri"/>
                      <w:b/>
                      <w:bCs/>
                      <w:lang w:eastAsia="nb-NO"/>
                    </w:rPr>
                  </w:pPr>
                  <w:r w:rsidRPr="00664B37">
                    <w:rPr>
                      <w:rFonts w:ascii="Calibri" w:eastAsia="Times New Roman" w:hAnsi="Calibri" w:cs="Calibri"/>
                      <w:b/>
                      <w:bCs/>
                      <w:lang w:eastAsia="nb-NO"/>
                    </w:rPr>
                    <w:t>SELECT, INSERT, UPDATE</w:t>
                  </w:r>
                </w:p>
              </w:tc>
            </w:tr>
          </w:tbl>
          <w:p w14:paraId="611DF22C" w14:textId="77777777" w:rsidR="00310FEE" w:rsidRDefault="00310FEE" w:rsidP="00310FEE">
            <w:pPr>
              <w:pStyle w:val="Normalfet"/>
              <w:spacing w:line="360" w:lineRule="auto"/>
              <w:rPr>
                <w:color w:val="auto"/>
              </w:rPr>
            </w:pPr>
          </w:p>
          <w:p w14:paraId="4C6ABD79" w14:textId="0424C834" w:rsidR="003C53E1" w:rsidRDefault="00876A3E" w:rsidP="00310FEE">
            <w:pPr>
              <w:pStyle w:val="Normalfet"/>
              <w:spacing w:line="360" w:lineRule="auto"/>
              <w:rPr>
                <w:color w:val="auto"/>
              </w:rPr>
            </w:pPr>
            <w:r>
              <w:rPr>
                <w:color w:val="auto"/>
              </w:rPr>
              <w:t>I</w:t>
            </w:r>
            <w:r w:rsidR="00FD5013">
              <w:rPr>
                <w:color w:val="auto"/>
              </w:rPr>
              <w:t>P</w:t>
            </w:r>
            <w:r>
              <w:rPr>
                <w:color w:val="auto"/>
              </w:rPr>
              <w:t xml:space="preserve"> adresse</w:t>
            </w:r>
          </w:p>
          <w:tbl>
            <w:tblPr>
              <w:tblW w:w="8069"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09"/>
              <w:gridCol w:w="3846"/>
              <w:gridCol w:w="2314"/>
            </w:tblGrid>
            <w:tr w:rsidR="007C1A8D" w:rsidRPr="00664B37" w14:paraId="0B4538CC" w14:textId="77777777" w:rsidTr="00993F2D">
              <w:trPr>
                <w:trHeight w:val="285"/>
              </w:trPr>
              <w:tc>
                <w:tcPr>
                  <w:tcW w:w="1909"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1237A35" w14:textId="32E1BD73" w:rsidR="007C1A8D" w:rsidRPr="00993F2D" w:rsidRDefault="007C1A8D" w:rsidP="00993F2D">
                  <w:pPr>
                    <w:pStyle w:val="Tabellvenstre1"/>
                    <w:rPr>
                      <w:color w:val="FFFFFF" w:themeColor="background1"/>
                      <w:sz w:val="20"/>
                      <w:szCs w:val="16"/>
                      <w:lang w:eastAsia="nb-NO"/>
                    </w:rPr>
                  </w:pPr>
                  <w:r w:rsidRPr="00993F2D">
                    <w:rPr>
                      <w:color w:val="FFFFFF" w:themeColor="background1"/>
                      <w:sz w:val="20"/>
                      <w:szCs w:val="16"/>
                      <w:lang w:eastAsia="nb-NO"/>
                    </w:rPr>
                    <w:t>Ip adresse</w:t>
                  </w:r>
                </w:p>
              </w:tc>
              <w:tc>
                <w:tcPr>
                  <w:tcW w:w="3846"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4A1A76F2" w14:textId="04C9F626" w:rsidR="007C1A8D" w:rsidRPr="00993F2D" w:rsidRDefault="007C1A8D" w:rsidP="00993F2D">
                  <w:pPr>
                    <w:pStyle w:val="Tabellvenstre1"/>
                    <w:rPr>
                      <w:color w:val="FFFFFF" w:themeColor="background1"/>
                      <w:sz w:val="20"/>
                      <w:szCs w:val="16"/>
                      <w:lang w:eastAsia="nb-NO"/>
                    </w:rPr>
                  </w:pPr>
                  <w:r w:rsidRPr="00993F2D">
                    <w:rPr>
                      <w:color w:val="FFFFFF" w:themeColor="background1"/>
                      <w:sz w:val="20"/>
                      <w:szCs w:val="16"/>
                      <w:lang w:eastAsia="nb-NO"/>
                    </w:rPr>
                    <w:t>Subnet mask</w:t>
                  </w:r>
                </w:p>
                <w:p w14:paraId="628D8052" w14:textId="21D1C229" w:rsidR="007C1A8D" w:rsidRPr="00993F2D" w:rsidRDefault="007C1A8D" w:rsidP="00993F2D">
                  <w:pPr>
                    <w:pStyle w:val="Tabellvenstre1"/>
                    <w:rPr>
                      <w:color w:val="FFFFFF" w:themeColor="background1"/>
                      <w:sz w:val="20"/>
                      <w:szCs w:val="16"/>
                      <w:lang w:eastAsia="nb-NO"/>
                    </w:rPr>
                  </w:pPr>
                </w:p>
              </w:tc>
              <w:tc>
                <w:tcPr>
                  <w:tcW w:w="2314"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980BFA6" w14:textId="7FF1E15B" w:rsidR="007C1A8D" w:rsidRPr="00993F2D" w:rsidRDefault="007C1A8D" w:rsidP="00993F2D">
                  <w:pPr>
                    <w:pStyle w:val="Tabellvenstre1"/>
                    <w:rPr>
                      <w:color w:val="FFFFFF" w:themeColor="background1"/>
                      <w:sz w:val="20"/>
                      <w:szCs w:val="16"/>
                      <w:lang w:eastAsia="nb-NO"/>
                    </w:rPr>
                  </w:pPr>
                  <w:r w:rsidRPr="00993F2D">
                    <w:rPr>
                      <w:color w:val="FFFFFF" w:themeColor="background1"/>
                      <w:sz w:val="20"/>
                      <w:szCs w:val="16"/>
                      <w:lang w:eastAsia="nb-NO"/>
                    </w:rPr>
                    <w:t>Gateway</w:t>
                  </w:r>
                </w:p>
              </w:tc>
            </w:tr>
            <w:tr w:rsidR="007C1A8D" w:rsidRPr="00664B37" w14:paraId="79D86083" w14:textId="77777777" w:rsidTr="00310FEE">
              <w:trPr>
                <w:trHeight w:val="299"/>
              </w:trPr>
              <w:tc>
                <w:tcPr>
                  <w:tcW w:w="19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A09664" w14:textId="29FFBAC7" w:rsidR="007C1A8D" w:rsidRPr="00664B37" w:rsidRDefault="007C1A8D" w:rsidP="00876A3E">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10.100.4.161</w:t>
                  </w:r>
                </w:p>
              </w:tc>
              <w:tc>
                <w:tcPr>
                  <w:tcW w:w="3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CA504C" w14:textId="141A33AD" w:rsidR="007C1A8D" w:rsidRPr="00664B37" w:rsidRDefault="007C1A8D" w:rsidP="007C1A8D">
                  <w:pPr>
                    <w:tabs>
                      <w:tab w:val="right" w:pos="3641"/>
                    </w:tabs>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255.0.0.0</w:t>
                  </w:r>
                </w:p>
              </w:tc>
              <w:tc>
                <w:tcPr>
                  <w:tcW w:w="2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72BCE" w14:textId="0A419377" w:rsidR="007C1A8D" w:rsidRPr="00664B37" w:rsidRDefault="007C1A8D" w:rsidP="00876A3E">
                  <w:pPr>
                    <w:spacing w:line="360" w:lineRule="auto"/>
                    <w:rPr>
                      <w:rFonts w:ascii="Calibri" w:eastAsia="Times New Roman" w:hAnsi="Calibri" w:cs="Calibri"/>
                      <w:lang w:eastAsia="nb-NO"/>
                    </w:rPr>
                  </w:pPr>
                  <w:r>
                    <w:rPr>
                      <w:rFonts w:ascii="Calibri" w:eastAsia="Times New Roman" w:hAnsi="Calibri" w:cs="Calibri"/>
                      <w:b/>
                      <w:bCs/>
                      <w:lang w:eastAsia="nb-NO"/>
                    </w:rPr>
                    <w:t>10.0.0.1</w:t>
                  </w:r>
                </w:p>
              </w:tc>
            </w:tr>
          </w:tbl>
          <w:p w14:paraId="37A0A5B9" w14:textId="77777777" w:rsidR="003C53E1" w:rsidRDefault="003C53E1" w:rsidP="00D25AD6">
            <w:pPr>
              <w:pStyle w:val="Normalfet"/>
              <w:rPr>
                <w:color w:val="auto"/>
              </w:rPr>
            </w:pPr>
          </w:p>
          <w:p w14:paraId="3232270B" w14:textId="77777777" w:rsidR="00310FEE" w:rsidRDefault="00310FEE" w:rsidP="00D25AD6">
            <w:pPr>
              <w:pStyle w:val="Normalfet"/>
              <w:rPr>
                <w:color w:val="auto"/>
              </w:rPr>
            </w:pPr>
          </w:p>
          <w:p w14:paraId="1DEFB701" w14:textId="77777777" w:rsidR="00310FEE" w:rsidRPr="00D25AD6" w:rsidRDefault="00310FEE" w:rsidP="00D25AD6">
            <w:pPr>
              <w:pStyle w:val="Normalfet"/>
              <w:rPr>
                <w:color w:val="auto"/>
              </w:rPr>
            </w:pPr>
          </w:p>
          <w:p w14:paraId="712556E4" w14:textId="48B24284" w:rsidR="00382051" w:rsidRPr="003C53E1" w:rsidRDefault="00382051" w:rsidP="003C53E1">
            <w:pPr>
              <w:pStyle w:val="Normalfet"/>
              <w:spacing w:line="360" w:lineRule="auto"/>
              <w:rPr>
                <w:color w:val="auto"/>
              </w:rPr>
            </w:pPr>
            <w:r w:rsidRPr="00F30B50">
              <w:rPr>
                <w:lang w:bidi="nb-NO"/>
              </w:rPr>
              <w:t xml:space="preserve"> </w:t>
            </w:r>
            <w:r w:rsidR="00F30707">
              <w:rPr>
                <w:color w:val="auto"/>
              </w:rPr>
              <w:t xml:space="preserve">Server </w:t>
            </w:r>
            <w:r w:rsidR="00F30707" w:rsidRPr="00D25AD6">
              <w:rPr>
                <w:color w:val="auto"/>
              </w:rPr>
              <w:t>dokumentasjon</w:t>
            </w:r>
          </w:p>
          <w:tbl>
            <w:tblPr>
              <w:tblW w:w="7975"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7"/>
              <w:gridCol w:w="1563"/>
              <w:gridCol w:w="2238"/>
              <w:gridCol w:w="2287"/>
            </w:tblGrid>
            <w:tr w:rsidR="003519F5" w:rsidRPr="00664B37" w14:paraId="385F88DB" w14:textId="77777777" w:rsidTr="00993F2D">
              <w:trPr>
                <w:trHeight w:val="269"/>
              </w:trPr>
              <w:tc>
                <w:tcPr>
                  <w:tcW w:w="18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169E6546" w14:textId="1AD29BF9"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Maskinnavn</w:t>
                  </w:r>
                </w:p>
              </w:tc>
              <w:tc>
                <w:tcPr>
                  <w:tcW w:w="156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559FE341" w14:textId="00976665"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IP adresse</w:t>
                  </w:r>
                </w:p>
              </w:tc>
              <w:tc>
                <w:tcPr>
                  <w:tcW w:w="223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71DE109F" w14:textId="2372170A" w:rsidR="003519F5" w:rsidRPr="00993F2D" w:rsidRDefault="003C53E1" w:rsidP="00993F2D">
                  <w:pPr>
                    <w:pStyle w:val="Tabellvenstre1"/>
                    <w:rPr>
                      <w:color w:val="FFFFFF" w:themeColor="background1"/>
                      <w:sz w:val="20"/>
                      <w:szCs w:val="16"/>
                      <w:lang w:eastAsia="nb-NO"/>
                    </w:rPr>
                  </w:pPr>
                  <w:r w:rsidRPr="00993F2D">
                    <w:rPr>
                      <w:color w:val="FFFFFF" w:themeColor="background1"/>
                      <w:sz w:val="20"/>
                      <w:szCs w:val="16"/>
                      <w:lang w:eastAsia="nb-NO"/>
                    </w:rPr>
                    <w:t>Bruker og Passord</w:t>
                  </w:r>
                </w:p>
              </w:tc>
              <w:tc>
                <w:tcPr>
                  <w:tcW w:w="22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F30A60F" w14:textId="77777777" w:rsidR="003519F5" w:rsidRPr="00993F2D" w:rsidRDefault="003519F5" w:rsidP="00993F2D">
                  <w:pPr>
                    <w:pStyle w:val="Tabellvenstre1"/>
                    <w:rPr>
                      <w:color w:val="FFFFFF" w:themeColor="background1"/>
                      <w:sz w:val="20"/>
                      <w:szCs w:val="16"/>
                      <w:lang w:eastAsia="nb-NO"/>
                    </w:rPr>
                  </w:pPr>
                  <w:r w:rsidRPr="00993F2D">
                    <w:rPr>
                      <w:color w:val="FFFFFF" w:themeColor="background1"/>
                      <w:sz w:val="20"/>
                      <w:szCs w:val="16"/>
                      <w:lang w:eastAsia="nb-NO"/>
                    </w:rPr>
                    <w:t>Tilgang</w:t>
                  </w:r>
                </w:p>
              </w:tc>
            </w:tr>
            <w:tr w:rsidR="003519F5" w:rsidRPr="00664B37" w14:paraId="556AD9F7" w14:textId="77777777" w:rsidTr="003C53E1">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1219B1" w14:textId="08334413" w:rsidR="003519F5" w:rsidRPr="00664B37" w:rsidRDefault="00710614" w:rsidP="003519F5">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2IMIAdrian</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076DE" w14:textId="2187B967" w:rsidR="003519F5" w:rsidRPr="00664B37" w:rsidRDefault="00710614" w:rsidP="003519F5">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10.100.4.161</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CD4C7" w14:textId="0C1D78FF" w:rsidR="003519F5" w:rsidRPr="00664B37" w:rsidRDefault="00710614" w:rsidP="003519F5">
                  <w:pPr>
                    <w:spacing w:line="360" w:lineRule="auto"/>
                    <w:rPr>
                      <w:rFonts w:ascii="Consolas" w:eastAsia="Times New Roman" w:hAnsi="Consolas" w:cs="Times New Roman"/>
                      <w:color w:val="CD8D8D"/>
                      <w:sz w:val="21"/>
                      <w:szCs w:val="21"/>
                      <w:lang w:eastAsia="nb-NO"/>
                    </w:rPr>
                  </w:pPr>
                  <w:r>
                    <w:rPr>
                      <w:rFonts w:ascii="Consolas" w:eastAsia="Times New Roman" w:hAnsi="Consolas" w:cs="Times New Roman"/>
                      <w:b/>
                      <w:bCs/>
                      <w:color w:val="CD8D8D"/>
                      <w:sz w:val="21"/>
                      <w:szCs w:val="21"/>
                      <w:lang w:eastAsia="nb-NO"/>
                    </w:rPr>
                    <w:t>**</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B9DA0" w14:textId="2326C4DC" w:rsidR="003519F5" w:rsidRPr="00664B37" w:rsidRDefault="00710614" w:rsidP="003519F5">
                  <w:pPr>
                    <w:spacing w:line="360" w:lineRule="auto"/>
                    <w:rPr>
                      <w:rFonts w:ascii="Calibri" w:eastAsia="Times New Roman" w:hAnsi="Calibri" w:cs="Calibri"/>
                      <w:lang w:eastAsia="nb-NO"/>
                    </w:rPr>
                  </w:pPr>
                  <w:r w:rsidRPr="00664B37">
                    <w:rPr>
                      <w:rFonts w:ascii="Calibri" w:eastAsia="Times New Roman" w:hAnsi="Calibri" w:cs="Calibri"/>
                      <w:b/>
                      <w:bCs/>
                      <w:lang w:eastAsia="nb-NO"/>
                    </w:rPr>
                    <w:t>Full</w:t>
                  </w:r>
                </w:p>
              </w:tc>
            </w:tr>
          </w:tbl>
          <w:p w14:paraId="3ED196CE" w14:textId="77777777" w:rsidR="006F4B3C" w:rsidRDefault="006F4B3C" w:rsidP="006F4B3C">
            <w:pPr>
              <w:pStyle w:val="Normalfet"/>
              <w:spacing w:line="360" w:lineRule="auto"/>
              <w:rPr>
                <w:color w:val="auto"/>
              </w:rPr>
            </w:pPr>
          </w:p>
          <w:p w14:paraId="269ED275" w14:textId="760D9044" w:rsidR="006F4B3C" w:rsidRPr="003C53E1" w:rsidRDefault="00FD5013" w:rsidP="006F4B3C">
            <w:pPr>
              <w:pStyle w:val="Normalfet"/>
              <w:spacing w:line="360" w:lineRule="auto"/>
              <w:rPr>
                <w:color w:val="auto"/>
              </w:rPr>
            </w:pPr>
            <w:r>
              <w:rPr>
                <w:color w:val="auto"/>
              </w:rPr>
              <w:t>«</w:t>
            </w:r>
            <w:r w:rsidR="006F4B3C">
              <w:rPr>
                <w:color w:val="auto"/>
              </w:rPr>
              <w:t>Biscuit Clickers</w:t>
            </w:r>
            <w:r>
              <w:rPr>
                <w:color w:val="auto"/>
              </w:rPr>
              <w:t>»</w:t>
            </w:r>
            <w:r w:rsidR="006F4B3C">
              <w:rPr>
                <w:color w:val="auto"/>
              </w:rPr>
              <w:t xml:space="preserve"> </w:t>
            </w:r>
          </w:p>
          <w:tbl>
            <w:tblPr>
              <w:tblW w:w="7975"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7"/>
              <w:gridCol w:w="1563"/>
              <w:gridCol w:w="2238"/>
              <w:gridCol w:w="2287"/>
            </w:tblGrid>
            <w:tr w:rsidR="006F4B3C" w:rsidRPr="00664B37" w14:paraId="32AC40AE" w14:textId="77777777" w:rsidTr="00993F2D">
              <w:trPr>
                <w:trHeight w:val="269"/>
              </w:trPr>
              <w:tc>
                <w:tcPr>
                  <w:tcW w:w="18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5FC94D1" w14:textId="66DEBFF3"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Displayname</w:t>
                  </w:r>
                </w:p>
              </w:tc>
              <w:tc>
                <w:tcPr>
                  <w:tcW w:w="1563"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35E5E640" w14:textId="2AA47E04"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Brukernavn</w:t>
                  </w:r>
                </w:p>
              </w:tc>
              <w:tc>
                <w:tcPr>
                  <w:tcW w:w="2238"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tcPr>
                <w:p w14:paraId="4FBEF44C" w14:textId="78B92F6D" w:rsidR="006F4B3C" w:rsidRPr="00993F2D" w:rsidRDefault="0087255A" w:rsidP="00993F2D">
                  <w:pPr>
                    <w:pStyle w:val="Tabellvenstre1"/>
                    <w:rPr>
                      <w:color w:val="FFFFFF" w:themeColor="background1"/>
                      <w:sz w:val="20"/>
                      <w:szCs w:val="16"/>
                      <w:lang w:eastAsia="nb-NO"/>
                    </w:rPr>
                  </w:pPr>
                  <w:r w:rsidRPr="00993F2D">
                    <w:rPr>
                      <w:color w:val="FFFFFF" w:themeColor="background1"/>
                      <w:sz w:val="20"/>
                      <w:szCs w:val="16"/>
                      <w:lang w:eastAsia="nb-NO"/>
                    </w:rPr>
                    <w:t>Passord</w:t>
                  </w:r>
                </w:p>
              </w:tc>
              <w:tc>
                <w:tcPr>
                  <w:tcW w:w="2287"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BAEF9A6" w14:textId="2B2ECD94" w:rsidR="006F4B3C" w:rsidRPr="00993F2D" w:rsidRDefault="006F4B3C" w:rsidP="00993F2D">
                  <w:pPr>
                    <w:pStyle w:val="Tabellvenstre1"/>
                    <w:rPr>
                      <w:color w:val="FFFFFF" w:themeColor="background1"/>
                      <w:sz w:val="20"/>
                      <w:szCs w:val="16"/>
                      <w:lang w:eastAsia="nb-NO"/>
                    </w:rPr>
                  </w:pPr>
                  <w:r w:rsidRPr="00993F2D">
                    <w:rPr>
                      <w:color w:val="FFFFFF" w:themeColor="background1"/>
                      <w:sz w:val="20"/>
                      <w:szCs w:val="16"/>
                      <w:lang w:eastAsia="nb-NO"/>
                    </w:rPr>
                    <w:t>Funksjo</w:t>
                  </w:r>
                  <w:r w:rsidR="0087255A" w:rsidRPr="00993F2D">
                    <w:rPr>
                      <w:color w:val="FFFFFF" w:themeColor="background1"/>
                      <w:sz w:val="20"/>
                      <w:szCs w:val="16"/>
                      <w:lang w:eastAsia="nb-NO"/>
                    </w:rPr>
                    <w:t>n</w:t>
                  </w:r>
                </w:p>
              </w:tc>
            </w:tr>
            <w:tr w:rsidR="0087255A" w:rsidRPr="00664B37" w14:paraId="1EE7596C"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925402" w14:textId="659EC3CD" w:rsidR="0087255A" w:rsidRDefault="009F4DBB" w:rsidP="006F4B3C">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BiscuitAdmin</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ADD69F" w14:textId="1F237A3F" w:rsidR="0087255A" w:rsidRDefault="009F4DBB" w:rsidP="006F4B3C">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admin</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0F8261" w14:textId="64ED13FF" w:rsidR="0087255A" w:rsidRDefault="009F4DBB" w:rsidP="006F4B3C">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Admin123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099D61" w14:textId="0CF2A613" w:rsidR="0087255A" w:rsidRPr="00664B37" w:rsidRDefault="009F4DBB" w:rsidP="006F4B3C">
                  <w:pPr>
                    <w:spacing w:line="360" w:lineRule="auto"/>
                    <w:rPr>
                      <w:rFonts w:ascii="Calibri" w:eastAsia="Times New Roman" w:hAnsi="Calibri" w:cs="Calibri"/>
                      <w:b/>
                      <w:bCs/>
                      <w:lang w:eastAsia="nb-NO"/>
                    </w:rPr>
                  </w:pPr>
                  <w:r>
                    <w:rPr>
                      <w:rFonts w:ascii="Calibri" w:eastAsia="Times New Roman" w:hAnsi="Calibri" w:cs="Calibri"/>
                      <w:b/>
                      <w:bCs/>
                      <w:lang w:eastAsia="nb-NO"/>
                    </w:rPr>
                    <w:t>Admin rettigheter</w:t>
                  </w:r>
                </w:p>
              </w:tc>
            </w:tr>
            <w:tr w:rsidR="0087255A" w:rsidRPr="00664B37" w14:paraId="458B5399"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2F543F" w14:textId="2BA34A28" w:rsidR="0087255A" w:rsidRDefault="009F4DBB" w:rsidP="006F4B3C">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Clicker</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BFF037" w14:textId="2D8766C4" w:rsidR="0087255A" w:rsidRDefault="009F4DBB" w:rsidP="006F4B3C">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bruker</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6F6D95" w14:textId="227C57FB" w:rsidR="0087255A" w:rsidRDefault="009F4DBB" w:rsidP="006F4B3C">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Bruker123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CBD3DB" w14:textId="4E68D551" w:rsidR="0087255A" w:rsidRPr="00664B37" w:rsidRDefault="009F4DBB" w:rsidP="006F4B3C">
                  <w:pPr>
                    <w:spacing w:line="360" w:lineRule="auto"/>
                    <w:rPr>
                      <w:rFonts w:ascii="Calibri" w:eastAsia="Times New Roman" w:hAnsi="Calibri" w:cs="Calibri"/>
                      <w:b/>
                      <w:bCs/>
                      <w:lang w:eastAsia="nb-NO"/>
                    </w:rPr>
                  </w:pPr>
                  <w:r>
                    <w:rPr>
                      <w:rFonts w:ascii="Calibri" w:eastAsia="Times New Roman" w:hAnsi="Calibri" w:cs="Calibri"/>
                      <w:b/>
                      <w:bCs/>
                      <w:lang w:eastAsia="nb-NO"/>
                    </w:rPr>
                    <w:t>Vanlig bruker</w:t>
                  </w:r>
                </w:p>
              </w:tc>
            </w:tr>
            <w:tr w:rsidR="006F4B3C" w:rsidRPr="00664B37" w14:paraId="5DA5A59B" w14:textId="77777777" w:rsidTr="00C0230A">
              <w:trPr>
                <w:trHeight w:val="282"/>
              </w:trPr>
              <w:tc>
                <w:tcPr>
                  <w:tcW w:w="1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3A11EE" w14:textId="7597BE95" w:rsidR="006F4B3C" w:rsidRPr="00664B37" w:rsidRDefault="009F4DBB" w:rsidP="006F4B3C">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Wisher</w:t>
                  </w:r>
                </w:p>
              </w:tc>
              <w:tc>
                <w:tcPr>
                  <w:tcW w:w="15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CE8C35" w14:textId="2F687296" w:rsidR="006F4B3C" w:rsidRPr="00664B37" w:rsidRDefault="009F4DBB" w:rsidP="006F4B3C">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wish</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5C8A9" w14:textId="4ABACF40" w:rsidR="006F4B3C" w:rsidRPr="00664B37" w:rsidRDefault="009F4DBB" w:rsidP="006F4B3C">
                  <w:pPr>
                    <w:spacing w:line="360" w:lineRule="auto"/>
                    <w:rPr>
                      <w:rFonts w:ascii="Consolas" w:eastAsia="Times New Roman" w:hAnsi="Consolas" w:cs="Times New Roman"/>
                      <w:color w:val="CD8D8D"/>
                      <w:sz w:val="21"/>
                      <w:szCs w:val="21"/>
                      <w:lang w:eastAsia="nb-NO"/>
                    </w:rPr>
                  </w:pPr>
                  <w:r>
                    <w:rPr>
                      <w:rFonts w:ascii="Consolas" w:eastAsia="Times New Roman" w:hAnsi="Consolas" w:cs="Times New Roman"/>
                      <w:b/>
                      <w:bCs/>
                      <w:color w:val="CD8D8D"/>
                      <w:sz w:val="21"/>
                      <w:szCs w:val="21"/>
                      <w:lang w:eastAsia="nb-NO"/>
                    </w:rPr>
                    <w:t>Wish123</w:t>
                  </w:r>
                </w:p>
              </w:tc>
              <w:tc>
                <w:tcPr>
                  <w:tcW w:w="22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4FDB87" w14:textId="74FDC6EE" w:rsidR="006F4B3C" w:rsidRPr="007816F9" w:rsidRDefault="007816F9" w:rsidP="006F4B3C">
                  <w:pPr>
                    <w:spacing w:line="360" w:lineRule="auto"/>
                    <w:rPr>
                      <w:rFonts w:ascii="Calibri" w:eastAsia="Times New Roman" w:hAnsi="Calibri" w:cs="Calibri"/>
                      <w:lang w:eastAsia="nb-NO"/>
                    </w:rPr>
                  </w:pPr>
                  <w:r>
                    <w:rPr>
                      <w:rFonts w:ascii="Calibri" w:eastAsia="Times New Roman" w:hAnsi="Calibri" w:cs="Calibri"/>
                      <w:b/>
                      <w:bCs/>
                      <w:lang w:eastAsia="nb-NO"/>
                    </w:rPr>
                    <w:t>Uendelig Biscuit Prestige. Til de som vil bare gamble.</w:t>
                  </w:r>
                </w:p>
              </w:tc>
            </w:tr>
          </w:tbl>
          <w:p w14:paraId="11BD2DC4" w14:textId="62340EF5" w:rsidR="000B282D" w:rsidRDefault="00FC5726" w:rsidP="000B282D">
            <w:pPr>
              <w:pStyle w:val="Normalfet"/>
              <w:spacing w:line="360" w:lineRule="auto"/>
              <w:rPr>
                <w:color w:val="auto"/>
              </w:rPr>
            </w:pPr>
            <w:r>
              <w:rPr>
                <w:color w:val="auto"/>
              </w:rPr>
              <w:t>SSH Konfiguration</w:t>
            </w:r>
          </w:p>
          <w:tbl>
            <w:tblPr>
              <w:tblW w:w="7502" w:type="dxa"/>
              <w:tblInd w:w="2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75"/>
              <w:gridCol w:w="1470"/>
              <w:gridCol w:w="2105"/>
              <w:gridCol w:w="2152"/>
            </w:tblGrid>
            <w:tr w:rsidR="00FC5726" w:rsidRPr="00993F2D" w14:paraId="6BFD066A" w14:textId="77777777" w:rsidTr="00E60AC8">
              <w:trPr>
                <w:trHeight w:val="181"/>
              </w:trPr>
              <w:tc>
                <w:tcPr>
                  <w:tcW w:w="1775"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799972CD" w14:textId="5FBA702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Brukernavn</w:t>
                  </w:r>
                </w:p>
              </w:tc>
              <w:tc>
                <w:tcPr>
                  <w:tcW w:w="1470"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0ED618DD" w14:textId="7C9EA81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Passord</w:t>
                  </w:r>
                </w:p>
              </w:tc>
              <w:tc>
                <w:tcPr>
                  <w:tcW w:w="2105"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tcPr>
                <w:p w14:paraId="46848976" w14:textId="3765D0A1"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Server</w:t>
                  </w:r>
                </w:p>
              </w:tc>
              <w:tc>
                <w:tcPr>
                  <w:tcW w:w="2152" w:type="dxa"/>
                  <w:tcBorders>
                    <w:top w:val="single" w:sz="8" w:space="0" w:color="A3A3A3"/>
                    <w:left w:val="single" w:sz="8" w:space="0" w:color="A3A3A3"/>
                    <w:bottom w:val="single" w:sz="8" w:space="0" w:color="A3A3A3"/>
                    <w:right w:val="single" w:sz="8" w:space="0" w:color="A3A3A3"/>
                  </w:tcBorders>
                  <w:shd w:val="clear" w:color="auto" w:fill="01023B" w:themeFill="accent5"/>
                  <w:tcMar>
                    <w:top w:w="80" w:type="dxa"/>
                    <w:left w:w="80" w:type="dxa"/>
                    <w:bottom w:w="80" w:type="dxa"/>
                    <w:right w:w="80" w:type="dxa"/>
                  </w:tcMar>
                  <w:hideMark/>
                </w:tcPr>
                <w:p w14:paraId="659A5007" w14:textId="10341BC2" w:rsidR="00FC5726" w:rsidRPr="00993F2D" w:rsidRDefault="00BF7DEF" w:rsidP="00FC5726">
                  <w:pPr>
                    <w:pStyle w:val="Tabellvenstre1"/>
                    <w:rPr>
                      <w:color w:val="FFFFFF" w:themeColor="background1"/>
                      <w:sz w:val="20"/>
                      <w:szCs w:val="16"/>
                      <w:lang w:eastAsia="nb-NO"/>
                    </w:rPr>
                  </w:pPr>
                  <w:r>
                    <w:rPr>
                      <w:color w:val="FFFFFF" w:themeColor="background1"/>
                      <w:sz w:val="20"/>
                      <w:szCs w:val="16"/>
                      <w:lang w:eastAsia="nb-NO"/>
                    </w:rPr>
                    <w:t>Key if any</w:t>
                  </w:r>
                </w:p>
              </w:tc>
            </w:tr>
            <w:tr w:rsidR="00FC5726" w:rsidRPr="00664B37" w14:paraId="7993F3C8" w14:textId="77777777" w:rsidTr="00E60AC8">
              <w:trPr>
                <w:trHeight w:val="402"/>
              </w:trPr>
              <w:tc>
                <w:tcPr>
                  <w:tcW w:w="1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EC0399" w14:textId="44551CCB" w:rsidR="00BF7DEF" w:rsidRDefault="00BF7DEF" w:rsidP="00FC5726">
                  <w:pPr>
                    <w:spacing w:line="360" w:lineRule="auto"/>
                    <w:rPr>
                      <w:rFonts w:ascii="Consolas" w:eastAsia="Times New Roman" w:hAnsi="Consolas" w:cs="Times New Roman"/>
                      <w:b/>
                      <w:bCs/>
                      <w:color w:val="686868"/>
                      <w:sz w:val="21"/>
                      <w:szCs w:val="21"/>
                      <w:lang w:eastAsia="nb-NO"/>
                    </w:rPr>
                  </w:pPr>
                  <w:r>
                    <w:rPr>
                      <w:rFonts w:ascii="Consolas" w:eastAsia="Times New Roman" w:hAnsi="Consolas" w:cs="Times New Roman"/>
                      <w:b/>
                      <w:bCs/>
                      <w:color w:val="686868"/>
                      <w:sz w:val="21"/>
                      <w:szCs w:val="21"/>
                      <w:lang w:eastAsia="nb-NO"/>
                    </w:rPr>
                    <w:t>10.100.4.161</w:t>
                  </w:r>
                </w:p>
              </w:tc>
              <w:tc>
                <w:tcPr>
                  <w:tcW w:w="1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52DE6C" w14:textId="41880552" w:rsidR="00FC5726" w:rsidRDefault="00865333" w:rsidP="00FC5726">
                  <w:pPr>
                    <w:spacing w:line="360" w:lineRule="auto"/>
                    <w:rPr>
                      <w:rFonts w:ascii="Consolas" w:eastAsia="Times New Roman" w:hAnsi="Consolas" w:cs="Times New Roman"/>
                      <w:color w:val="BE9644"/>
                      <w:sz w:val="21"/>
                      <w:szCs w:val="21"/>
                      <w:lang w:eastAsia="nb-NO"/>
                    </w:rPr>
                  </w:pPr>
                  <w:r>
                    <w:rPr>
                      <w:rFonts w:ascii="Consolas" w:eastAsia="Times New Roman" w:hAnsi="Consolas" w:cs="Times New Roman"/>
                      <w:color w:val="BE9644"/>
                      <w:sz w:val="21"/>
                      <w:szCs w:val="21"/>
                      <w:lang w:eastAsia="nb-NO"/>
                    </w:rPr>
                    <w:t>**</w:t>
                  </w:r>
                </w:p>
              </w:tc>
              <w:tc>
                <w:tcPr>
                  <w:tcW w:w="21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2BA6E7" w14:textId="270A8EBB" w:rsidR="00FC5726" w:rsidRDefault="00BF7DEF" w:rsidP="00FC5726">
                  <w:pPr>
                    <w:spacing w:line="360" w:lineRule="auto"/>
                    <w:rPr>
                      <w:rFonts w:ascii="Consolas" w:eastAsia="Times New Roman" w:hAnsi="Consolas" w:cs="Times New Roman"/>
                      <w:b/>
                      <w:bCs/>
                      <w:color w:val="CD8D8D"/>
                      <w:sz w:val="21"/>
                      <w:szCs w:val="21"/>
                      <w:lang w:eastAsia="nb-NO"/>
                    </w:rPr>
                  </w:pPr>
                  <w:r>
                    <w:rPr>
                      <w:rFonts w:ascii="Consolas" w:eastAsia="Times New Roman" w:hAnsi="Consolas" w:cs="Times New Roman"/>
                      <w:b/>
                      <w:bCs/>
                      <w:color w:val="CD8D8D"/>
                      <w:sz w:val="21"/>
                      <w:szCs w:val="21"/>
                      <w:lang w:eastAsia="nb-NO"/>
                    </w:rPr>
                    <w:t>2IMIAdrian</w:t>
                  </w:r>
                </w:p>
              </w:tc>
              <w:tc>
                <w:tcPr>
                  <w:tcW w:w="21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AEEBAC" w14:textId="64442B11" w:rsidR="00FC5726" w:rsidRPr="00664B37" w:rsidRDefault="00BF7DEF" w:rsidP="00FC5726">
                  <w:pPr>
                    <w:spacing w:line="360" w:lineRule="auto"/>
                    <w:rPr>
                      <w:rFonts w:ascii="Calibri" w:eastAsia="Times New Roman" w:hAnsi="Calibri" w:cs="Calibri"/>
                      <w:b/>
                      <w:bCs/>
                      <w:lang w:eastAsia="nb-NO"/>
                    </w:rPr>
                  </w:pPr>
                  <w:r>
                    <w:rPr>
                      <w:rFonts w:ascii="Calibri" w:eastAsia="Times New Roman" w:hAnsi="Calibri" w:cs="Calibri"/>
                      <w:b/>
                      <w:bCs/>
                      <w:lang w:eastAsia="nb-NO"/>
                    </w:rPr>
                    <w:t>None</w:t>
                  </w:r>
                </w:p>
              </w:tc>
            </w:tr>
          </w:tbl>
          <w:p w14:paraId="5D17EAD9" w14:textId="613445E6" w:rsidR="00FC5726" w:rsidRDefault="009E4C36" w:rsidP="000B282D">
            <w:pPr>
              <w:pStyle w:val="Normalfet"/>
              <w:spacing w:line="360" w:lineRule="auto"/>
              <w:rPr>
                <w:color w:val="auto"/>
              </w:rPr>
            </w:pPr>
            <w:r>
              <w:rPr>
                <w:color w:val="auto"/>
              </w:rPr>
              <w:t>Database Diagram:</w:t>
            </w:r>
          </w:p>
          <w:p w14:paraId="5D232BDE" w14:textId="21F82DB7" w:rsidR="009E4C36" w:rsidRDefault="002C3B8D" w:rsidP="000B282D">
            <w:pPr>
              <w:pStyle w:val="Normalfet"/>
              <w:spacing w:line="360" w:lineRule="auto"/>
              <w:rPr>
                <w:color w:val="auto"/>
              </w:rPr>
            </w:pPr>
            <w:r>
              <w:rPr>
                <w:noProof/>
                <w:color w:val="auto"/>
              </w:rPr>
              <w:drawing>
                <wp:anchor distT="0" distB="0" distL="114300" distR="114300" simplePos="0" relativeHeight="251679743" behindDoc="0" locked="0" layoutInCell="1" allowOverlap="1" wp14:anchorId="13DA629A" wp14:editId="6C49E744">
                  <wp:simplePos x="0" y="0"/>
                  <wp:positionH relativeFrom="column">
                    <wp:posOffset>301625</wp:posOffset>
                  </wp:positionH>
                  <wp:positionV relativeFrom="paragraph">
                    <wp:posOffset>119380</wp:posOffset>
                  </wp:positionV>
                  <wp:extent cx="4427855" cy="1790700"/>
                  <wp:effectExtent l="0" t="0" r="0" b="0"/>
                  <wp:wrapSquare wrapText="bothSides"/>
                  <wp:docPr id="31502824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785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77E7F4" w14:textId="77777777" w:rsidR="00FC5726" w:rsidRDefault="00FC5726" w:rsidP="000B282D">
            <w:pPr>
              <w:pStyle w:val="Normalfet"/>
              <w:spacing w:line="360" w:lineRule="auto"/>
              <w:rPr>
                <w:color w:val="auto"/>
              </w:rPr>
            </w:pPr>
          </w:p>
          <w:p w14:paraId="2BB1C35E" w14:textId="56D8F292" w:rsidR="007D7A33" w:rsidRDefault="00000000" w:rsidP="000B282D">
            <w:pPr>
              <w:pStyle w:val="Normalfet"/>
              <w:spacing w:line="360" w:lineRule="auto"/>
              <w:rPr>
                <w:color w:val="auto"/>
              </w:rPr>
            </w:pPr>
            <w:hyperlink r:id="rId20" w:history="1">
              <w:r w:rsidR="000B282D" w:rsidRPr="006D19C9">
                <w:rPr>
                  <w:rStyle w:val="Hyperkobling"/>
                </w:rPr>
                <w:t>Brukerstøtte-material</w:t>
              </w:r>
            </w:hyperlink>
            <w:r w:rsidR="000B282D">
              <w:rPr>
                <w:color w:val="auto"/>
              </w:rPr>
              <w:tab/>
            </w:r>
            <w:hyperlink r:id="rId21" w:history="1">
              <w:r w:rsidR="000B282D" w:rsidRPr="00D412E2">
                <w:rPr>
                  <w:rStyle w:val="Hyperkobling"/>
                </w:rPr>
                <w:t>IT-veiledning</w:t>
              </w:r>
            </w:hyperlink>
            <w:r w:rsidR="000B282D">
              <w:rPr>
                <w:color w:val="auto"/>
              </w:rPr>
              <w:tab/>
            </w:r>
            <w:hyperlink r:id="rId22" w:history="1">
              <w:r w:rsidR="00ED28F3">
                <w:rPr>
                  <w:rStyle w:val="Hyperkobling"/>
                </w:rPr>
                <w:t>Navigati</w:t>
              </w:r>
              <w:r w:rsidR="00ED28F3" w:rsidRPr="002159D8">
                <w:rPr>
                  <w:rStyle w:val="Hyperkobling"/>
                </w:rPr>
                <w:t>o</w:t>
              </w:r>
            </w:hyperlink>
            <w:r w:rsidR="00ED28F3">
              <w:rPr>
                <w:rStyle w:val="Hyperkobling"/>
              </w:rPr>
              <w:t>n</w:t>
            </w:r>
            <w:r w:rsidR="00ED28F3" w:rsidRPr="00ED28F3">
              <w:rPr>
                <w:color w:val="auto"/>
              </w:rPr>
              <w:tab/>
            </w:r>
          </w:p>
          <w:p w14:paraId="7AAE58B6" w14:textId="68DD4683" w:rsidR="007D7A33" w:rsidRDefault="00EE3DCD" w:rsidP="00EE3DCD">
            <w:pPr>
              <w:pStyle w:val="Overskrift3"/>
            </w:pPr>
            <w:bookmarkStart w:id="14" w:name="_Toc166752391"/>
            <w:r>
              <w:t xml:space="preserve">Biscuit Clicker </w:t>
            </w:r>
            <w:r w:rsidR="00572251">
              <w:t>quick</w:t>
            </w:r>
            <w:r>
              <w:t>guide</w:t>
            </w:r>
            <w:bookmarkEnd w:id="14"/>
          </w:p>
          <w:p w14:paraId="7E141242" w14:textId="3D0ADEED" w:rsidR="00EE3DCD" w:rsidRDefault="00572251" w:rsidP="00572251">
            <w:pPr>
              <w:pStyle w:val="Listeavsnitt"/>
              <w:numPr>
                <w:ilvl w:val="0"/>
                <w:numId w:val="24"/>
              </w:numPr>
            </w:pPr>
            <w:r>
              <w:t xml:space="preserve">Klikk på kjeksen for å få </w:t>
            </w:r>
            <w:r>
              <w:rPr>
                <w:i/>
                <w:iCs/>
              </w:rPr>
              <w:t>Biscuits</w:t>
            </w:r>
            <w:r w:rsidR="00940A92">
              <w:t>.</w:t>
            </w:r>
          </w:p>
          <w:p w14:paraId="3B7E0836" w14:textId="0324E4B9" w:rsidR="00940A92" w:rsidRDefault="00940A92" w:rsidP="00572251">
            <w:pPr>
              <w:pStyle w:val="Listeavsnitt"/>
              <w:numPr>
                <w:ilvl w:val="0"/>
                <w:numId w:val="24"/>
              </w:numPr>
            </w:pPr>
            <w:r>
              <w:t xml:space="preserve">Bruk </w:t>
            </w:r>
            <w:r>
              <w:rPr>
                <w:i/>
                <w:iCs/>
              </w:rPr>
              <w:t>Biscuits</w:t>
            </w:r>
            <w:r>
              <w:t xml:space="preserve"> for å få oppgradderinger som lager </w:t>
            </w:r>
            <w:r>
              <w:rPr>
                <w:i/>
                <w:iCs/>
              </w:rPr>
              <w:t>Biscuits</w:t>
            </w:r>
            <w:r>
              <w:t xml:space="preserve"> per sekund.</w:t>
            </w:r>
          </w:p>
          <w:p w14:paraId="3E5A4413" w14:textId="4C3D1B2C" w:rsidR="00750353" w:rsidRDefault="00E37571" w:rsidP="00750353">
            <w:pPr>
              <w:pStyle w:val="Listeavsnitt"/>
              <w:numPr>
                <w:ilvl w:val="0"/>
                <w:numId w:val="24"/>
              </w:numPr>
            </w:pPr>
            <w:r>
              <w:t xml:space="preserve">Gjør en </w:t>
            </w:r>
            <w:r>
              <w:rPr>
                <w:i/>
                <w:iCs/>
              </w:rPr>
              <w:t>Prestige</w:t>
            </w:r>
            <w:r w:rsidR="00AA50BB">
              <w:rPr>
                <w:i/>
                <w:iCs/>
              </w:rPr>
              <w:t xml:space="preserve"> </w:t>
            </w:r>
            <w:r w:rsidR="00AA50BB">
              <w:t xml:space="preserve">og få </w:t>
            </w:r>
            <w:r w:rsidR="00AA50BB">
              <w:rPr>
                <w:i/>
                <w:iCs/>
              </w:rPr>
              <w:t>Biscuit prestige</w:t>
            </w:r>
          </w:p>
          <w:p w14:paraId="70FA3B2F" w14:textId="53CA844C" w:rsidR="00AA50BB" w:rsidRDefault="002B7E3A" w:rsidP="00750353">
            <w:pPr>
              <w:pStyle w:val="Listeavsnitt"/>
              <w:numPr>
                <w:ilvl w:val="0"/>
                <w:numId w:val="24"/>
              </w:numPr>
            </w:pPr>
            <w:r>
              <w:t xml:space="preserve">Bruk </w:t>
            </w:r>
            <w:r>
              <w:rPr>
                <w:i/>
                <w:iCs/>
              </w:rPr>
              <w:t>Biscuit prestige</w:t>
            </w:r>
            <w:r>
              <w:t xml:space="preserve"> for å få</w:t>
            </w:r>
            <w:r w:rsidR="002E6862">
              <w:t xml:space="preserve"> </w:t>
            </w:r>
            <w:r w:rsidR="002E6862">
              <w:rPr>
                <w:i/>
                <w:iCs/>
              </w:rPr>
              <w:t>Items</w:t>
            </w:r>
          </w:p>
          <w:p w14:paraId="55057F3C" w14:textId="5D3B08B3" w:rsidR="002E6862" w:rsidRPr="00EE3DCD" w:rsidRDefault="0082592A" w:rsidP="00750353">
            <w:pPr>
              <w:pStyle w:val="Listeavsnitt"/>
              <w:numPr>
                <w:ilvl w:val="0"/>
                <w:numId w:val="24"/>
              </w:numPr>
            </w:pPr>
            <w:r>
              <w:t xml:space="preserve">Få alle </w:t>
            </w:r>
            <w:r>
              <w:rPr>
                <w:i/>
                <w:iCs/>
              </w:rPr>
              <w:t>items</w:t>
            </w:r>
            <w:r>
              <w:t xml:space="preserve"> eller alle oppgraderingene. </w:t>
            </w:r>
          </w:p>
          <w:p w14:paraId="226D1ED2" w14:textId="30D01304" w:rsidR="007D7A33" w:rsidRDefault="007D7A33" w:rsidP="007D7A33">
            <w:pPr>
              <w:pStyle w:val="Overskrift3"/>
            </w:pPr>
            <w:bookmarkStart w:id="15" w:name="_Toc166752392"/>
            <w:r>
              <w:t>Annet Dokumentasjon</w:t>
            </w:r>
            <w:bookmarkEnd w:id="15"/>
          </w:p>
          <w:p w14:paraId="57F91626" w14:textId="77777777" w:rsidR="002C3B8D" w:rsidRDefault="007D7A33" w:rsidP="002C3B8D">
            <w:pPr>
              <w:spacing w:line="360" w:lineRule="auto"/>
              <w:rPr>
                <w:i/>
                <w:iCs/>
              </w:rPr>
            </w:pPr>
            <w:r>
              <w:rPr>
                <w:i/>
                <w:iCs/>
              </w:rPr>
              <w:t>Andre dokumenter og notater ligger i ‘Filler’ mappen</w:t>
            </w:r>
            <w:r>
              <w:t>.</w:t>
            </w:r>
            <w:r>
              <w:rPr>
                <w:i/>
                <w:iCs/>
              </w:rPr>
              <w:t xml:space="preserve"> Inneholder f.eks. InDesign skisse av nettsiden, designmanual, Word-dokumenter til PDF-filene og osv.</w:t>
            </w:r>
          </w:p>
          <w:p w14:paraId="51C45880" w14:textId="61E98DFD" w:rsidR="00382051" w:rsidRPr="00F30B50" w:rsidRDefault="00000000" w:rsidP="002C3B8D">
            <w:pPr>
              <w:spacing w:line="360" w:lineRule="auto"/>
            </w:pPr>
            <w:hyperlink r:id="rId23" w:history="1">
              <w:r w:rsidR="007D7A33" w:rsidRPr="00EF014D">
                <w:rPr>
                  <w:rStyle w:val="Hyperkobling"/>
                </w:rPr>
                <w:t xml:space="preserve">Ligger </w:t>
              </w:r>
              <w:r w:rsidR="00EF014D" w:rsidRPr="00EF014D">
                <w:rPr>
                  <w:rStyle w:val="Hyperkobling"/>
                </w:rPr>
                <w:t>h</w:t>
              </w:r>
              <w:r w:rsidR="007D7A33" w:rsidRPr="00EF014D">
                <w:rPr>
                  <w:rStyle w:val="Hyperkobling"/>
                </w:rPr>
                <w:t>er</w:t>
              </w:r>
            </w:hyperlink>
            <w:r w:rsidR="007D7A33">
              <w:t>.</w:t>
            </w:r>
          </w:p>
        </w:tc>
        <w:tc>
          <w:tcPr>
            <w:tcW w:w="2131" w:type="dxa"/>
          </w:tcPr>
          <w:p w14:paraId="7483F52C" w14:textId="4B256B4C" w:rsidR="00382051" w:rsidRPr="00F30B50" w:rsidRDefault="00382051" w:rsidP="00A7506D"/>
        </w:tc>
      </w:tr>
    </w:tbl>
    <w:p w14:paraId="1ABF6D2B" w14:textId="77777777" w:rsidR="000957D0" w:rsidRPr="00F30B50" w:rsidRDefault="000957D0" w:rsidP="00382051"/>
    <w:tbl>
      <w:tblPr>
        <w:tblW w:w="10915" w:type="dxa"/>
        <w:tblLayout w:type="fixed"/>
        <w:tblLook w:val="0600" w:firstRow="0" w:lastRow="0" w:firstColumn="0" w:lastColumn="0" w:noHBand="1" w:noVBand="1"/>
      </w:tblPr>
      <w:tblGrid>
        <w:gridCol w:w="8789"/>
        <w:gridCol w:w="2126"/>
      </w:tblGrid>
      <w:tr w:rsidR="00382051" w:rsidRPr="00F30B50" w14:paraId="684FE03D" w14:textId="77777777" w:rsidTr="000957D0">
        <w:trPr>
          <w:trHeight w:val="432"/>
        </w:trPr>
        <w:tc>
          <w:tcPr>
            <w:tcW w:w="8789" w:type="dxa"/>
          </w:tcPr>
          <w:p w14:paraId="07DC254F" w14:textId="77777777" w:rsidR="00382051" w:rsidRPr="00F30B50" w:rsidRDefault="00382051" w:rsidP="000B4782">
            <w:pPr>
              <w:rPr>
                <w:b/>
                <w:bCs/>
              </w:rPr>
            </w:pPr>
            <w:r w:rsidRPr="00F30B50">
              <w:rPr>
                <w:noProof/>
                <w:lang w:bidi="nb-NO"/>
              </w:rPr>
              <w:lastRenderedPageBreak/>
              <w:drawing>
                <wp:inline distT="0" distB="0" distL="0" distR="0" wp14:anchorId="48A5BD9C" wp14:editId="1967D7C0">
                  <wp:extent cx="2286000" cy="222740"/>
                  <wp:effectExtent l="0" t="0" r="0" b="6350"/>
                  <wp:docPr id="13123013" name="Grafikk 13123013"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23900D03" w14:textId="77777777" w:rsidR="00382051" w:rsidRPr="00F30B50" w:rsidRDefault="00382051" w:rsidP="000B4782">
            <w:pPr>
              <w:rPr>
                <w:noProof/>
                <w:lang w:bidi="nb-NO"/>
              </w:rPr>
            </w:pPr>
          </w:p>
        </w:tc>
      </w:tr>
      <w:tr w:rsidR="00382051" w:rsidRPr="00F30B50" w14:paraId="7497B341" w14:textId="77777777" w:rsidTr="000448DE">
        <w:trPr>
          <w:trHeight w:val="1440"/>
        </w:trPr>
        <w:tc>
          <w:tcPr>
            <w:tcW w:w="8789" w:type="dxa"/>
          </w:tcPr>
          <w:p w14:paraId="5B5A6E2F" w14:textId="142402A8" w:rsidR="00382051" w:rsidRPr="00F30B50" w:rsidRDefault="00382051" w:rsidP="000B4782">
            <w:pPr>
              <w:pStyle w:val="Overskrift2"/>
            </w:pPr>
            <w:bookmarkStart w:id="16" w:name="_Toc166752393"/>
            <w:r w:rsidRPr="00F30B50">
              <w:t>Releant Lovverk</w:t>
            </w:r>
            <w:bookmarkEnd w:id="16"/>
          </w:p>
        </w:tc>
        <w:tc>
          <w:tcPr>
            <w:tcW w:w="2126" w:type="dxa"/>
          </w:tcPr>
          <w:p w14:paraId="3741DBBD" w14:textId="77777777" w:rsidR="00382051" w:rsidRPr="00F30B50" w:rsidRDefault="00382051" w:rsidP="000B4782">
            <w:pPr>
              <w:pStyle w:val="Overskrift2"/>
            </w:pPr>
          </w:p>
        </w:tc>
      </w:tr>
      <w:tr w:rsidR="00382051" w:rsidRPr="00F30B50" w14:paraId="20FFC6B7" w14:textId="77777777" w:rsidTr="000448DE">
        <w:trPr>
          <w:trHeight w:val="5680"/>
        </w:trPr>
        <w:tc>
          <w:tcPr>
            <w:tcW w:w="8789" w:type="dxa"/>
          </w:tcPr>
          <w:p w14:paraId="7AC4BD65" w14:textId="54BEDDE5" w:rsidR="00382051" w:rsidRDefault="007A5802" w:rsidP="000B4782">
            <w:pPr>
              <w:pStyle w:val="Overskrift3"/>
            </w:pPr>
            <w:bookmarkStart w:id="17" w:name="_Toc166752394"/>
            <w:r>
              <w:t>Tabell</w:t>
            </w:r>
            <w:bookmarkEnd w:id="17"/>
          </w:p>
          <w:p w14:paraId="5146AC33" w14:textId="77777777" w:rsidR="007A5802" w:rsidRPr="007A5802" w:rsidRDefault="007A5802" w:rsidP="007A5802"/>
          <w:tbl>
            <w:tblPr>
              <w:tblStyle w:val="Tabellrutenett"/>
              <w:tblW w:w="0" w:type="auto"/>
              <w:tblLook w:val="04A0" w:firstRow="1" w:lastRow="0" w:firstColumn="1" w:lastColumn="0" w:noHBand="0" w:noVBand="1"/>
            </w:tblPr>
            <w:tblGrid>
              <w:gridCol w:w="2793"/>
              <w:gridCol w:w="2793"/>
              <w:gridCol w:w="2794"/>
            </w:tblGrid>
            <w:tr w:rsidR="007A5802" w14:paraId="22728554" w14:textId="77777777" w:rsidTr="00A4677F">
              <w:trPr>
                <w:trHeight w:val="341"/>
              </w:trPr>
              <w:tc>
                <w:tcPr>
                  <w:tcW w:w="2793" w:type="dxa"/>
                  <w:shd w:val="clear" w:color="auto" w:fill="01023B" w:themeFill="accent5"/>
                </w:tcPr>
                <w:p w14:paraId="6424F959" w14:textId="219FA8C6" w:rsidR="007A5802" w:rsidRPr="00993F2D" w:rsidRDefault="007A5802" w:rsidP="00A4677F">
                  <w:pPr>
                    <w:pStyle w:val="Tabellvenstre1"/>
                    <w:rPr>
                      <w:color w:val="FFFFFF" w:themeColor="background1"/>
                    </w:rPr>
                  </w:pPr>
                  <w:r w:rsidRPr="00993F2D">
                    <w:rPr>
                      <w:color w:val="FFFFFF" w:themeColor="background1"/>
                    </w:rPr>
                    <w:t>Lov</w:t>
                  </w:r>
                </w:p>
              </w:tc>
              <w:tc>
                <w:tcPr>
                  <w:tcW w:w="2793" w:type="dxa"/>
                  <w:shd w:val="clear" w:color="auto" w:fill="01023B" w:themeFill="accent5"/>
                </w:tcPr>
                <w:p w14:paraId="797EB25B" w14:textId="65797C1F" w:rsidR="007A5802" w:rsidRPr="00993F2D" w:rsidRDefault="007A5802" w:rsidP="00A4677F">
                  <w:pPr>
                    <w:pStyle w:val="Tabellvenstre1"/>
                    <w:rPr>
                      <w:color w:val="FFFFFF" w:themeColor="background1"/>
                    </w:rPr>
                  </w:pPr>
                  <w:r w:rsidRPr="00993F2D">
                    <w:rPr>
                      <w:color w:val="FFFFFF" w:themeColor="background1"/>
                    </w:rPr>
                    <w:t>Innhold</w:t>
                  </w:r>
                </w:p>
              </w:tc>
              <w:tc>
                <w:tcPr>
                  <w:tcW w:w="2794" w:type="dxa"/>
                  <w:shd w:val="clear" w:color="auto" w:fill="01023B" w:themeFill="accent5"/>
                </w:tcPr>
                <w:p w14:paraId="0C8D43E6" w14:textId="058EAD38" w:rsidR="007A5802" w:rsidRPr="00993F2D" w:rsidRDefault="00720486" w:rsidP="00A4677F">
                  <w:pPr>
                    <w:pStyle w:val="Tabellvenstre1"/>
                    <w:rPr>
                      <w:color w:val="FFFFFF" w:themeColor="background1"/>
                    </w:rPr>
                  </w:pPr>
                  <w:r w:rsidRPr="00993F2D">
                    <w:rPr>
                      <w:color w:val="FFFFFF" w:themeColor="background1"/>
                    </w:rPr>
                    <w:t>Tiltak</w:t>
                  </w:r>
                </w:p>
              </w:tc>
            </w:tr>
            <w:tr w:rsidR="007A5802" w14:paraId="7AC6B376" w14:textId="77777777" w:rsidTr="00A4677F">
              <w:trPr>
                <w:trHeight w:val="913"/>
              </w:trPr>
              <w:tc>
                <w:tcPr>
                  <w:tcW w:w="2793" w:type="dxa"/>
                </w:tcPr>
                <w:p w14:paraId="1E71B8E4" w14:textId="37496089" w:rsidR="007A5802" w:rsidRDefault="00720486" w:rsidP="007A5802">
                  <w:r w:rsidRPr="00991681">
                    <w:rPr>
                      <w:sz w:val="24"/>
                      <w:szCs w:val="24"/>
                      <w:lang w:val="en-US"/>
                    </w:rPr>
                    <w:t>GDPR – General Data Protection Regulation</w:t>
                  </w:r>
                </w:p>
              </w:tc>
              <w:tc>
                <w:tcPr>
                  <w:tcW w:w="2793" w:type="dxa"/>
                </w:tcPr>
                <w:p w14:paraId="0BCEC059" w14:textId="7EAEDA28" w:rsidR="007A5802" w:rsidRDefault="00A4677F" w:rsidP="007A5802">
                  <w:r>
                    <w:t>Sikre flyt av varer og tjenster. Beskytte personopplysninger og sørge personvern uavhengig av grenser.</w:t>
                  </w:r>
                </w:p>
              </w:tc>
              <w:tc>
                <w:tcPr>
                  <w:tcW w:w="2794" w:type="dxa"/>
                </w:tcPr>
                <w:p w14:paraId="264BC0AD" w14:textId="40A1EF75" w:rsidR="00C07169" w:rsidRDefault="00C07169" w:rsidP="00C07169">
                  <w:pPr>
                    <w:pStyle w:val="Listeavsnitt"/>
                    <w:numPr>
                      <w:ilvl w:val="0"/>
                      <w:numId w:val="23"/>
                    </w:numPr>
                  </w:pPr>
                  <w:r w:rsidRPr="00187940">
                    <w:t>Sikre Session-Id.</w:t>
                  </w:r>
                </w:p>
                <w:p w14:paraId="47B07D97" w14:textId="77777777" w:rsidR="00C07169" w:rsidRDefault="00C07169" w:rsidP="00C07169">
                  <w:pPr>
                    <w:pStyle w:val="Listeavsnitt"/>
                    <w:numPr>
                      <w:ilvl w:val="0"/>
                      <w:numId w:val="23"/>
                    </w:numPr>
                  </w:pPr>
                  <w:r>
                    <w:t>Hashing av passord</w:t>
                  </w:r>
                </w:p>
                <w:p w14:paraId="15B5CEAE" w14:textId="0A28A51C" w:rsidR="00F832C1" w:rsidRDefault="00F832C1" w:rsidP="00C07169">
                  <w:pPr>
                    <w:pStyle w:val="Listeavsnitt"/>
                    <w:numPr>
                      <w:ilvl w:val="0"/>
                      <w:numId w:val="23"/>
                    </w:numPr>
                  </w:pPr>
                  <w:r>
                    <w:t>Risiko vurdering og analyse</w:t>
                  </w:r>
                </w:p>
              </w:tc>
            </w:tr>
            <w:tr w:rsidR="007A5802" w14:paraId="21E1A9B7" w14:textId="77777777" w:rsidTr="00A4677F">
              <w:trPr>
                <w:trHeight w:val="409"/>
              </w:trPr>
              <w:tc>
                <w:tcPr>
                  <w:tcW w:w="2793" w:type="dxa"/>
                </w:tcPr>
                <w:p w14:paraId="721689B3" w14:textId="3243B7B7" w:rsidR="007A5802" w:rsidRDefault="00720486" w:rsidP="007A5802">
                  <w:r>
                    <w:t>Åndsverksloven</w:t>
                  </w:r>
                </w:p>
              </w:tc>
              <w:tc>
                <w:tcPr>
                  <w:tcW w:w="2793" w:type="dxa"/>
                </w:tcPr>
                <w:p w14:paraId="7614E67C" w14:textId="77777777" w:rsidR="003F24AF" w:rsidRDefault="003F24AF" w:rsidP="003F24AF">
                  <w:r>
                    <w:t>Den som skaper et åndverk, har opphavsrett til verket og betegnes som opphaver.</w:t>
                  </w:r>
                </w:p>
                <w:p w14:paraId="65AD7FCD" w14:textId="6F1E40BD" w:rsidR="007A5802" w:rsidRDefault="003F24AF" w:rsidP="003F24AF">
                  <w:r>
                    <w:t>Den som har opphaver bestemmer åndsverket sitt.</w:t>
                  </w:r>
                </w:p>
              </w:tc>
              <w:tc>
                <w:tcPr>
                  <w:tcW w:w="2794" w:type="dxa"/>
                </w:tcPr>
                <w:p w14:paraId="03D1699D" w14:textId="77777777" w:rsidR="007A5802" w:rsidRDefault="00AF0402" w:rsidP="00AF0402">
                  <w:pPr>
                    <w:pStyle w:val="Listeavsnitt"/>
                    <w:numPr>
                      <w:ilvl w:val="0"/>
                      <w:numId w:val="23"/>
                    </w:numPr>
                  </w:pPr>
                  <w:r>
                    <w:t>Bruke egenlagde bil</w:t>
                  </w:r>
                  <w:r w:rsidR="00DE1C07">
                    <w:t>der</w:t>
                  </w:r>
                </w:p>
                <w:p w14:paraId="4C0CCB57" w14:textId="0721030D" w:rsidR="00DE1C07" w:rsidRDefault="00DE1C07" w:rsidP="00AF0402">
                  <w:pPr>
                    <w:pStyle w:val="Listeavsnitt"/>
                    <w:numPr>
                      <w:ilvl w:val="0"/>
                      <w:numId w:val="23"/>
                    </w:numPr>
                  </w:pPr>
                  <w:r>
                    <w:t xml:space="preserve">Kreditere til bilder utenfor min jury. </w:t>
                  </w:r>
                </w:p>
              </w:tc>
            </w:tr>
            <w:tr w:rsidR="007A5802" w14:paraId="2E84344D" w14:textId="77777777" w:rsidTr="00A4677F">
              <w:trPr>
                <w:trHeight w:val="409"/>
              </w:trPr>
              <w:tc>
                <w:tcPr>
                  <w:tcW w:w="2793" w:type="dxa"/>
                </w:tcPr>
                <w:p w14:paraId="4C17668F" w14:textId="6DE844BA" w:rsidR="007A5802" w:rsidRDefault="00720486" w:rsidP="007A5802">
                  <w:r>
                    <w:t>Universiell Utforming</w:t>
                  </w:r>
                </w:p>
              </w:tc>
              <w:tc>
                <w:tcPr>
                  <w:tcW w:w="2793" w:type="dxa"/>
                </w:tcPr>
                <w:p w14:paraId="38C66A78" w14:textId="6BC8CFEA" w:rsidR="007A5802" w:rsidRDefault="003500AF" w:rsidP="007A5802">
                  <w:r>
                    <w:t>Løsningens funksjoner kan benyttes av flest mulig uavhengig av mennesket.</w:t>
                  </w:r>
                </w:p>
              </w:tc>
              <w:tc>
                <w:tcPr>
                  <w:tcW w:w="2794" w:type="dxa"/>
                </w:tcPr>
                <w:p w14:paraId="29FC0F5F" w14:textId="77777777" w:rsidR="007A5802" w:rsidRDefault="00952DF6" w:rsidP="00952DF6">
                  <w:pPr>
                    <w:pStyle w:val="Listeavsnitt"/>
                    <w:numPr>
                      <w:ilvl w:val="0"/>
                      <w:numId w:val="23"/>
                    </w:numPr>
                  </w:pPr>
                  <w:r>
                    <w:t>Fine farger</w:t>
                  </w:r>
                </w:p>
                <w:p w14:paraId="69C0404A" w14:textId="77777777" w:rsidR="00952DF6" w:rsidRDefault="00952DF6" w:rsidP="00952DF6">
                  <w:pPr>
                    <w:pStyle w:val="Listeavsnitt"/>
                    <w:numPr>
                      <w:ilvl w:val="0"/>
                      <w:numId w:val="23"/>
                    </w:numPr>
                  </w:pPr>
                  <w:r>
                    <w:t>Klare knapper</w:t>
                  </w:r>
                </w:p>
                <w:p w14:paraId="01147DD5" w14:textId="77777777" w:rsidR="00952DF6" w:rsidRDefault="00EE4909" w:rsidP="00952DF6">
                  <w:pPr>
                    <w:pStyle w:val="Listeavsnitt"/>
                    <w:numPr>
                      <w:ilvl w:val="0"/>
                      <w:numId w:val="23"/>
                    </w:numPr>
                  </w:pPr>
                  <w:r>
                    <w:t>Brukerstøtte</w:t>
                  </w:r>
                </w:p>
                <w:p w14:paraId="2EEF545D" w14:textId="51FE61B8" w:rsidR="00496420" w:rsidRDefault="00496420" w:rsidP="00952DF6">
                  <w:pPr>
                    <w:pStyle w:val="Listeavsnitt"/>
                    <w:numPr>
                      <w:ilvl w:val="0"/>
                      <w:numId w:val="23"/>
                    </w:numPr>
                  </w:pPr>
                  <w:r>
                    <w:t>Mulighet for mobilbredde</w:t>
                  </w:r>
                </w:p>
              </w:tc>
            </w:tr>
            <w:tr w:rsidR="00305BE9" w14:paraId="5AA53BED" w14:textId="77777777" w:rsidTr="00A4677F">
              <w:trPr>
                <w:trHeight w:val="409"/>
              </w:trPr>
              <w:tc>
                <w:tcPr>
                  <w:tcW w:w="2793" w:type="dxa"/>
                </w:tcPr>
                <w:p w14:paraId="1936B3C1" w14:textId="28A6B712" w:rsidR="00305BE9" w:rsidRDefault="00305BE9" w:rsidP="00305BE9">
                  <w:r>
                    <w:t>HMS og Arbeidsloven</w:t>
                  </w:r>
                </w:p>
              </w:tc>
              <w:tc>
                <w:tcPr>
                  <w:tcW w:w="2793" w:type="dxa"/>
                </w:tcPr>
                <w:p w14:paraId="629ABB7E" w14:textId="288349D7" w:rsidR="00305BE9" w:rsidRDefault="00305BE9" w:rsidP="00305BE9">
                  <w:r>
                    <w:t xml:space="preserve">Helse miljø og sikkerhet. Alle arbeidere har rettighet til en trygg or </w:t>
                  </w:r>
                  <w:r w:rsidR="00A37523">
                    <w:t>rettferdig arbeidsplass</w:t>
                  </w:r>
                </w:p>
              </w:tc>
              <w:tc>
                <w:tcPr>
                  <w:tcW w:w="2794" w:type="dxa"/>
                </w:tcPr>
                <w:p w14:paraId="1CCEB4D5" w14:textId="77777777" w:rsidR="00305BE9" w:rsidRDefault="00C50AAD" w:rsidP="00A37523">
                  <w:pPr>
                    <w:pStyle w:val="Listeavsnitt"/>
                    <w:numPr>
                      <w:ilvl w:val="0"/>
                      <w:numId w:val="23"/>
                    </w:numPr>
                  </w:pPr>
                  <w:r>
                    <w:t>Arbeide mest i arbeidsplass</w:t>
                  </w:r>
                </w:p>
                <w:p w14:paraId="6517BC72" w14:textId="679B38CC" w:rsidR="00C50AAD" w:rsidRDefault="00C50AAD" w:rsidP="00A37523">
                  <w:pPr>
                    <w:pStyle w:val="Listeavsnitt"/>
                    <w:numPr>
                      <w:ilvl w:val="0"/>
                      <w:numId w:val="23"/>
                    </w:numPr>
                  </w:pPr>
                  <w:r>
                    <w:t>Arbeid skal ikke påvirke alt for mye av personlivet.</w:t>
                  </w:r>
                </w:p>
              </w:tc>
            </w:tr>
            <w:tr w:rsidR="00305BE9" w14:paraId="112ADF9B" w14:textId="77777777" w:rsidTr="00A4677F">
              <w:trPr>
                <w:trHeight w:val="377"/>
              </w:trPr>
              <w:tc>
                <w:tcPr>
                  <w:tcW w:w="2793" w:type="dxa"/>
                </w:tcPr>
                <w:p w14:paraId="4E0A8804" w14:textId="537EECA5" w:rsidR="00305BE9" w:rsidRDefault="00305BE9" w:rsidP="00305BE9">
                  <w:r>
                    <w:t>Oppl</w:t>
                  </w:r>
                  <w:r w:rsidR="00336948">
                    <w:t>ær</w:t>
                  </w:r>
                  <w:r>
                    <w:t>ingsloven</w:t>
                  </w:r>
                </w:p>
              </w:tc>
              <w:tc>
                <w:tcPr>
                  <w:tcW w:w="2793" w:type="dxa"/>
                </w:tcPr>
                <w:p w14:paraId="0510D48D" w14:textId="36B7A44D" w:rsidR="00305BE9" w:rsidRDefault="00336948" w:rsidP="00305BE9">
                  <w:r>
                    <w:t>Som elev har jeg rett til opplæring</w:t>
                  </w:r>
                  <w:r w:rsidR="00105A17">
                    <w:t xml:space="preserve"> og hjelp.</w:t>
                  </w:r>
                </w:p>
              </w:tc>
              <w:tc>
                <w:tcPr>
                  <w:tcW w:w="2794" w:type="dxa"/>
                </w:tcPr>
                <w:p w14:paraId="71B6E98E" w14:textId="732F8299" w:rsidR="00305BE9" w:rsidRDefault="00105A17" w:rsidP="00105A17">
                  <w:pPr>
                    <w:pStyle w:val="Listeavsnitt"/>
                    <w:numPr>
                      <w:ilvl w:val="0"/>
                      <w:numId w:val="23"/>
                    </w:numPr>
                  </w:pPr>
                  <w:r>
                    <w:t>Be om hjelp når jeg trenger det</w:t>
                  </w:r>
                </w:p>
              </w:tc>
            </w:tr>
            <w:tr w:rsidR="00305BE9" w14:paraId="228D99E1" w14:textId="77777777" w:rsidTr="00A4677F">
              <w:trPr>
                <w:trHeight w:val="409"/>
              </w:trPr>
              <w:tc>
                <w:tcPr>
                  <w:tcW w:w="2793" w:type="dxa"/>
                </w:tcPr>
                <w:p w14:paraId="4C9D24DF" w14:textId="31195574" w:rsidR="00305BE9" w:rsidRDefault="00305BE9" w:rsidP="00305BE9">
                  <w:r>
                    <w:t>Straffeloven</w:t>
                  </w:r>
                </w:p>
              </w:tc>
              <w:tc>
                <w:tcPr>
                  <w:tcW w:w="2793" w:type="dxa"/>
                </w:tcPr>
                <w:p w14:paraId="439C5BD9" w14:textId="44E09B84" w:rsidR="00305BE9" w:rsidRDefault="005528EC" w:rsidP="00305BE9">
                  <w:r>
                    <w:t>En som bryter loven skal få en form av straff</w:t>
                  </w:r>
                </w:p>
              </w:tc>
              <w:tc>
                <w:tcPr>
                  <w:tcW w:w="2794" w:type="dxa"/>
                </w:tcPr>
                <w:p w14:paraId="607C7B28" w14:textId="763E375E" w:rsidR="00305BE9" w:rsidRDefault="005528EC" w:rsidP="005528EC">
                  <w:pPr>
                    <w:pStyle w:val="Listeavsnitt"/>
                    <w:numPr>
                      <w:ilvl w:val="0"/>
                      <w:numId w:val="23"/>
                    </w:numPr>
                  </w:pPr>
                  <w:r>
                    <w:t>Ikke bryte loven</w:t>
                  </w:r>
                </w:p>
              </w:tc>
            </w:tr>
          </w:tbl>
          <w:p w14:paraId="66FA5C83" w14:textId="77777777" w:rsidR="0006708A" w:rsidRPr="00F30B50" w:rsidRDefault="0006708A" w:rsidP="000B4782"/>
        </w:tc>
        <w:tc>
          <w:tcPr>
            <w:tcW w:w="2126" w:type="dxa"/>
          </w:tcPr>
          <w:p w14:paraId="2DBC045A" w14:textId="75922091" w:rsidR="00382051" w:rsidRPr="00F30B50" w:rsidRDefault="00382051" w:rsidP="00A7506D"/>
        </w:tc>
      </w:tr>
    </w:tbl>
    <w:p w14:paraId="421CE505" w14:textId="77777777" w:rsidR="00FE3432" w:rsidRPr="00F30B50" w:rsidRDefault="00FE3432" w:rsidP="00382051"/>
    <w:p w14:paraId="5E3078F9" w14:textId="77777777" w:rsidR="000957D0" w:rsidRDefault="000957D0" w:rsidP="00382051"/>
    <w:p w14:paraId="37322144" w14:textId="77777777" w:rsidR="0006708A" w:rsidRDefault="0006708A" w:rsidP="00382051"/>
    <w:p w14:paraId="55DD6F5B" w14:textId="77777777" w:rsidR="0006708A" w:rsidRDefault="0006708A" w:rsidP="00382051"/>
    <w:p w14:paraId="1BCE5C28" w14:textId="77777777" w:rsidR="0006708A" w:rsidRDefault="0006708A" w:rsidP="00382051"/>
    <w:p w14:paraId="0C35AD62" w14:textId="77777777" w:rsidR="0006708A" w:rsidRDefault="0006708A" w:rsidP="00382051"/>
    <w:p w14:paraId="4DCF25BB" w14:textId="77777777" w:rsidR="0006708A" w:rsidRDefault="0006708A" w:rsidP="00382051"/>
    <w:p w14:paraId="2CC1D135" w14:textId="77777777" w:rsidR="0006708A" w:rsidRDefault="0006708A" w:rsidP="00382051"/>
    <w:p w14:paraId="30267A51" w14:textId="77777777" w:rsidR="0006708A" w:rsidRDefault="0006708A" w:rsidP="00382051"/>
    <w:p w14:paraId="64349E8E" w14:textId="77777777" w:rsidR="0006708A" w:rsidRDefault="0006708A" w:rsidP="00382051"/>
    <w:p w14:paraId="72E8A987" w14:textId="77777777" w:rsidR="0006708A" w:rsidRDefault="0006708A" w:rsidP="00382051"/>
    <w:p w14:paraId="7A39B899" w14:textId="77777777" w:rsidR="0006708A" w:rsidRDefault="0006708A" w:rsidP="00382051"/>
    <w:p w14:paraId="26EEB498" w14:textId="77777777" w:rsidR="0006708A" w:rsidRDefault="0006708A" w:rsidP="00382051"/>
    <w:p w14:paraId="58CB86E8" w14:textId="77777777" w:rsidR="0006708A" w:rsidRDefault="0006708A" w:rsidP="00382051"/>
    <w:p w14:paraId="4385C67F" w14:textId="77777777" w:rsidR="00525487" w:rsidRDefault="00525487" w:rsidP="00382051"/>
    <w:p w14:paraId="34D05F8F" w14:textId="77777777" w:rsidR="00525487" w:rsidRDefault="00525487" w:rsidP="00382051"/>
    <w:p w14:paraId="3AB00706" w14:textId="77777777" w:rsidR="00525487" w:rsidRDefault="00525487" w:rsidP="00382051"/>
    <w:p w14:paraId="39912BA6" w14:textId="77777777" w:rsidR="00525487" w:rsidRDefault="00525487" w:rsidP="00382051"/>
    <w:p w14:paraId="0381D01F" w14:textId="77777777" w:rsidR="00525487" w:rsidRPr="00F30B50" w:rsidRDefault="00525487" w:rsidP="00382051"/>
    <w:tbl>
      <w:tblPr>
        <w:tblW w:w="10915" w:type="dxa"/>
        <w:tblLayout w:type="fixed"/>
        <w:tblLook w:val="0600" w:firstRow="0" w:lastRow="0" w:firstColumn="0" w:lastColumn="0" w:noHBand="1" w:noVBand="1"/>
      </w:tblPr>
      <w:tblGrid>
        <w:gridCol w:w="9493"/>
        <w:gridCol w:w="1422"/>
      </w:tblGrid>
      <w:tr w:rsidR="00382051" w:rsidRPr="00F30B50" w14:paraId="525D1F79" w14:textId="77777777" w:rsidTr="000448DE">
        <w:trPr>
          <w:trHeight w:val="432"/>
        </w:trPr>
        <w:tc>
          <w:tcPr>
            <w:tcW w:w="9493" w:type="dxa"/>
          </w:tcPr>
          <w:p w14:paraId="5B02CD00" w14:textId="77777777" w:rsidR="00382051" w:rsidRPr="00F30B50" w:rsidRDefault="00382051" w:rsidP="000B4782">
            <w:pPr>
              <w:rPr>
                <w:b/>
                <w:bCs/>
              </w:rPr>
            </w:pPr>
            <w:r w:rsidRPr="00F30B50">
              <w:rPr>
                <w:noProof/>
                <w:lang w:bidi="nb-NO"/>
              </w:rPr>
              <w:drawing>
                <wp:inline distT="0" distB="0" distL="0" distR="0" wp14:anchorId="28BDF5A0" wp14:editId="1A84C1DC">
                  <wp:extent cx="2286000" cy="222740"/>
                  <wp:effectExtent l="0" t="0" r="0" b="6350"/>
                  <wp:docPr id="364345299" name="Grafikk 36434529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1422" w:type="dxa"/>
          </w:tcPr>
          <w:p w14:paraId="157F5E9B" w14:textId="77777777" w:rsidR="00382051" w:rsidRPr="00F30B50" w:rsidRDefault="00382051" w:rsidP="000B4782">
            <w:pPr>
              <w:rPr>
                <w:noProof/>
                <w:lang w:bidi="nb-NO"/>
              </w:rPr>
            </w:pPr>
          </w:p>
        </w:tc>
      </w:tr>
      <w:tr w:rsidR="00382051" w:rsidRPr="00F30B50" w14:paraId="669F8628" w14:textId="77777777" w:rsidTr="000448DE">
        <w:trPr>
          <w:trHeight w:val="1440"/>
        </w:trPr>
        <w:tc>
          <w:tcPr>
            <w:tcW w:w="9493" w:type="dxa"/>
          </w:tcPr>
          <w:p w14:paraId="598D4384" w14:textId="7EF88FD2" w:rsidR="00382051" w:rsidRPr="00F30B50" w:rsidRDefault="00382051" w:rsidP="000B4782">
            <w:pPr>
              <w:pStyle w:val="Overskrift2"/>
            </w:pPr>
            <w:bookmarkStart w:id="18" w:name="_Toc166752395"/>
            <w:r w:rsidRPr="00F30B50">
              <w:lastRenderedPageBreak/>
              <w:t>Risiko-analyse og tiltak</w:t>
            </w:r>
            <w:bookmarkEnd w:id="18"/>
          </w:p>
        </w:tc>
        <w:tc>
          <w:tcPr>
            <w:tcW w:w="1422" w:type="dxa"/>
          </w:tcPr>
          <w:p w14:paraId="1B6401A3" w14:textId="77777777" w:rsidR="00382051" w:rsidRPr="00F30B50" w:rsidRDefault="00382051" w:rsidP="000B4782">
            <w:pPr>
              <w:pStyle w:val="Overskrift2"/>
            </w:pPr>
          </w:p>
        </w:tc>
      </w:tr>
      <w:tr w:rsidR="00382051" w:rsidRPr="00F30B50" w14:paraId="6A528232" w14:textId="77777777" w:rsidTr="000448DE">
        <w:trPr>
          <w:trHeight w:val="5680"/>
        </w:trPr>
        <w:tc>
          <w:tcPr>
            <w:tcW w:w="9493" w:type="dxa"/>
          </w:tcPr>
          <w:tbl>
            <w:tblPr>
              <w:tblpPr w:leftFromText="141" w:rightFromText="141" w:horzAnchor="margin" w:tblpY="444"/>
              <w:tblOverlap w:val="never"/>
              <w:tblW w:w="7941" w:type="dxa"/>
              <w:tblCellMar>
                <w:left w:w="70" w:type="dxa"/>
                <w:right w:w="70" w:type="dxa"/>
              </w:tblCellMar>
              <w:tblLook w:val="04A0" w:firstRow="1" w:lastRow="0" w:firstColumn="1" w:lastColumn="0" w:noHBand="0" w:noVBand="1"/>
            </w:tblPr>
            <w:tblGrid>
              <w:gridCol w:w="1593"/>
              <w:gridCol w:w="4371"/>
              <w:gridCol w:w="282"/>
              <w:gridCol w:w="282"/>
              <w:gridCol w:w="282"/>
              <w:gridCol w:w="282"/>
              <w:gridCol w:w="282"/>
              <w:gridCol w:w="282"/>
              <w:gridCol w:w="285"/>
            </w:tblGrid>
            <w:tr w:rsidR="00F6025E" w:rsidRPr="00F6025E" w14:paraId="29C32333" w14:textId="77777777" w:rsidTr="00E60AC8">
              <w:trPr>
                <w:trHeight w:val="857"/>
              </w:trPr>
              <w:tc>
                <w:tcPr>
                  <w:tcW w:w="7941" w:type="dxa"/>
                  <w:gridSpan w:val="9"/>
                  <w:tcBorders>
                    <w:top w:val="single" w:sz="4" w:space="0" w:color="auto"/>
                    <w:left w:val="single" w:sz="4" w:space="0" w:color="auto"/>
                    <w:bottom w:val="single" w:sz="4" w:space="0" w:color="auto"/>
                    <w:right w:val="single" w:sz="4" w:space="0" w:color="auto"/>
                  </w:tcBorders>
                  <w:shd w:val="clear" w:color="000000" w:fill="F6AA22"/>
                  <w:noWrap/>
                  <w:vAlign w:val="center"/>
                  <w:hideMark/>
                </w:tcPr>
                <w:p w14:paraId="0313CD99" w14:textId="77777777" w:rsidR="00F6025E" w:rsidRPr="00F6025E" w:rsidRDefault="00F6025E" w:rsidP="00F6025E">
                  <w:pPr>
                    <w:jc w:val="center"/>
                    <w:rPr>
                      <w:rFonts w:ascii="Aptos Narrow" w:eastAsia="Times New Roman" w:hAnsi="Aptos Narrow" w:cs="Times New Roman"/>
                      <w:color w:val="000000"/>
                      <w:sz w:val="48"/>
                      <w:szCs w:val="48"/>
                      <w:lang w:eastAsia="nb-NO"/>
                    </w:rPr>
                  </w:pPr>
                  <w:r w:rsidRPr="00F6025E">
                    <w:rPr>
                      <w:rFonts w:ascii="Aptos Narrow" w:eastAsia="Times New Roman" w:hAnsi="Aptos Narrow" w:cs="Times New Roman"/>
                      <w:color w:val="000000"/>
                      <w:sz w:val="48"/>
                      <w:szCs w:val="48"/>
                      <w:lang w:eastAsia="nb-NO"/>
                    </w:rPr>
                    <w:t>Risikoanalyse</w:t>
                  </w:r>
                </w:p>
              </w:tc>
            </w:tr>
            <w:tr w:rsidR="00F6025E" w:rsidRPr="00F6025E" w14:paraId="4241F6D4" w14:textId="77777777" w:rsidTr="00E60AC8">
              <w:trPr>
                <w:trHeight w:val="42"/>
              </w:trPr>
              <w:tc>
                <w:tcPr>
                  <w:tcW w:w="1593" w:type="dxa"/>
                  <w:tcBorders>
                    <w:top w:val="nil"/>
                    <w:left w:val="nil"/>
                    <w:bottom w:val="single" w:sz="4" w:space="0" w:color="auto"/>
                    <w:right w:val="single" w:sz="4" w:space="0" w:color="auto"/>
                  </w:tcBorders>
                  <w:shd w:val="clear" w:color="auto" w:fill="auto"/>
                  <w:noWrap/>
                  <w:vAlign w:val="bottom"/>
                  <w:hideMark/>
                </w:tcPr>
                <w:p w14:paraId="3E2A3359" w14:textId="77777777" w:rsidR="00F6025E" w:rsidRPr="00F6025E" w:rsidRDefault="00F6025E" w:rsidP="00F6025E">
                  <w:pPr>
                    <w:jc w:val="center"/>
                    <w:rPr>
                      <w:rFonts w:ascii="Aptos Narrow" w:eastAsia="Times New Roman" w:hAnsi="Aptos Narrow" w:cs="Times New Roman"/>
                      <w:color w:val="000000"/>
                      <w:sz w:val="48"/>
                      <w:szCs w:val="48"/>
                      <w:lang w:eastAsia="nb-NO"/>
                    </w:rPr>
                  </w:pPr>
                </w:p>
              </w:tc>
              <w:tc>
                <w:tcPr>
                  <w:tcW w:w="43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0A350"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626ED"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03D78"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30999"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406BA"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2E6BD" w14:textId="77777777" w:rsidR="00F6025E" w:rsidRPr="00F6025E" w:rsidRDefault="00F6025E" w:rsidP="00F6025E">
                  <w:pPr>
                    <w:rPr>
                      <w:rFonts w:ascii="Times New Roman" w:eastAsia="Times New Roman" w:hAnsi="Times New Roman" w:cs="Times New Roman"/>
                      <w:sz w:val="20"/>
                      <w:szCs w:val="20"/>
                      <w:lang w:eastAsia="nb-NO"/>
                    </w:rPr>
                  </w:pPr>
                </w:p>
              </w:tc>
              <w:tc>
                <w:tcPr>
                  <w:tcW w:w="2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A99FA" w14:textId="77777777" w:rsidR="00F6025E" w:rsidRPr="00F6025E" w:rsidRDefault="00F6025E" w:rsidP="00F6025E">
                  <w:pPr>
                    <w:rPr>
                      <w:rFonts w:ascii="Times New Roman" w:eastAsia="Times New Roman" w:hAnsi="Times New Roman" w:cs="Times New Roman"/>
                      <w:sz w:val="20"/>
                      <w:szCs w:val="20"/>
                      <w:lang w:eastAsia="nb-NO"/>
                    </w:rPr>
                  </w:pPr>
                </w:p>
              </w:tc>
              <w:tc>
                <w:tcPr>
                  <w:tcW w:w="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20A4C" w14:textId="77777777" w:rsidR="00F6025E" w:rsidRPr="00F6025E" w:rsidRDefault="00F6025E" w:rsidP="00F6025E">
                  <w:pPr>
                    <w:rPr>
                      <w:rFonts w:ascii="Times New Roman" w:eastAsia="Times New Roman" w:hAnsi="Times New Roman" w:cs="Times New Roman"/>
                      <w:sz w:val="20"/>
                      <w:szCs w:val="20"/>
                      <w:lang w:eastAsia="nb-NO"/>
                    </w:rPr>
                  </w:pPr>
                </w:p>
              </w:tc>
            </w:tr>
            <w:tr w:rsidR="00B11944" w:rsidRPr="00F6025E" w14:paraId="03AE40D9"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7A6E819" w14:textId="77777777" w:rsidR="00B11944" w:rsidRPr="00F6025E" w:rsidRDefault="00B11944" w:rsidP="00F6025E">
                  <w:pPr>
                    <w:rPr>
                      <w:rFonts w:ascii="Aptos Narrow" w:eastAsia="Times New Roman" w:hAnsi="Aptos Narrow" w:cs="Times New Roman"/>
                      <w:b/>
                      <w:bCs/>
                      <w:color w:val="000000"/>
                      <w:lang w:eastAsia="nb-NO"/>
                    </w:rPr>
                  </w:pPr>
                  <w:r w:rsidRPr="00F6025E">
                    <w:rPr>
                      <w:rFonts w:ascii="Aptos Narrow" w:eastAsia="Times New Roman" w:hAnsi="Aptos Narrow" w:cs="Times New Roman"/>
                      <w:b/>
                      <w:bCs/>
                      <w:color w:val="000000"/>
                      <w:lang w:eastAsia="nb-NO"/>
                    </w:rPr>
                    <w:t>Område</w:t>
                  </w:r>
                </w:p>
              </w:tc>
              <w:tc>
                <w:tcPr>
                  <w:tcW w:w="6348"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1BAC50" w14:textId="79B835F2" w:rsidR="00B11944" w:rsidRPr="00F6025E" w:rsidRDefault="00B11944" w:rsidP="00F6025E">
                  <w:pPr>
                    <w:rPr>
                      <w:rFonts w:ascii="Aptos Narrow" w:eastAsia="Times New Roman" w:hAnsi="Aptos Narrow" w:cs="Times New Roman"/>
                      <w:b/>
                      <w:bCs/>
                      <w:color w:val="000000"/>
                      <w:lang w:eastAsia="nb-NO"/>
                    </w:rPr>
                  </w:pPr>
                  <w:r w:rsidRPr="00F6025E">
                    <w:rPr>
                      <w:rFonts w:ascii="Aptos Narrow" w:eastAsia="Times New Roman" w:hAnsi="Aptos Narrow" w:cs="Times New Roman"/>
                      <w:b/>
                      <w:bCs/>
                      <w:color w:val="000000"/>
                      <w:lang w:eastAsia="nb-NO"/>
                    </w:rPr>
                    <w:t> </w:t>
                  </w:r>
                </w:p>
              </w:tc>
            </w:tr>
            <w:tr w:rsidR="00F6025E" w:rsidRPr="00F6025E" w14:paraId="26E6D13F"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A78C2"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Server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77F98"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HP 260 Busniess PC</w:t>
                  </w:r>
                </w:p>
              </w:tc>
            </w:tr>
            <w:tr w:rsidR="00F6025E" w:rsidRPr="00F6025E" w14:paraId="60F5559E"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62E6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Fysisk sikring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03C48"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Osloskolen</w:t>
                  </w:r>
                </w:p>
              </w:tc>
            </w:tr>
            <w:tr w:rsidR="00F6025E" w:rsidRPr="00F6025E" w14:paraId="34B65C35"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288D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Autentisering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82594"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Brukernavn, Passord</w:t>
                  </w:r>
                </w:p>
              </w:tc>
            </w:tr>
            <w:tr w:rsidR="00F6025E" w:rsidRPr="00F6025E" w14:paraId="35BCF1C8"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C34F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Brukerdata</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9E903"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displayname, brukernavn, passord og Dato</w:t>
                  </w:r>
                </w:p>
              </w:tc>
            </w:tr>
            <w:tr w:rsidR="00F6025E" w:rsidRPr="00F6025E" w14:paraId="087144D9"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496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Kryptering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062F6"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 xml:space="preserve">SHA256 </w:t>
                  </w:r>
                </w:p>
              </w:tc>
            </w:tr>
            <w:tr w:rsidR="00F6025E" w:rsidRPr="00F6025E" w14:paraId="5254882E"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AE543"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Teknologi</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A3087"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PHP, HTML, CSS, SQL, Apache, Debian</w:t>
                  </w:r>
                </w:p>
              </w:tc>
            </w:tr>
            <w:tr w:rsidR="00F6025E" w:rsidRPr="00F6025E" w14:paraId="29082CF0"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91E16"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Rammeverk</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3EF82"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Bootstrap</w:t>
                  </w:r>
                </w:p>
              </w:tc>
            </w:tr>
            <w:tr w:rsidR="00F6025E" w:rsidRPr="00F6025E" w14:paraId="2B06A91D"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0BD71"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Endepunkter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0721D"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HP 260 Busniess PC</w:t>
                  </w:r>
                </w:p>
              </w:tc>
            </w:tr>
            <w:tr w:rsidR="00F6025E" w:rsidRPr="00F6025E" w14:paraId="6B468BF1"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28A90"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Filsystemer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A85A9"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Ext4</w:t>
                  </w:r>
                </w:p>
              </w:tc>
            </w:tr>
            <w:tr w:rsidR="00F6025E" w:rsidRPr="00F6025E" w14:paraId="3830C7C0"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39DCE"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Kapasitet</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9A80D"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10 Gbps CAT 6A</w:t>
                  </w:r>
                </w:p>
              </w:tc>
            </w:tr>
            <w:tr w:rsidR="00F6025E" w:rsidRPr="00F6025E" w14:paraId="53E84FBD"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BE019"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Malware</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106A2"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Nei</w:t>
                  </w:r>
                </w:p>
              </w:tc>
            </w:tr>
            <w:tr w:rsidR="00F6025E" w:rsidRPr="00F6025E" w14:paraId="4D406FE5"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47EC2A"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2MFA</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BCD50"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Nei</w:t>
                  </w:r>
                </w:p>
              </w:tc>
            </w:tr>
            <w:tr w:rsidR="00F6025E" w:rsidRPr="00F6025E" w14:paraId="2316DD7A"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18B8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Brannmur</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2334E"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UFW (Uncomplicated firewall)</w:t>
                  </w:r>
                </w:p>
              </w:tc>
            </w:tr>
            <w:tr w:rsidR="00F6025E" w:rsidRPr="00F6025E" w14:paraId="6B728D91"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3B5641"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Operativsystem</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8D9A6"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Debian v.12</w:t>
                  </w:r>
                </w:p>
              </w:tc>
            </w:tr>
            <w:tr w:rsidR="00F6025E" w:rsidRPr="00F6025E" w14:paraId="617E3AEF" w14:textId="77777777" w:rsidTr="00E60AC8">
              <w:trPr>
                <w:trHeight w:val="274"/>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DF2D5" w14:textId="77777777" w:rsidR="00F6025E" w:rsidRPr="00F6025E" w:rsidRDefault="00F6025E" w:rsidP="00F6025E">
                  <w:pP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Patching</w:t>
                  </w:r>
                </w:p>
              </w:tc>
              <w:tc>
                <w:tcPr>
                  <w:tcW w:w="6348"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9924C" w14:textId="77777777" w:rsidR="00F6025E" w:rsidRPr="00F6025E" w:rsidRDefault="00F6025E" w:rsidP="00F6025E">
                  <w:pPr>
                    <w:jc w:val="center"/>
                    <w:rPr>
                      <w:rFonts w:ascii="Aptos Narrow" w:eastAsia="Times New Roman" w:hAnsi="Aptos Narrow" w:cs="Times New Roman"/>
                      <w:color w:val="000000"/>
                      <w:lang w:eastAsia="nb-NO"/>
                    </w:rPr>
                  </w:pPr>
                  <w:r w:rsidRPr="00F6025E">
                    <w:rPr>
                      <w:rFonts w:ascii="Aptos Narrow" w:eastAsia="Times New Roman" w:hAnsi="Aptos Narrow" w:cs="Times New Roman"/>
                      <w:color w:val="000000"/>
                      <w:lang w:eastAsia="nb-NO"/>
                    </w:rPr>
                    <w:t>Daglig</w:t>
                  </w:r>
                </w:p>
              </w:tc>
            </w:tr>
          </w:tbl>
          <w:p w14:paraId="503A703C" w14:textId="77777777" w:rsidR="00382051" w:rsidRPr="00F30B50" w:rsidRDefault="00382051" w:rsidP="000B4782">
            <w:pPr>
              <w:pStyle w:val="Overskrift3"/>
            </w:pPr>
          </w:p>
          <w:p w14:paraId="6CF097F8" w14:textId="77777777" w:rsidR="00382051" w:rsidRPr="00F30B50" w:rsidRDefault="00382051" w:rsidP="000B4782"/>
          <w:p w14:paraId="6502EDB1" w14:textId="77777777" w:rsidR="00382051" w:rsidRPr="00F30B50" w:rsidRDefault="00382051" w:rsidP="000B4782"/>
          <w:p w14:paraId="3C658F05" w14:textId="77777777" w:rsidR="00382051" w:rsidRPr="00F30B50" w:rsidRDefault="00382051" w:rsidP="000B4782"/>
          <w:p w14:paraId="1F2C85FD" w14:textId="77777777" w:rsidR="00382051" w:rsidRPr="00F30B50" w:rsidRDefault="00382051" w:rsidP="000B4782"/>
          <w:p w14:paraId="0A1D0637" w14:textId="77777777" w:rsidR="00382051" w:rsidRPr="00F30B50" w:rsidRDefault="00382051" w:rsidP="000B4782"/>
          <w:p w14:paraId="16843484" w14:textId="77777777" w:rsidR="00382051" w:rsidRPr="00F30B50" w:rsidRDefault="00382051" w:rsidP="000B4782"/>
          <w:p w14:paraId="68DF58D5" w14:textId="77777777" w:rsidR="00382051" w:rsidRPr="00F30B50" w:rsidRDefault="00382051" w:rsidP="000B4782"/>
          <w:p w14:paraId="5B5FDC03" w14:textId="77777777" w:rsidR="00382051" w:rsidRPr="00F30B50" w:rsidRDefault="00382051" w:rsidP="000B4782"/>
          <w:p w14:paraId="078849DE" w14:textId="77777777" w:rsidR="00382051" w:rsidRPr="00F30B50" w:rsidRDefault="00382051" w:rsidP="000B4782"/>
          <w:p w14:paraId="128676E9" w14:textId="77777777" w:rsidR="00382051" w:rsidRPr="00F30B50" w:rsidRDefault="00382051" w:rsidP="000B4782"/>
          <w:p w14:paraId="4B8C7108" w14:textId="77777777" w:rsidR="00382051" w:rsidRPr="00F30B50" w:rsidRDefault="00382051" w:rsidP="000B4782"/>
          <w:p w14:paraId="45CC1957" w14:textId="77777777" w:rsidR="00F7711B" w:rsidRPr="00F30B50" w:rsidRDefault="00F7711B" w:rsidP="000B4782"/>
          <w:p w14:paraId="6E8FD7B6" w14:textId="77777777" w:rsidR="00F7711B" w:rsidRPr="00F30B50" w:rsidRDefault="00F7711B" w:rsidP="000B4782"/>
          <w:p w14:paraId="5C030188" w14:textId="77777777" w:rsidR="00F7711B" w:rsidRPr="00F30B50" w:rsidRDefault="00F7711B" w:rsidP="000B4782"/>
          <w:p w14:paraId="1E6767FF" w14:textId="77777777" w:rsidR="00F7711B" w:rsidRPr="00F30B50" w:rsidRDefault="00F7711B" w:rsidP="000B4782"/>
          <w:p w14:paraId="1A75CBFC" w14:textId="77777777" w:rsidR="00F7711B" w:rsidRPr="00F30B50" w:rsidRDefault="00F7711B" w:rsidP="000B4782"/>
          <w:p w14:paraId="300BB99B" w14:textId="77777777" w:rsidR="00F7711B" w:rsidRPr="00F30B50" w:rsidRDefault="00F7711B" w:rsidP="000B4782"/>
          <w:p w14:paraId="3A25A605" w14:textId="77777777" w:rsidR="00F7711B" w:rsidRPr="00F30B50" w:rsidRDefault="00F7711B" w:rsidP="000B4782"/>
          <w:p w14:paraId="409C4D32" w14:textId="77777777" w:rsidR="00F7711B" w:rsidRDefault="00F7711B" w:rsidP="000B4782"/>
          <w:p w14:paraId="372BD43D" w14:textId="77777777" w:rsidR="005E18ED" w:rsidRPr="00F30B50" w:rsidRDefault="005E18ED" w:rsidP="000B4782"/>
          <w:p w14:paraId="086E8C69" w14:textId="77777777" w:rsidR="00F7711B" w:rsidRPr="00F30B50" w:rsidRDefault="00F7711B" w:rsidP="000B4782"/>
          <w:tbl>
            <w:tblPr>
              <w:tblW w:w="8896" w:type="dxa"/>
              <w:tblCellMar>
                <w:left w:w="70" w:type="dxa"/>
                <w:right w:w="70" w:type="dxa"/>
              </w:tblCellMar>
              <w:tblLook w:val="04A0" w:firstRow="1" w:lastRow="0" w:firstColumn="1" w:lastColumn="0" w:noHBand="0" w:noVBand="1"/>
            </w:tblPr>
            <w:tblGrid>
              <w:gridCol w:w="1673"/>
              <w:gridCol w:w="1639"/>
              <w:gridCol w:w="892"/>
              <w:gridCol w:w="1211"/>
              <w:gridCol w:w="1915"/>
              <w:gridCol w:w="1566"/>
            </w:tblGrid>
            <w:tr w:rsidR="006D493C" w:rsidRPr="006D493C" w14:paraId="42548422" w14:textId="77777777" w:rsidTr="00E60AC8">
              <w:trPr>
                <w:trHeight w:val="171"/>
              </w:trPr>
              <w:tc>
                <w:tcPr>
                  <w:tcW w:w="8896" w:type="dxa"/>
                  <w:gridSpan w:val="6"/>
                  <w:tcBorders>
                    <w:top w:val="single" w:sz="4" w:space="0" w:color="auto"/>
                    <w:left w:val="single" w:sz="4" w:space="0" w:color="auto"/>
                    <w:bottom w:val="single" w:sz="4" w:space="0" w:color="auto"/>
                    <w:right w:val="single" w:sz="4" w:space="0" w:color="auto"/>
                  </w:tcBorders>
                  <w:shd w:val="clear" w:color="000000" w:fill="F6AA22"/>
                  <w:noWrap/>
                  <w:vAlign w:val="center"/>
                  <w:hideMark/>
                </w:tcPr>
                <w:p w14:paraId="4F7122E5" w14:textId="26256517" w:rsidR="006D493C" w:rsidRPr="006D493C" w:rsidRDefault="006D493C" w:rsidP="006D493C">
                  <w:pPr>
                    <w:jc w:val="center"/>
                    <w:rPr>
                      <w:rFonts w:ascii="Aptos Narrow" w:eastAsia="Times New Roman" w:hAnsi="Aptos Narrow" w:cs="Times New Roman"/>
                      <w:color w:val="000000"/>
                      <w:sz w:val="48"/>
                      <w:szCs w:val="48"/>
                      <w:lang w:eastAsia="nb-NO"/>
                    </w:rPr>
                  </w:pPr>
                  <w:r w:rsidRPr="006D493C">
                    <w:rPr>
                      <w:rFonts w:ascii="Aptos Narrow" w:eastAsia="Times New Roman" w:hAnsi="Aptos Narrow" w:cs="Times New Roman"/>
                      <w:color w:val="000000"/>
                      <w:sz w:val="44"/>
                      <w:szCs w:val="44"/>
                      <w:lang w:eastAsia="nb-NO"/>
                    </w:rPr>
                    <w:t xml:space="preserve">Risikovurdering </w:t>
                  </w:r>
                </w:p>
              </w:tc>
            </w:tr>
            <w:tr w:rsidR="006D493C" w:rsidRPr="006D493C" w14:paraId="273073FD" w14:textId="77777777" w:rsidTr="00E60AC8">
              <w:trPr>
                <w:trHeight w:val="5"/>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DD721" w14:textId="77777777" w:rsidR="006D493C" w:rsidRPr="006D493C" w:rsidRDefault="006D493C" w:rsidP="006D493C">
                  <w:pPr>
                    <w:jc w:val="center"/>
                    <w:rPr>
                      <w:rFonts w:ascii="Aptos Narrow" w:eastAsia="Times New Roman" w:hAnsi="Aptos Narrow" w:cs="Times New Roman"/>
                      <w:color w:val="000000"/>
                      <w:sz w:val="48"/>
                      <w:szCs w:val="48"/>
                      <w:lang w:eastAsia="nb-NO"/>
                    </w:rPr>
                  </w:pP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2F178" w14:textId="77777777" w:rsidR="006D493C" w:rsidRPr="006D493C" w:rsidRDefault="006D493C" w:rsidP="006D493C">
                  <w:pPr>
                    <w:rPr>
                      <w:rFonts w:ascii="Times New Roman" w:eastAsia="Times New Roman" w:hAnsi="Times New Roman" w:cs="Times New Roman"/>
                      <w:sz w:val="20"/>
                      <w:szCs w:val="20"/>
                      <w:lang w:eastAsia="nb-NO"/>
                    </w:rPr>
                  </w:pP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65254" w14:textId="77777777" w:rsidR="006D493C" w:rsidRPr="006D493C" w:rsidRDefault="006D493C" w:rsidP="006D493C">
                  <w:pPr>
                    <w:rPr>
                      <w:rFonts w:ascii="Times New Roman" w:eastAsia="Times New Roman" w:hAnsi="Times New Roman" w:cs="Times New Roman"/>
                      <w:sz w:val="20"/>
                      <w:szCs w:val="20"/>
                      <w:lang w:eastAsia="nb-NO"/>
                    </w:rPr>
                  </w:pPr>
                </w:p>
              </w:tc>
              <w:tc>
                <w:tcPr>
                  <w:tcW w:w="12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109CD" w14:textId="77777777" w:rsidR="006D493C" w:rsidRPr="006D493C" w:rsidRDefault="006D493C" w:rsidP="006D493C">
                  <w:pPr>
                    <w:rPr>
                      <w:rFonts w:ascii="Times New Roman" w:eastAsia="Times New Roman" w:hAnsi="Times New Roman" w:cs="Times New Roman"/>
                      <w:sz w:val="20"/>
                      <w:szCs w:val="20"/>
                      <w:lang w:eastAsia="nb-NO"/>
                    </w:rPr>
                  </w:pP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F1DA88" w14:textId="77777777" w:rsidR="006D493C" w:rsidRPr="006D493C" w:rsidRDefault="006D493C" w:rsidP="006D493C">
                  <w:pPr>
                    <w:jc w:val="center"/>
                    <w:rPr>
                      <w:rFonts w:ascii="Times New Roman" w:eastAsia="Times New Roman" w:hAnsi="Times New Roman" w:cs="Times New Roman"/>
                      <w:sz w:val="20"/>
                      <w:szCs w:val="20"/>
                      <w:lang w:eastAsia="nb-NO"/>
                    </w:rPr>
                  </w:pP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9842D" w14:textId="77777777" w:rsidR="006D493C" w:rsidRPr="006D493C" w:rsidRDefault="006D493C" w:rsidP="006D493C">
                  <w:pPr>
                    <w:rPr>
                      <w:rFonts w:ascii="Times New Roman" w:eastAsia="Times New Roman" w:hAnsi="Times New Roman" w:cs="Times New Roman"/>
                      <w:sz w:val="20"/>
                      <w:szCs w:val="20"/>
                      <w:lang w:eastAsia="nb-NO"/>
                    </w:rPr>
                  </w:pPr>
                </w:p>
              </w:tc>
            </w:tr>
            <w:tr w:rsidR="006D493C" w:rsidRPr="006D493C" w14:paraId="1F674F55" w14:textId="77777777" w:rsidTr="00E60AC8">
              <w:trPr>
                <w:trHeight w:val="84"/>
              </w:trPr>
              <w:tc>
                <w:tcPr>
                  <w:tcW w:w="1673"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08DE68E3"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Årsak</w:t>
                  </w:r>
                </w:p>
              </w:tc>
              <w:tc>
                <w:tcPr>
                  <w:tcW w:w="1639"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576A73E0" w14:textId="0D932D1C" w:rsidR="006D493C" w:rsidRPr="006D493C" w:rsidRDefault="008A7AF9" w:rsidP="006D493C">
                  <w:pPr>
                    <w:jc w:val="center"/>
                    <w:rPr>
                      <w:rFonts w:ascii="Aptos Narrow" w:eastAsia="Times New Roman" w:hAnsi="Aptos Narrow" w:cs="Times New Roman"/>
                      <w:b/>
                      <w:bCs/>
                      <w:color w:val="002060"/>
                      <w:sz w:val="32"/>
                      <w:szCs w:val="32"/>
                      <w:lang w:eastAsia="nb-NO"/>
                    </w:rPr>
                  </w:pPr>
                  <w:r w:rsidRPr="008A7AF9">
                    <w:rPr>
                      <w:rFonts w:ascii="Aptos Narrow" w:eastAsia="Times New Roman" w:hAnsi="Aptos Narrow" w:cs="Times New Roman"/>
                      <w:b/>
                      <w:bCs/>
                      <w:color w:val="002060"/>
                      <w:sz w:val="32"/>
                      <w:szCs w:val="32"/>
                      <w:lang w:eastAsia="nb-NO"/>
                    </w:rPr>
                    <w:t>Sannsynl</w:t>
                  </w:r>
                  <w:r w:rsidR="00E1765A">
                    <w:rPr>
                      <w:rFonts w:ascii="Aptos Narrow" w:eastAsia="Times New Roman" w:hAnsi="Aptos Narrow" w:cs="Times New Roman"/>
                      <w:b/>
                      <w:bCs/>
                      <w:color w:val="002060"/>
                      <w:sz w:val="32"/>
                      <w:szCs w:val="32"/>
                      <w:lang w:eastAsia="nb-NO"/>
                    </w:rPr>
                    <w:t>i-</w:t>
                  </w:r>
                  <w:r w:rsidRPr="008A7AF9">
                    <w:rPr>
                      <w:rFonts w:ascii="Aptos Narrow" w:eastAsia="Times New Roman" w:hAnsi="Aptos Narrow" w:cs="Times New Roman"/>
                      <w:b/>
                      <w:bCs/>
                      <w:color w:val="002060"/>
                      <w:sz w:val="32"/>
                      <w:szCs w:val="32"/>
                      <w:lang w:eastAsia="nb-NO"/>
                    </w:rPr>
                    <w:t>ghet</w:t>
                  </w:r>
                </w:p>
              </w:tc>
              <w:tc>
                <w:tcPr>
                  <w:tcW w:w="892"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29EC470C" w14:textId="64F1D36B" w:rsidR="006D493C" w:rsidRPr="006D493C" w:rsidRDefault="008A7AF9" w:rsidP="006D493C">
                  <w:pPr>
                    <w:jc w:val="center"/>
                    <w:rPr>
                      <w:rFonts w:ascii="Aptos Narrow" w:eastAsia="Times New Roman" w:hAnsi="Aptos Narrow" w:cs="Times New Roman"/>
                      <w:b/>
                      <w:bCs/>
                      <w:color w:val="002060"/>
                      <w:sz w:val="32"/>
                      <w:szCs w:val="32"/>
                      <w:lang w:eastAsia="nb-NO"/>
                    </w:rPr>
                  </w:pPr>
                  <w:r w:rsidRPr="008A7AF9">
                    <w:rPr>
                      <w:rFonts w:ascii="Aptos Narrow" w:eastAsia="Times New Roman" w:hAnsi="Aptos Narrow" w:cs="Times New Roman"/>
                      <w:b/>
                      <w:bCs/>
                      <w:color w:val="002060"/>
                      <w:sz w:val="32"/>
                      <w:szCs w:val="32"/>
                      <w:lang w:eastAsia="nb-NO"/>
                    </w:rPr>
                    <w:t>Alvo</w:t>
                  </w:r>
                  <w:r w:rsidR="00BB55E2">
                    <w:rPr>
                      <w:rFonts w:ascii="Aptos Narrow" w:eastAsia="Times New Roman" w:hAnsi="Aptos Narrow" w:cs="Times New Roman"/>
                      <w:b/>
                      <w:bCs/>
                      <w:color w:val="002060"/>
                      <w:sz w:val="32"/>
                      <w:szCs w:val="32"/>
                      <w:lang w:eastAsia="nb-NO"/>
                    </w:rPr>
                    <w:t>-</w:t>
                  </w:r>
                  <w:r w:rsidRPr="008A7AF9">
                    <w:rPr>
                      <w:rFonts w:ascii="Aptos Narrow" w:eastAsia="Times New Roman" w:hAnsi="Aptos Narrow" w:cs="Times New Roman"/>
                      <w:b/>
                      <w:bCs/>
                      <w:color w:val="002060"/>
                      <w:sz w:val="32"/>
                      <w:szCs w:val="32"/>
                      <w:lang w:eastAsia="nb-NO"/>
                    </w:rPr>
                    <w:t>r</w:t>
                  </w:r>
                  <w:r w:rsidR="00BB55E2">
                    <w:rPr>
                      <w:rFonts w:ascii="Aptos Narrow" w:eastAsia="Times New Roman" w:hAnsi="Aptos Narrow" w:cs="Times New Roman"/>
                      <w:b/>
                      <w:bCs/>
                      <w:color w:val="002060"/>
                      <w:sz w:val="32"/>
                      <w:szCs w:val="32"/>
                      <w:lang w:eastAsia="nb-NO"/>
                    </w:rPr>
                    <w:t>l</w:t>
                  </w:r>
                  <w:r w:rsidRPr="008A7AF9">
                    <w:rPr>
                      <w:rFonts w:ascii="Aptos Narrow" w:eastAsia="Times New Roman" w:hAnsi="Aptos Narrow" w:cs="Times New Roman"/>
                      <w:b/>
                      <w:bCs/>
                      <w:color w:val="002060"/>
                      <w:sz w:val="32"/>
                      <w:szCs w:val="32"/>
                      <w:lang w:eastAsia="nb-NO"/>
                    </w:rPr>
                    <w:t>ig</w:t>
                  </w:r>
                </w:p>
              </w:tc>
              <w:tc>
                <w:tcPr>
                  <w:tcW w:w="1211"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686E55B3"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Risiko</w:t>
                  </w:r>
                </w:p>
              </w:tc>
              <w:tc>
                <w:tcPr>
                  <w:tcW w:w="1915"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6BDA92A9" w14:textId="77777777" w:rsidR="006D493C" w:rsidRPr="006D493C" w:rsidRDefault="006D493C" w:rsidP="006D493C">
                  <w:pPr>
                    <w:jc w:val="center"/>
                    <w:rPr>
                      <w:rFonts w:ascii="Aptos Narrow" w:eastAsia="Times New Roman" w:hAnsi="Aptos Narrow" w:cs="Times New Roman"/>
                      <w:b/>
                      <w:bCs/>
                      <w:color w:val="000000"/>
                      <w:sz w:val="32"/>
                      <w:szCs w:val="32"/>
                      <w:lang w:eastAsia="nb-NO"/>
                    </w:rPr>
                  </w:pPr>
                  <w:r w:rsidRPr="006D493C">
                    <w:rPr>
                      <w:rFonts w:ascii="Aptos Narrow" w:eastAsia="Times New Roman" w:hAnsi="Aptos Narrow" w:cs="Times New Roman"/>
                      <w:b/>
                      <w:bCs/>
                      <w:color w:val="000000"/>
                      <w:sz w:val="32"/>
                      <w:szCs w:val="32"/>
                      <w:lang w:eastAsia="nb-NO"/>
                    </w:rPr>
                    <w:t>Tiltak</w:t>
                  </w:r>
                </w:p>
              </w:tc>
              <w:tc>
                <w:tcPr>
                  <w:tcW w:w="1563" w:type="dxa"/>
                  <w:tcBorders>
                    <w:top w:val="single" w:sz="4" w:space="0" w:color="auto"/>
                    <w:left w:val="single" w:sz="4" w:space="0" w:color="auto"/>
                    <w:bottom w:val="single" w:sz="4" w:space="0" w:color="auto"/>
                    <w:right w:val="single" w:sz="4" w:space="0" w:color="auto"/>
                  </w:tcBorders>
                  <w:shd w:val="clear" w:color="000000" w:fill="E8E8E8"/>
                  <w:noWrap/>
                  <w:vAlign w:val="center"/>
                  <w:hideMark/>
                </w:tcPr>
                <w:p w14:paraId="3B39470B" w14:textId="77777777" w:rsidR="006D493C" w:rsidRPr="006D493C" w:rsidRDefault="006D493C" w:rsidP="006D493C">
                  <w:pPr>
                    <w:jc w:val="center"/>
                    <w:rPr>
                      <w:rFonts w:ascii="Aptos Narrow" w:eastAsia="Times New Roman" w:hAnsi="Aptos Narrow" w:cs="Times New Roman"/>
                      <w:b/>
                      <w:bCs/>
                      <w:color w:val="002060"/>
                      <w:sz w:val="32"/>
                      <w:szCs w:val="32"/>
                      <w:lang w:eastAsia="nb-NO"/>
                    </w:rPr>
                  </w:pPr>
                  <w:r w:rsidRPr="006D493C">
                    <w:rPr>
                      <w:rFonts w:ascii="Aptos Narrow" w:eastAsia="Times New Roman" w:hAnsi="Aptos Narrow" w:cs="Times New Roman"/>
                      <w:b/>
                      <w:bCs/>
                      <w:color w:val="002060"/>
                      <w:sz w:val="32"/>
                      <w:szCs w:val="32"/>
                      <w:lang w:eastAsia="nb-NO"/>
                    </w:rPr>
                    <w:t>Ansvarlig</w:t>
                  </w:r>
                </w:p>
              </w:tc>
            </w:tr>
            <w:tr w:rsidR="006D493C" w:rsidRPr="006D493C" w14:paraId="162DE26D"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B3DA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Strømbrudd</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91E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DADF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636FB8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4</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D138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Håper på at Kuben har UPS</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24069" w14:textId="00063D5E" w:rsidR="006D493C" w:rsidRPr="006D493C" w:rsidRDefault="0096738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Kommunen</w:t>
                  </w:r>
                </w:p>
              </w:tc>
            </w:tr>
            <w:tr w:rsidR="006D493C" w:rsidRPr="006D493C" w14:paraId="51FA6077"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420D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Tyveri</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C2575"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5B51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59F05CE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85923"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Osloskolens Overvåknings System</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08A67" w14:textId="38BD022E"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Bygning og Meg</w:t>
                  </w:r>
                </w:p>
              </w:tc>
            </w:tr>
            <w:tr w:rsidR="006D493C" w:rsidRPr="006D493C" w14:paraId="54C312E4"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3A746"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Data tyveri</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4ED70"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55C6B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B44872"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C169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Kryptere viktig data</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B0B73" w14:textId="7F4E4302" w:rsidR="006D493C" w:rsidRPr="006D493C" w:rsidRDefault="009C217E"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Utvikling og Drift</w:t>
                  </w:r>
                </w:p>
              </w:tc>
            </w:tr>
            <w:tr w:rsidR="006D493C" w:rsidRPr="006D493C" w14:paraId="64EC136C"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8A60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Malware</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6DF7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6DE0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6B305C47"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50F04D"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Ingen nedlasting av ukjente elementer</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F9D8D" w14:textId="36AC040F"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1BADA60D"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1F0F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Rammeverk - Bootstrap</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65905"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2097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372867A"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12</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DEB9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Alltid bruke Bootstrap 5.3</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3973C" w14:textId="73C967FA"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Utviklere</w:t>
                  </w:r>
                </w:p>
              </w:tc>
            </w:tr>
            <w:tr w:rsidR="006D493C" w:rsidRPr="006D493C" w14:paraId="6A277E10"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7FE9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Operativsystem, Windows</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FA83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56EC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05844A7"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4E8B84"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Følge med på Oppdateringering</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B206A" w14:textId="5429BE8F"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Alle</w:t>
                  </w:r>
                </w:p>
              </w:tc>
            </w:tr>
            <w:tr w:rsidR="006D493C" w:rsidRPr="006D493C" w14:paraId="0ECCEF43"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C19E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Brudd på nett</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9C66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DF67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A45669C"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E42AB"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Ethernet</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0655A" w14:textId="105DEED4" w:rsidR="006D493C" w:rsidRPr="006D493C" w:rsidRDefault="00191713"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0BBE3790"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38E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PHP</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897D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6E79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CF00F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9</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5DD26"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Alltid bruke PHP 8.3</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1E296" w14:textId="5F70F16C"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Utviktlere</w:t>
                  </w:r>
                </w:p>
              </w:tc>
            </w:tr>
            <w:tr w:rsidR="006D493C" w:rsidRPr="006D493C" w14:paraId="0658AEBE"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6431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Mariadb server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8908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DC709"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5099A5B"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737916"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Feilsøk og restart</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92DA4" w14:textId="39F9FE33"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759A057B"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4716A"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lastRenderedPageBreak/>
                    <w:t>Mariadb nettverk</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FA06F"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3</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AB39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2F9807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1A3A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Feilsøk brukere, rettigheter og nettverk</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F27E3" w14:textId="1A961D55"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Drit</w:t>
                  </w:r>
                </w:p>
              </w:tc>
            </w:tr>
            <w:tr w:rsidR="006D493C" w:rsidRPr="006D493C" w14:paraId="01B8D2A3"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12D9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Apache server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F58C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D3FA8"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CFCB7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8</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CD63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Oppdatering</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1E05B" w14:textId="53C99AA9"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215CB0E2"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566F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Operativsystem, Linux</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B2070"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2</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86751"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040675F"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A4BED"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Oppdatering</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FA795" w14:textId="6662635C"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Alle</w:t>
                  </w:r>
                </w:p>
              </w:tc>
            </w:tr>
            <w:tr w:rsidR="006D493C" w:rsidRPr="006D493C" w14:paraId="2101CEA1"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A98F4"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Personell rotasjon</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AB416"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1</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6B9C1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950E27F"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5</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DF36E"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Passord</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0C63D" w14:textId="28D1C34F" w:rsidR="006D493C" w:rsidRPr="006D493C" w:rsidRDefault="00C81BAA"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Administrasjon</w:t>
                  </w:r>
                </w:p>
              </w:tc>
            </w:tr>
            <w:tr w:rsidR="006D493C" w:rsidRPr="006D493C" w14:paraId="25322971"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0C05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Brannmurer</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0B3BB"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C081D"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290320D"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CFDC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Konfigurer ufw</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FB792" w14:textId="2B2FCAFB"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3304E6B4"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6C9FE2"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Systemintegritet - Nettverk</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3E4DAF"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70F57"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2A542B23"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16</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7AFD5"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Sikre kabeller</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18195" w14:textId="5F1306BD"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Drift</w:t>
                  </w:r>
                </w:p>
              </w:tc>
            </w:tr>
            <w:tr w:rsidR="006D493C" w:rsidRPr="006D493C" w14:paraId="6219ACF7" w14:textId="77777777" w:rsidTr="00E60AC8">
              <w:trPr>
                <w:trHeight w:val="71"/>
              </w:trPr>
              <w:tc>
                <w:tcPr>
                  <w:tcW w:w="16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35C5C"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Systemintegritet - Utvikling</w:t>
                  </w:r>
                </w:p>
              </w:tc>
              <w:tc>
                <w:tcPr>
                  <w:tcW w:w="16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CB0E83"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4</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8904E" w14:textId="77777777" w:rsidR="006D493C" w:rsidRPr="006D493C" w:rsidRDefault="006D493C" w:rsidP="006D493C">
                  <w:pPr>
                    <w:jc w:val="center"/>
                    <w:rPr>
                      <w:rFonts w:ascii="Aptos Narrow" w:eastAsia="Times New Roman" w:hAnsi="Aptos Narrow" w:cs="Times New Roman"/>
                      <w:color w:val="000000"/>
                      <w:sz w:val="28"/>
                      <w:szCs w:val="28"/>
                      <w:lang w:eastAsia="nb-NO"/>
                    </w:rPr>
                  </w:pPr>
                  <w:r w:rsidRPr="006D493C">
                    <w:rPr>
                      <w:rFonts w:ascii="Aptos Narrow" w:eastAsia="Times New Roman" w:hAnsi="Aptos Narrow" w:cs="Times New Roman"/>
                      <w:color w:val="000000"/>
                      <w:sz w:val="28"/>
                      <w:szCs w:val="28"/>
                      <w:lang w:eastAsia="nb-NO"/>
                    </w:rPr>
                    <w:t>5</w:t>
                  </w:r>
                </w:p>
              </w:tc>
              <w:tc>
                <w:tcPr>
                  <w:tcW w:w="1211"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61C4DC92" w14:textId="77777777" w:rsidR="006D493C" w:rsidRPr="006D493C" w:rsidRDefault="006D493C" w:rsidP="006D493C">
                  <w:pPr>
                    <w:jc w:val="center"/>
                    <w:rPr>
                      <w:rFonts w:ascii="Aptos Narrow" w:eastAsia="Times New Roman" w:hAnsi="Aptos Narrow" w:cs="Times New Roman"/>
                      <w:b/>
                      <w:bCs/>
                      <w:color w:val="000000"/>
                      <w:sz w:val="28"/>
                      <w:szCs w:val="28"/>
                      <w:lang w:eastAsia="nb-NO"/>
                    </w:rPr>
                  </w:pPr>
                  <w:r w:rsidRPr="006D493C">
                    <w:rPr>
                      <w:rFonts w:ascii="Aptos Narrow" w:eastAsia="Times New Roman" w:hAnsi="Aptos Narrow" w:cs="Times New Roman"/>
                      <w:b/>
                      <w:bCs/>
                      <w:color w:val="000000"/>
                      <w:sz w:val="28"/>
                      <w:szCs w:val="28"/>
                      <w:lang w:eastAsia="nb-NO"/>
                    </w:rPr>
                    <w:t>20</w:t>
                  </w:r>
                </w:p>
              </w:tc>
              <w:tc>
                <w:tcPr>
                  <w:tcW w:w="1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EBDE1" w14:textId="77777777" w:rsidR="006D493C" w:rsidRPr="006D493C" w:rsidRDefault="006D493C" w:rsidP="006D493C">
                  <w:pPr>
                    <w:jc w:val="center"/>
                    <w:rPr>
                      <w:rFonts w:ascii="Aptos Narrow" w:eastAsia="Times New Roman" w:hAnsi="Aptos Narrow" w:cs="Times New Roman"/>
                      <w:i/>
                      <w:iCs/>
                      <w:color w:val="7F7F7F"/>
                      <w:lang w:eastAsia="nb-NO"/>
                    </w:rPr>
                  </w:pPr>
                  <w:r w:rsidRPr="006D493C">
                    <w:rPr>
                      <w:rFonts w:ascii="Aptos Narrow" w:eastAsia="Times New Roman" w:hAnsi="Aptos Narrow" w:cs="Times New Roman"/>
                      <w:i/>
                      <w:iCs/>
                      <w:color w:val="7F7F7F"/>
                      <w:lang w:eastAsia="nb-NO"/>
                    </w:rPr>
                    <w:t>Stabilt arbeidsmiljø</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74FB5" w14:textId="62D92DC1" w:rsidR="006D493C" w:rsidRPr="006D493C" w:rsidRDefault="005C4122" w:rsidP="006D493C">
                  <w:pPr>
                    <w:jc w:val="center"/>
                    <w:rPr>
                      <w:rFonts w:ascii="Aptos Narrow" w:eastAsia="Times New Roman" w:hAnsi="Aptos Narrow" w:cs="Times New Roman"/>
                      <w:b/>
                      <w:bCs/>
                      <w:color w:val="0E2841"/>
                      <w:lang w:eastAsia="nb-NO"/>
                    </w:rPr>
                  </w:pPr>
                  <w:r>
                    <w:rPr>
                      <w:rFonts w:ascii="Aptos Narrow" w:eastAsia="Times New Roman" w:hAnsi="Aptos Narrow" w:cs="Times New Roman"/>
                      <w:b/>
                      <w:bCs/>
                      <w:color w:val="0E2841"/>
                      <w:lang w:eastAsia="nb-NO"/>
                    </w:rPr>
                    <w:t>Utvikling</w:t>
                  </w:r>
                </w:p>
              </w:tc>
            </w:tr>
          </w:tbl>
          <w:p w14:paraId="5DBEBD0F" w14:textId="77777777" w:rsidR="00F7711B" w:rsidRPr="00F30B50" w:rsidRDefault="00F7711B" w:rsidP="000B4782"/>
          <w:p w14:paraId="218EC944" w14:textId="77777777" w:rsidR="00F7711B" w:rsidRPr="00F30B50" w:rsidRDefault="00F7711B" w:rsidP="000B4782"/>
          <w:p w14:paraId="150D80BF" w14:textId="77777777" w:rsidR="00F7711B" w:rsidRPr="00F30B50" w:rsidRDefault="00F7711B" w:rsidP="000B4782"/>
          <w:p w14:paraId="19A74345" w14:textId="77777777" w:rsidR="00F7711B" w:rsidRPr="00F30B50" w:rsidRDefault="00F7711B" w:rsidP="000B4782"/>
          <w:p w14:paraId="7FEE7350" w14:textId="77777777" w:rsidR="00F7711B" w:rsidRPr="00F30B50" w:rsidRDefault="00F7711B" w:rsidP="000B4782"/>
          <w:p w14:paraId="743CA669" w14:textId="77777777" w:rsidR="00F7711B" w:rsidRPr="00F30B50" w:rsidRDefault="00F7711B" w:rsidP="000B4782"/>
          <w:p w14:paraId="1BC453E9" w14:textId="77777777" w:rsidR="00F7711B" w:rsidRPr="00F30B50" w:rsidRDefault="00F7711B" w:rsidP="000B4782"/>
          <w:p w14:paraId="3A2991D2" w14:textId="77777777" w:rsidR="00F7711B" w:rsidRPr="00F30B50" w:rsidRDefault="00F7711B" w:rsidP="000B4782"/>
          <w:p w14:paraId="15D6DFE2" w14:textId="77777777" w:rsidR="00F7711B" w:rsidRPr="00F30B50" w:rsidRDefault="00F7711B" w:rsidP="000B4782"/>
          <w:p w14:paraId="0D8CE7B5" w14:textId="77777777" w:rsidR="00F7711B" w:rsidRPr="00F30B50" w:rsidRDefault="00F7711B" w:rsidP="000B4782"/>
          <w:p w14:paraId="681F4BAB" w14:textId="77777777" w:rsidR="00F7711B" w:rsidRPr="00F30B50" w:rsidRDefault="00F7711B" w:rsidP="000B4782"/>
          <w:p w14:paraId="0142E251" w14:textId="77777777" w:rsidR="00F7711B" w:rsidRPr="00F30B50" w:rsidRDefault="00F7711B" w:rsidP="000B4782"/>
          <w:p w14:paraId="65D91612" w14:textId="77777777" w:rsidR="00382051" w:rsidRPr="00F30B50" w:rsidRDefault="00382051" w:rsidP="000B4782"/>
        </w:tc>
        <w:tc>
          <w:tcPr>
            <w:tcW w:w="1422" w:type="dxa"/>
          </w:tcPr>
          <w:p w14:paraId="5430AC65" w14:textId="01F85257" w:rsidR="00382051" w:rsidRPr="00F30B50" w:rsidRDefault="00382051" w:rsidP="00A7506D"/>
        </w:tc>
      </w:tr>
    </w:tbl>
    <w:p w14:paraId="0839B413" w14:textId="77777777" w:rsidR="00382051" w:rsidRPr="00F30B50" w:rsidRDefault="00382051" w:rsidP="00382051"/>
    <w:p w14:paraId="1CD9475E" w14:textId="77777777" w:rsidR="00362383" w:rsidRPr="00F30B50" w:rsidRDefault="00362383" w:rsidP="00382051"/>
    <w:p w14:paraId="77935669" w14:textId="77777777" w:rsidR="000957D0" w:rsidRDefault="000957D0" w:rsidP="00382051"/>
    <w:p w14:paraId="0F1E8681" w14:textId="77777777" w:rsidR="005E18ED" w:rsidRDefault="005E18ED" w:rsidP="00382051"/>
    <w:p w14:paraId="170BCDB7" w14:textId="77777777" w:rsidR="005E18ED" w:rsidRDefault="005E18ED" w:rsidP="00382051"/>
    <w:p w14:paraId="2EC24343" w14:textId="77777777" w:rsidR="005E18ED" w:rsidRDefault="005E18ED" w:rsidP="00382051"/>
    <w:p w14:paraId="78035C54" w14:textId="77777777" w:rsidR="005E18ED" w:rsidRDefault="005E18ED" w:rsidP="00382051"/>
    <w:p w14:paraId="163941C5" w14:textId="77777777" w:rsidR="005E18ED" w:rsidRDefault="005E18ED" w:rsidP="00382051"/>
    <w:p w14:paraId="77083BEE" w14:textId="77777777" w:rsidR="005E18ED" w:rsidRDefault="005E18ED" w:rsidP="00382051"/>
    <w:p w14:paraId="40D95A2A" w14:textId="77777777" w:rsidR="005E18ED" w:rsidRDefault="005E18ED" w:rsidP="00382051"/>
    <w:p w14:paraId="52B63392" w14:textId="77777777" w:rsidR="005E18ED" w:rsidRDefault="005E18ED" w:rsidP="00382051"/>
    <w:p w14:paraId="1F8D6CE1" w14:textId="77777777" w:rsidR="005E18ED" w:rsidRDefault="005E18ED" w:rsidP="00382051"/>
    <w:p w14:paraId="23AAA2DC" w14:textId="77777777" w:rsidR="005E18ED" w:rsidRDefault="005E18ED" w:rsidP="00382051"/>
    <w:p w14:paraId="1BF01CFC" w14:textId="77777777" w:rsidR="005E18ED" w:rsidRDefault="005E18ED" w:rsidP="00382051"/>
    <w:p w14:paraId="16833DB6" w14:textId="77777777" w:rsidR="005E18ED" w:rsidRDefault="005E18ED" w:rsidP="00382051"/>
    <w:p w14:paraId="7CAA27C4" w14:textId="77777777" w:rsidR="005E18ED" w:rsidRDefault="005E18ED" w:rsidP="00382051"/>
    <w:p w14:paraId="5B8E9A15" w14:textId="77777777" w:rsidR="005E18ED" w:rsidRDefault="005E18ED" w:rsidP="00382051"/>
    <w:p w14:paraId="5FFB7F91" w14:textId="77777777" w:rsidR="005E18ED" w:rsidRDefault="005E18ED" w:rsidP="00382051"/>
    <w:p w14:paraId="6523DAA1" w14:textId="77777777" w:rsidR="005E18ED" w:rsidRDefault="005E18ED" w:rsidP="00382051"/>
    <w:p w14:paraId="7E03E9EE" w14:textId="77777777" w:rsidR="005E18ED" w:rsidRPr="00F30B50" w:rsidRDefault="005E18ED" w:rsidP="00382051"/>
    <w:p w14:paraId="7ABEA17F" w14:textId="77777777" w:rsidR="00362383" w:rsidRDefault="00362383" w:rsidP="00382051"/>
    <w:p w14:paraId="5B9ABA3E" w14:textId="77777777" w:rsidR="00ED28F3" w:rsidRDefault="00ED28F3" w:rsidP="00382051"/>
    <w:p w14:paraId="2B76A680" w14:textId="77777777" w:rsidR="00ED28F3" w:rsidRDefault="00ED28F3" w:rsidP="00382051"/>
    <w:p w14:paraId="455BEA8D" w14:textId="77777777" w:rsidR="00ED28F3" w:rsidRDefault="00ED28F3" w:rsidP="00382051"/>
    <w:p w14:paraId="681A9D0C" w14:textId="77777777" w:rsidR="00ED28F3" w:rsidRDefault="00ED28F3" w:rsidP="00382051"/>
    <w:p w14:paraId="2400F05F" w14:textId="77777777" w:rsidR="00ED28F3" w:rsidRPr="00F30B50" w:rsidRDefault="00ED28F3" w:rsidP="00382051"/>
    <w:tbl>
      <w:tblPr>
        <w:tblW w:w="10915" w:type="dxa"/>
        <w:tblLayout w:type="fixed"/>
        <w:tblLook w:val="0600" w:firstRow="0" w:lastRow="0" w:firstColumn="0" w:lastColumn="0" w:noHBand="1" w:noVBand="1"/>
      </w:tblPr>
      <w:tblGrid>
        <w:gridCol w:w="8784"/>
        <w:gridCol w:w="2131"/>
      </w:tblGrid>
      <w:tr w:rsidR="00382051" w:rsidRPr="00F30B50" w14:paraId="071CEBED" w14:textId="77777777" w:rsidTr="000448DE">
        <w:trPr>
          <w:trHeight w:val="432"/>
        </w:trPr>
        <w:tc>
          <w:tcPr>
            <w:tcW w:w="8784" w:type="dxa"/>
          </w:tcPr>
          <w:p w14:paraId="29C47B1A" w14:textId="77777777" w:rsidR="00382051" w:rsidRPr="00F30B50" w:rsidRDefault="00382051" w:rsidP="000B4782">
            <w:pPr>
              <w:rPr>
                <w:b/>
                <w:bCs/>
              </w:rPr>
            </w:pPr>
            <w:r w:rsidRPr="00F30B50">
              <w:rPr>
                <w:noProof/>
                <w:lang w:bidi="nb-NO"/>
              </w:rPr>
              <w:lastRenderedPageBreak/>
              <w:drawing>
                <wp:inline distT="0" distB="0" distL="0" distR="0" wp14:anchorId="1AEF722C" wp14:editId="6EFBC0C6">
                  <wp:extent cx="2286000" cy="222740"/>
                  <wp:effectExtent l="0" t="0" r="0" b="6350"/>
                  <wp:docPr id="1513941305" name="Grafikk 1513941305"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31" w:type="dxa"/>
          </w:tcPr>
          <w:p w14:paraId="71B3504F" w14:textId="77777777" w:rsidR="00382051" w:rsidRPr="00F30B50" w:rsidRDefault="00382051" w:rsidP="000B4782">
            <w:pPr>
              <w:rPr>
                <w:noProof/>
                <w:lang w:bidi="nb-NO"/>
              </w:rPr>
            </w:pPr>
          </w:p>
        </w:tc>
      </w:tr>
      <w:tr w:rsidR="00382051" w:rsidRPr="00F30B50" w14:paraId="6C0D07A0" w14:textId="77777777" w:rsidTr="000448DE">
        <w:trPr>
          <w:trHeight w:val="1127"/>
        </w:trPr>
        <w:tc>
          <w:tcPr>
            <w:tcW w:w="8784" w:type="dxa"/>
          </w:tcPr>
          <w:p w14:paraId="7B939512" w14:textId="6857DB03" w:rsidR="00382051" w:rsidRPr="00F30B50" w:rsidRDefault="00382051" w:rsidP="000B4782">
            <w:pPr>
              <w:pStyle w:val="Overskrift2"/>
            </w:pPr>
            <w:bookmarkStart w:id="19" w:name="_Toc166752396"/>
            <w:r w:rsidRPr="00F30B50">
              <w:t>Egenevurdering</w:t>
            </w:r>
            <w:bookmarkEnd w:id="19"/>
          </w:p>
        </w:tc>
        <w:tc>
          <w:tcPr>
            <w:tcW w:w="2131" w:type="dxa"/>
          </w:tcPr>
          <w:p w14:paraId="67CAD9A9" w14:textId="77777777" w:rsidR="00382051" w:rsidRPr="00F30B50" w:rsidRDefault="00382051" w:rsidP="000B4782">
            <w:pPr>
              <w:pStyle w:val="Overskrift2"/>
            </w:pPr>
          </w:p>
        </w:tc>
      </w:tr>
      <w:tr w:rsidR="00382051" w:rsidRPr="00F30B50" w14:paraId="09A369DB" w14:textId="77777777" w:rsidTr="000448DE">
        <w:trPr>
          <w:trHeight w:val="5680"/>
        </w:trPr>
        <w:tc>
          <w:tcPr>
            <w:tcW w:w="8784" w:type="dxa"/>
          </w:tcPr>
          <w:p w14:paraId="526FD144" w14:textId="13E48E53" w:rsidR="00382051" w:rsidRDefault="00D87DAF" w:rsidP="000B4782">
            <w:r>
              <w:t xml:space="preserve">Jeg </w:t>
            </w:r>
            <w:r w:rsidR="00664880">
              <w:t>synes jeg</w:t>
            </w:r>
            <w:r w:rsidR="00000FA9">
              <w:t xml:space="preserve"> er fornøyd med løsningen. Uansett om </w:t>
            </w:r>
            <w:r w:rsidR="00583393">
              <w:t xml:space="preserve">løsningen utvidet ikke den forrige løsningen mye, mer bare utseende-vis som var hovedfokuset </w:t>
            </w:r>
            <w:r w:rsidR="00921B1B">
              <w:t>i denne perioden. Et annet fokus var også i bedre og dynamisk databas</w:t>
            </w:r>
            <w:r w:rsidR="008074B0">
              <w:t xml:space="preserve">e som klarer å håndtere nye </w:t>
            </w:r>
            <w:r w:rsidR="008074B0">
              <w:rPr>
                <w:i/>
                <w:iCs/>
              </w:rPr>
              <w:t>Items</w:t>
            </w:r>
            <w:r w:rsidR="008074B0">
              <w:t xml:space="preserve"> eller o</w:t>
            </w:r>
            <w:r w:rsidR="00B27594">
              <w:t xml:space="preserve">ppgradering. </w:t>
            </w:r>
            <w:r w:rsidR="00AC0AFC">
              <w:t xml:space="preserve">Slik at jeg trenger ikke </w:t>
            </w:r>
            <w:r w:rsidR="0017004E">
              <w:t>en stor array-</w:t>
            </w:r>
            <w:r w:rsidR="00BC4B48">
              <w:t>object</w:t>
            </w:r>
            <w:r w:rsidR="00CE645C">
              <w:t xml:space="preserve"> som forrige.</w:t>
            </w:r>
          </w:p>
          <w:p w14:paraId="7ED2E3DA" w14:textId="77777777" w:rsidR="00CE645C" w:rsidRDefault="00CE645C" w:rsidP="000B4782"/>
          <w:p w14:paraId="624F2B3F" w14:textId="662457E2" w:rsidR="00CE645C" w:rsidRDefault="00CE645C" w:rsidP="000B4782">
            <w:r>
              <w:t>Ja, hovedfokuset var utseende</w:t>
            </w:r>
            <w:r w:rsidR="00457122">
              <w:t xml:space="preserve"> og UI. Jeg bruke Boostrap 5.3 for </w:t>
            </w:r>
            <w:r w:rsidR="00D6607B">
              <w:t xml:space="preserve">å enklere sette style og form på til ulike elementer. F.eks. </w:t>
            </w:r>
            <w:r w:rsidR="00D6607B">
              <w:rPr>
                <w:i/>
                <w:iCs/>
              </w:rPr>
              <w:t>Items</w:t>
            </w:r>
            <w:r w:rsidR="00D6607B">
              <w:t xml:space="preserve"> bruker </w:t>
            </w:r>
            <w:r w:rsidR="00FC3BD5">
              <w:t>«card» komponenten til Bootstrap,</w:t>
            </w:r>
            <w:r w:rsidR="003D79CB">
              <w:t xml:space="preserve"> feilmeldning (f.eks. ikke nok </w:t>
            </w:r>
            <w:r w:rsidR="00B1018C" w:rsidRPr="00B1018C">
              <w:rPr>
                <w:i/>
                <w:iCs/>
              </w:rPr>
              <w:t>biscuits</w:t>
            </w:r>
            <w:r w:rsidR="00B1018C">
              <w:t xml:space="preserve"> til oppgradering) er «modual» komponent til Bootstrap</w:t>
            </w:r>
            <w:r w:rsidR="00E13FA3">
              <w:t xml:space="preserve">, navbaren bruker «navbar»-komponentene til Bootstrap og </w:t>
            </w:r>
            <w:r w:rsidR="00F018DE">
              <w:t>alle andre elementer påvirket av bootstrap. Sammen med egen CSS har jeg skapt en brand, nettside med sine eg</w:t>
            </w:r>
            <w:r w:rsidR="00A91DE4">
              <w:t xml:space="preserve">en font, </w:t>
            </w:r>
            <w:r w:rsidR="00A2056F">
              <w:t xml:space="preserve">animation, </w:t>
            </w:r>
            <w:r w:rsidR="00A91DE4">
              <w:t>farger</w:t>
            </w:r>
            <w:r w:rsidR="00A2056F">
              <w:t>, 3D-objekter</w:t>
            </w:r>
            <w:r w:rsidR="00A91DE4">
              <w:t xml:space="preserve"> og logo. Slik at det virker som en ekte spill-brand.</w:t>
            </w:r>
          </w:p>
          <w:p w14:paraId="51C32961" w14:textId="77777777" w:rsidR="00A91DE4" w:rsidRDefault="00A91DE4" w:rsidP="000B4782"/>
          <w:p w14:paraId="1691EB57" w14:textId="5004C339" w:rsidR="003A6BAE" w:rsidRDefault="00E8039C" w:rsidP="000B4782">
            <w:pPr>
              <w:rPr>
                <w:rFonts w:cstheme="minorHAnsi"/>
              </w:rPr>
            </w:pPr>
            <w:r>
              <w:t xml:space="preserve">En annen fokus var backended, nemling databasen. Før hadde jeg veldig statisk database som funker bare med et sett av oppgraderinger og </w:t>
            </w:r>
            <w:r>
              <w:rPr>
                <w:i/>
                <w:iCs/>
              </w:rPr>
              <w:t>items</w:t>
            </w:r>
            <w:r w:rsidR="009E4C36">
              <w:t xml:space="preserve">, som gjør det vanskelig til videre utviklting. Hvis jeg skal legge til en ny oppgradering eller </w:t>
            </w:r>
            <w:r w:rsidR="009E4C36">
              <w:rPr>
                <w:i/>
                <w:iCs/>
              </w:rPr>
              <w:t>items</w:t>
            </w:r>
            <w:r w:rsidR="009E4C36">
              <w:t xml:space="preserve"> må jeg gjøre store endringer til både databasen og PHP. </w:t>
            </w:r>
            <w:r w:rsidR="00936971">
              <w:t xml:space="preserve">For å utviktle løsningen har jeg lagd en mange-til-mange database hvor </w:t>
            </w:r>
            <w:r w:rsidR="00876850">
              <w:t>inneholder id-en til en oppgradering</w:t>
            </w:r>
            <w:r w:rsidR="002A1FB5">
              <w:t>/</w:t>
            </w:r>
            <w:r w:rsidR="002A1FB5" w:rsidRPr="002A1FB5">
              <w:rPr>
                <w:i/>
                <w:iCs/>
              </w:rPr>
              <w:t>items</w:t>
            </w:r>
            <w:r w:rsidR="00876850">
              <w:t xml:space="preserve"> og en id til en bruker + </w:t>
            </w:r>
            <w:r w:rsidR="002A1FB5">
              <w:t>antall/boolean value.</w:t>
            </w:r>
            <w:r w:rsidR="00B64395">
              <w:rPr>
                <w:lang w:val="en-GB"/>
              </w:rPr>
              <w:t xml:space="preserve"> </w:t>
            </w:r>
            <w:r w:rsidR="00D828B6">
              <w:rPr>
                <w:lang w:val="en-GB"/>
              </w:rPr>
              <w:t xml:space="preserve">Dette </w:t>
            </w:r>
            <w:r w:rsidR="00D828B6" w:rsidRPr="005927A3">
              <w:t>sørger</w:t>
            </w:r>
            <w:r w:rsidR="00D828B6">
              <w:t xml:space="preserve"> for </w:t>
            </w:r>
            <w:r w:rsidR="00C5224B">
              <w:t>informasjons</w:t>
            </w:r>
            <w:r w:rsidR="00D828B6">
              <w:t xml:space="preserve">tabellen </w:t>
            </w:r>
            <w:r w:rsidR="005927A3">
              <w:t>og antallet er</w:t>
            </w:r>
            <w:r w:rsidR="00C5224B">
              <w:t xml:space="preserve"> i to forskjellige tabeller som gjør det lettere å legge til en ny </w:t>
            </w:r>
            <w:r w:rsidR="00C5224B">
              <w:rPr>
                <w:i/>
                <w:iCs/>
              </w:rPr>
              <w:t>items</w:t>
            </w:r>
            <w:r w:rsidR="00C5224B">
              <w:t xml:space="preserve"> og oppgradering.</w:t>
            </w:r>
            <w:r w:rsidR="00410C98">
              <w:t xml:space="preserve"> En annen tiltak jeg har satt opp er triggers.</w:t>
            </w:r>
            <w:r w:rsidR="00F37DD7">
              <w:t xml:space="preserve"> </w:t>
            </w:r>
            <w:r w:rsidR="00F37DD7">
              <w:rPr>
                <w:rFonts w:cstheme="minorHAnsi"/>
              </w:rPr>
              <w:t xml:space="preserve">Vi har 5 forskjellige triggers. Den første autmatisk lager en rad i Biscuit_progress-tabellen når en ny bruker har lagt til. De to andre er en som leger til en ny rad til brukere hvis en ny oppgradering kommer og visa versa. De to andre samme med oppgraderingene, men for </w:t>
            </w:r>
            <w:r w:rsidR="00F37DD7">
              <w:rPr>
                <w:rFonts w:cstheme="minorHAnsi"/>
                <w:i/>
                <w:iCs/>
              </w:rPr>
              <w:t>Items</w:t>
            </w:r>
            <w:r w:rsidR="00F37DD7">
              <w:rPr>
                <w:rFonts w:cstheme="minorHAnsi"/>
              </w:rPr>
              <w:t>. Vi har også dedikerte bruker med spesielle tilganger for å øke sikkerhetsproblemer med root. Gjennom source og mysql er dette mulig.</w:t>
            </w:r>
            <w:r w:rsidR="00F37DD7">
              <w:rPr>
                <w:rFonts w:cstheme="minorHAnsi"/>
              </w:rPr>
              <w:t xml:space="preserve"> Gjennom dette har jeg 200 linjer mindre kode i javascript</w:t>
            </w:r>
            <w:r w:rsidR="00494DB2">
              <w:rPr>
                <w:rFonts w:cstheme="minorHAnsi"/>
              </w:rPr>
              <w:t xml:space="preserve">, slipper å kode mye PHP og gjør nettsiden lett for nye oppdateringer og </w:t>
            </w:r>
            <w:r w:rsidR="00494DB2">
              <w:rPr>
                <w:rFonts w:cstheme="minorHAnsi"/>
                <w:i/>
                <w:iCs/>
              </w:rPr>
              <w:t>items</w:t>
            </w:r>
            <w:r w:rsidR="00494DB2">
              <w:rPr>
                <w:rFonts w:cstheme="minorHAnsi"/>
              </w:rPr>
              <w:t>.</w:t>
            </w:r>
          </w:p>
          <w:p w14:paraId="76A396CD" w14:textId="77777777" w:rsidR="00494DB2" w:rsidRDefault="00494DB2" w:rsidP="000B4782">
            <w:pPr>
              <w:rPr>
                <w:rFonts w:cstheme="minorHAnsi"/>
              </w:rPr>
            </w:pPr>
          </w:p>
          <w:p w14:paraId="4A8ABEFF" w14:textId="3167B670" w:rsidR="00494DB2" w:rsidRDefault="001A33B5" w:rsidP="000B4782">
            <w:r>
              <w:t xml:space="preserve">Noe nytt med nettsiden er muligheten til slå av eller på automatisk lagring. </w:t>
            </w:r>
            <w:r w:rsidR="002E7D86">
              <w:t>Dette er på grunn av brukertesting, hvor mange hadde lyst på automatisk lagring</w:t>
            </w:r>
            <w:r w:rsidR="00381D7E">
              <w:t xml:space="preserve"> av spillet</w:t>
            </w:r>
            <w:r w:rsidR="002E7D86">
              <w:t>.</w:t>
            </w:r>
            <w:r w:rsidR="00381D7E">
              <w:t xml:space="preserve"> </w:t>
            </w:r>
            <w:r>
              <w:t>Du kan endre valget på «user-settings»</w:t>
            </w:r>
            <w:r w:rsidR="00333007">
              <w:t>. Den bruker en javascript intervall function som skjer hvert 5 minutt og automatisk sender data t</w:t>
            </w:r>
            <w:r w:rsidR="00EF6B3C">
              <w:t>il databasen.</w:t>
            </w:r>
          </w:p>
          <w:p w14:paraId="4CAD1859" w14:textId="40CCACD1" w:rsidR="00A7068C" w:rsidRDefault="00A7068C" w:rsidP="000B4782">
            <w:r>
              <w:br/>
              <w:t xml:space="preserve">Det andre jeg kunne ha gjort er kanskje musikk, lydeffekter, </w:t>
            </w:r>
            <w:r w:rsidR="00682A30">
              <w:t xml:space="preserve">leaderboard, achivements eller/og </w:t>
            </w:r>
            <w:r w:rsidR="008652A3">
              <w:t>events.</w:t>
            </w:r>
          </w:p>
          <w:p w14:paraId="7CD3CB32" w14:textId="77777777" w:rsidR="00EF6B3C" w:rsidRDefault="00EF6B3C" w:rsidP="000B4782"/>
          <w:p w14:paraId="0F222FD4" w14:textId="354B1533" w:rsidR="009470BE" w:rsidRDefault="009470BE" w:rsidP="000B4782">
            <w:r>
              <w:t xml:space="preserve">Jeg savner også ganske mye bruker testing. Kunne ha vært bedre å få mer feedback om layout og sånt. Men fikk veldig mye </w:t>
            </w:r>
            <w:r w:rsidR="0073634E">
              <w:t>tilbakemelding</w:t>
            </w:r>
            <w:r>
              <w:t xml:space="preserve"> </w:t>
            </w:r>
            <w:r w:rsidR="0073634E">
              <w:t>angående</w:t>
            </w:r>
            <w:r>
              <w:t xml:space="preserve"> </w:t>
            </w:r>
            <w:r w:rsidR="0073634E">
              <w:t>automatisk lagrind</w:t>
            </w:r>
          </w:p>
          <w:p w14:paraId="73A3C69B" w14:textId="77777777" w:rsidR="009470BE" w:rsidRDefault="009470BE" w:rsidP="000B4782"/>
          <w:p w14:paraId="50BA8D46" w14:textId="5A1024C3" w:rsidR="00EF6B3C" w:rsidRPr="00494DB2" w:rsidRDefault="00EF6B3C" w:rsidP="000B4782">
            <w:r>
              <w:t xml:space="preserve">Generelt sett har jeg oppnådd det jeg vil. Jeg har gjort løsningen i stand </w:t>
            </w:r>
            <w:r w:rsidR="000F1B9D">
              <w:t xml:space="preserve">til videre utvikling hvor jeg kommer sansynligvis til å oppfølge neste år. Nettsiden </w:t>
            </w:r>
            <w:r w:rsidR="00A2056F">
              <w:t>ser</w:t>
            </w:r>
            <w:r w:rsidR="000F1B9D">
              <w:t xml:space="preserve"> vakkert</w:t>
            </w:r>
            <w:r w:rsidR="00A2056F">
              <w:t xml:space="preserve"> gjennom bootstrap 5.3, animation</w:t>
            </w:r>
            <w:r w:rsidR="008652A3">
              <w:t>, og andre CSS-elementer. Backended er bedre opprustet til videre utviklin</w:t>
            </w:r>
            <w:r w:rsidR="00381D7E">
              <w:t>g. Til slutt gir automatisk lagring en bedre opplevelse til brukeren.</w:t>
            </w:r>
          </w:p>
          <w:p w14:paraId="1E0AFC00" w14:textId="77777777" w:rsidR="00F7711B" w:rsidRPr="00F30B50" w:rsidRDefault="00F7711B" w:rsidP="000B4782"/>
        </w:tc>
        <w:tc>
          <w:tcPr>
            <w:tcW w:w="2131" w:type="dxa"/>
          </w:tcPr>
          <w:p w14:paraId="26724A91" w14:textId="55D05B3A" w:rsidR="00382051" w:rsidRPr="00F30B50" w:rsidRDefault="00382051" w:rsidP="00A7506D"/>
        </w:tc>
      </w:tr>
    </w:tbl>
    <w:p w14:paraId="55C8FF1A" w14:textId="77777777" w:rsidR="00382051" w:rsidRPr="00F30B50" w:rsidRDefault="00382051" w:rsidP="00382051"/>
    <w:p w14:paraId="67FF19FD" w14:textId="77777777" w:rsidR="00362383" w:rsidRPr="00F30B50" w:rsidRDefault="00362383" w:rsidP="00382051"/>
    <w:p w14:paraId="2A34E4F3" w14:textId="77777777" w:rsidR="00362383" w:rsidRPr="00F30B50" w:rsidRDefault="00362383" w:rsidP="00382051"/>
    <w:p w14:paraId="13D0D7C7" w14:textId="77777777" w:rsidR="00362383" w:rsidRPr="00F30B50" w:rsidRDefault="00362383" w:rsidP="00382051"/>
    <w:p w14:paraId="7130CA2C" w14:textId="77777777" w:rsidR="00362383" w:rsidRPr="00F30B50" w:rsidRDefault="00362383" w:rsidP="00382051"/>
    <w:p w14:paraId="74FEEC13" w14:textId="77777777" w:rsidR="00362383" w:rsidRPr="00F30B50" w:rsidRDefault="00362383" w:rsidP="00382051"/>
    <w:p w14:paraId="6CD990A9" w14:textId="77777777" w:rsidR="00362383" w:rsidRDefault="00362383" w:rsidP="00382051"/>
    <w:p w14:paraId="6442A77E" w14:textId="77777777" w:rsidR="00985057" w:rsidRDefault="00985057" w:rsidP="00382051"/>
    <w:p w14:paraId="35D8FAFF" w14:textId="77777777" w:rsidR="00985057" w:rsidRDefault="00985057" w:rsidP="00382051"/>
    <w:p w14:paraId="0D22C934" w14:textId="77777777" w:rsidR="00985057" w:rsidRDefault="00985057" w:rsidP="00382051"/>
    <w:p w14:paraId="1F9B3C8A" w14:textId="77777777" w:rsidR="000957D0" w:rsidRPr="00F30B50" w:rsidRDefault="000957D0" w:rsidP="00382051"/>
    <w:tbl>
      <w:tblPr>
        <w:tblW w:w="10915" w:type="dxa"/>
        <w:tblLayout w:type="fixed"/>
        <w:tblLook w:val="0600" w:firstRow="0" w:lastRow="0" w:firstColumn="0" w:lastColumn="0" w:noHBand="1" w:noVBand="1"/>
      </w:tblPr>
      <w:tblGrid>
        <w:gridCol w:w="8789"/>
        <w:gridCol w:w="2126"/>
      </w:tblGrid>
      <w:tr w:rsidR="00C75898" w:rsidRPr="00F30B50" w14:paraId="684F4B90" w14:textId="77777777" w:rsidTr="000448DE">
        <w:trPr>
          <w:trHeight w:val="432"/>
        </w:trPr>
        <w:tc>
          <w:tcPr>
            <w:tcW w:w="8789" w:type="dxa"/>
          </w:tcPr>
          <w:p w14:paraId="659031D6" w14:textId="77777777" w:rsidR="00C75898" w:rsidRPr="00F30B50" w:rsidRDefault="00C75898" w:rsidP="004A0F77">
            <w:pPr>
              <w:rPr>
                <w:noProof/>
                <w:lang w:bidi="nb-NO"/>
              </w:rPr>
            </w:pPr>
            <w:r w:rsidRPr="00F30B50">
              <w:rPr>
                <w:noProof/>
                <w:lang w:bidi="nb-NO"/>
              </w:rPr>
              <w:drawing>
                <wp:inline distT="0" distB="0" distL="0" distR="0" wp14:anchorId="54023778" wp14:editId="7416D7FF">
                  <wp:extent cx="2286000" cy="222740"/>
                  <wp:effectExtent l="0" t="0" r="0" b="6350"/>
                  <wp:docPr id="495452789" name="Grafikk 4954527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c>
          <w:tcPr>
            <w:tcW w:w="2126" w:type="dxa"/>
          </w:tcPr>
          <w:p w14:paraId="67D4C325" w14:textId="77777777" w:rsidR="00C75898" w:rsidRPr="00F30B50" w:rsidRDefault="00C75898" w:rsidP="004A0F77">
            <w:pPr>
              <w:rPr>
                <w:noProof/>
                <w:lang w:bidi="nb-NO"/>
              </w:rPr>
            </w:pPr>
          </w:p>
        </w:tc>
      </w:tr>
      <w:tr w:rsidR="00C75898" w:rsidRPr="00F30B50" w14:paraId="76F9925E" w14:textId="77777777" w:rsidTr="000448DE">
        <w:trPr>
          <w:trHeight w:val="432"/>
        </w:trPr>
        <w:tc>
          <w:tcPr>
            <w:tcW w:w="8789" w:type="dxa"/>
          </w:tcPr>
          <w:p w14:paraId="4512CD72" w14:textId="26829231" w:rsidR="00C75898" w:rsidRPr="00F30B50" w:rsidRDefault="00C75898" w:rsidP="00C75898">
            <w:pPr>
              <w:pStyle w:val="Overskrift2"/>
              <w:rPr>
                <w:noProof/>
                <w:lang w:bidi="nb-NO"/>
              </w:rPr>
            </w:pPr>
            <w:bookmarkStart w:id="20" w:name="_Toc166752397"/>
            <w:r w:rsidRPr="00F30B50">
              <w:rPr>
                <w:noProof/>
                <w:lang w:bidi="nb-NO"/>
              </w:rPr>
              <w:t>Brukerstøtte</w:t>
            </w:r>
            <w:bookmarkEnd w:id="20"/>
          </w:p>
        </w:tc>
        <w:tc>
          <w:tcPr>
            <w:tcW w:w="2126" w:type="dxa"/>
          </w:tcPr>
          <w:p w14:paraId="7D606B19" w14:textId="77777777" w:rsidR="00C75898" w:rsidRPr="00F30B50" w:rsidRDefault="00C75898" w:rsidP="00C75898">
            <w:pPr>
              <w:rPr>
                <w:noProof/>
                <w:lang w:bidi="nb-NO"/>
              </w:rPr>
            </w:pPr>
          </w:p>
        </w:tc>
      </w:tr>
      <w:tr w:rsidR="00C75898" w:rsidRPr="00F30B50" w14:paraId="2A8F3C1F" w14:textId="77777777" w:rsidTr="000448DE">
        <w:trPr>
          <w:trHeight w:val="432"/>
        </w:trPr>
        <w:tc>
          <w:tcPr>
            <w:tcW w:w="8789" w:type="dxa"/>
          </w:tcPr>
          <w:p w14:paraId="5F711CC1" w14:textId="77777777" w:rsidR="00C75898" w:rsidRPr="00F30B50" w:rsidRDefault="00C75898" w:rsidP="00C75898">
            <w:pPr>
              <w:rPr>
                <w:noProof/>
                <w:lang w:bidi="nb-NO"/>
              </w:rPr>
            </w:pPr>
          </w:p>
          <w:p w14:paraId="7DD49853" w14:textId="71870A6E" w:rsidR="0002595A" w:rsidRPr="00F30B50" w:rsidRDefault="0002595A" w:rsidP="004A0F77">
            <w:pPr>
              <w:rPr>
                <w:noProof/>
                <w:lang w:bidi="nb-NO"/>
              </w:rPr>
            </w:pPr>
            <w:r>
              <w:rPr>
                <w:noProof/>
                <w:lang w:bidi="nb-NO"/>
              </w:rPr>
              <w:t>Brukerstøttematerial:</w:t>
            </w:r>
          </w:p>
          <w:p w14:paraId="7BDDBB24" w14:textId="4E07AA8B" w:rsidR="0002595A" w:rsidRDefault="0002595A" w:rsidP="0002595A">
            <w:pPr>
              <w:pStyle w:val="Normalfet"/>
              <w:numPr>
                <w:ilvl w:val="0"/>
                <w:numId w:val="26"/>
              </w:numPr>
              <w:spacing w:line="360" w:lineRule="auto"/>
              <w:rPr>
                <w:color w:val="auto"/>
              </w:rPr>
            </w:pPr>
            <w:hyperlink r:id="rId24" w:history="1">
              <w:r w:rsidRPr="006D19C9">
                <w:rPr>
                  <w:rStyle w:val="Hyperkobling"/>
                </w:rPr>
                <w:t>Brukerstøtte-material</w:t>
              </w:r>
            </w:hyperlink>
            <w:r>
              <w:rPr>
                <w:color w:val="auto"/>
              </w:rPr>
              <w:t xml:space="preserve"> (+ FAQ)</w:t>
            </w:r>
          </w:p>
          <w:p w14:paraId="30649515" w14:textId="77777777" w:rsidR="00ED28F3" w:rsidRDefault="0002595A" w:rsidP="00ED28F3">
            <w:pPr>
              <w:pStyle w:val="Normalfet"/>
              <w:numPr>
                <w:ilvl w:val="0"/>
                <w:numId w:val="26"/>
              </w:numPr>
              <w:spacing w:line="360" w:lineRule="auto"/>
              <w:rPr>
                <w:color w:val="auto"/>
              </w:rPr>
            </w:pPr>
            <w:hyperlink r:id="rId25" w:history="1">
              <w:r w:rsidRPr="00D412E2">
                <w:rPr>
                  <w:rStyle w:val="Hyperkobling"/>
                </w:rPr>
                <w:t>IT-veiledning</w:t>
              </w:r>
            </w:hyperlink>
            <w:r>
              <w:rPr>
                <w:color w:val="auto"/>
              </w:rPr>
              <w:tab/>
            </w:r>
          </w:p>
          <w:p w14:paraId="3BE62E8D" w14:textId="62BEE785" w:rsidR="0002595A" w:rsidRPr="00ED28F3" w:rsidRDefault="0002595A" w:rsidP="00ED28F3">
            <w:pPr>
              <w:pStyle w:val="Normalfet"/>
              <w:numPr>
                <w:ilvl w:val="0"/>
                <w:numId w:val="26"/>
              </w:numPr>
              <w:spacing w:line="360" w:lineRule="auto"/>
              <w:rPr>
                <w:color w:val="auto"/>
              </w:rPr>
            </w:pPr>
            <w:hyperlink r:id="rId26" w:history="1">
              <w:r w:rsidR="00ED28F3">
                <w:rPr>
                  <w:rStyle w:val="Hyperkobling"/>
                </w:rPr>
                <w:t>Navigati</w:t>
              </w:r>
              <w:r w:rsidRPr="002159D8">
                <w:rPr>
                  <w:rStyle w:val="Hyperkobling"/>
                </w:rPr>
                <w:t>o</w:t>
              </w:r>
            </w:hyperlink>
            <w:r w:rsidR="00ED28F3">
              <w:rPr>
                <w:rStyle w:val="Hyperkobling"/>
              </w:rPr>
              <w:t>n</w:t>
            </w:r>
            <w:r w:rsidRPr="00ED28F3">
              <w:rPr>
                <w:color w:val="auto"/>
              </w:rPr>
              <w:tab/>
            </w:r>
          </w:p>
          <w:p w14:paraId="39FAF60B" w14:textId="1F9DDD06" w:rsidR="0002595A" w:rsidRDefault="0002595A" w:rsidP="0002595A">
            <w:pPr>
              <w:pStyle w:val="Normalfet"/>
              <w:numPr>
                <w:ilvl w:val="0"/>
                <w:numId w:val="26"/>
              </w:numPr>
              <w:spacing w:line="360" w:lineRule="auto"/>
              <w:rPr>
                <w:color w:val="auto"/>
              </w:rPr>
            </w:pPr>
            <w:r>
              <w:rPr>
                <w:color w:val="auto"/>
              </w:rPr>
              <w:t xml:space="preserve">Mer FAQ </w:t>
            </w:r>
            <w:r w:rsidRPr="0002595A">
              <w:rPr>
                <w:color w:val="auto"/>
              </w:rPr>
              <w:t>ligger på nettsiden</w:t>
            </w:r>
          </w:p>
          <w:p w14:paraId="3A35072C" w14:textId="77A16855" w:rsidR="0002595A" w:rsidRDefault="0002595A" w:rsidP="0002595A">
            <w:pPr>
              <w:pStyle w:val="Overskrift3"/>
            </w:pPr>
            <w:bookmarkStart w:id="21" w:name="_Toc166752398"/>
            <w:r>
              <w:t>Brukergrensesnitt</w:t>
            </w:r>
            <w:bookmarkEnd w:id="21"/>
          </w:p>
          <w:p w14:paraId="3C5C7BCB" w14:textId="35431F5B" w:rsidR="00ED28F3" w:rsidRDefault="00ED28F3" w:rsidP="00ED28F3">
            <w:r>
              <w:t>Løsningen inneholder flere</w:t>
            </w:r>
            <w:r w:rsidR="00C550C6">
              <w:t xml:space="preserve"> tiltak for å </w:t>
            </w:r>
            <w:r w:rsidR="005303C2">
              <w:t>forbedre brukeropplevelsen:</w:t>
            </w:r>
          </w:p>
          <w:p w14:paraId="5E885D5E" w14:textId="1820BEB0" w:rsidR="005303C2" w:rsidRDefault="005303C2" w:rsidP="005303C2">
            <w:pPr>
              <w:pStyle w:val="Listeavsnitt"/>
              <w:numPr>
                <w:ilvl w:val="0"/>
                <w:numId w:val="27"/>
              </w:numPr>
            </w:pPr>
            <w:r>
              <w:t>Klikkbare elementer skalaer større</w:t>
            </w:r>
          </w:p>
          <w:p w14:paraId="28CA9EC3" w14:textId="000A8CAC" w:rsidR="005303C2" w:rsidRDefault="00CE445E" w:rsidP="005303C2">
            <w:pPr>
              <w:pStyle w:val="Listeavsnitt"/>
              <w:numPr>
                <w:ilvl w:val="0"/>
                <w:numId w:val="27"/>
              </w:numPr>
            </w:pPr>
            <w:r>
              <w:t xml:space="preserve">Tydelige </w:t>
            </w:r>
            <w:r w:rsidR="00855C14">
              <w:t>skiller gjennom farger og form</w:t>
            </w:r>
          </w:p>
          <w:p w14:paraId="43B599C0" w14:textId="748DDA3C" w:rsidR="00EE186F" w:rsidRDefault="00EE186F" w:rsidP="005303C2">
            <w:pPr>
              <w:pStyle w:val="Listeavsnitt"/>
              <w:numPr>
                <w:ilvl w:val="0"/>
                <w:numId w:val="27"/>
              </w:numPr>
            </w:pPr>
            <w:r>
              <w:t>Font style for bedre til øyne</w:t>
            </w:r>
          </w:p>
          <w:p w14:paraId="74CC07DD" w14:textId="39043584" w:rsidR="00FA37FC" w:rsidRDefault="00FA37FC" w:rsidP="005303C2">
            <w:pPr>
              <w:pStyle w:val="Listeavsnitt"/>
              <w:numPr>
                <w:ilvl w:val="0"/>
                <w:numId w:val="27"/>
              </w:numPr>
            </w:pPr>
            <w:r>
              <w:t>Klikk effekt på kjeksen</w:t>
            </w:r>
          </w:p>
          <w:p w14:paraId="35DC3421" w14:textId="211B05C9" w:rsidR="00FA37FC" w:rsidRDefault="00FA37FC" w:rsidP="005303C2">
            <w:pPr>
              <w:pStyle w:val="Listeavsnitt"/>
              <w:numPr>
                <w:ilvl w:val="0"/>
                <w:numId w:val="27"/>
              </w:numPr>
            </w:pPr>
            <w:r>
              <w:t xml:space="preserve">Oppgraderingen inneholder antall, prisen og hvor mye </w:t>
            </w:r>
            <w:r>
              <w:rPr>
                <w:i/>
                <w:iCs/>
              </w:rPr>
              <w:t xml:space="preserve">Biscuits </w:t>
            </w:r>
            <w:r>
              <w:t>per second blir lagd til</w:t>
            </w:r>
          </w:p>
          <w:p w14:paraId="5D91BED6" w14:textId="3E6EAC9D" w:rsidR="00E056AE" w:rsidRDefault="00E056AE" w:rsidP="005303C2">
            <w:pPr>
              <w:pStyle w:val="Listeavsnitt"/>
              <w:numPr>
                <w:ilvl w:val="0"/>
                <w:numId w:val="27"/>
              </w:numPr>
            </w:pPr>
            <w:r>
              <w:t>Oppgraderinger som overflower er i blir scroll.</w:t>
            </w:r>
          </w:p>
          <w:p w14:paraId="502F4827" w14:textId="0C0F7B8D" w:rsidR="0090415A" w:rsidRDefault="0090415A" w:rsidP="005303C2">
            <w:pPr>
              <w:pStyle w:val="Listeavsnitt"/>
              <w:numPr>
                <w:ilvl w:val="0"/>
                <w:numId w:val="27"/>
              </w:numPr>
            </w:pPr>
            <w:r>
              <w:t xml:space="preserve">Modual kommer frem når </w:t>
            </w:r>
            <w:r w:rsidR="00706F32">
              <w:t xml:space="preserve">du har ikke nok </w:t>
            </w:r>
            <w:r w:rsidR="00706F32" w:rsidRPr="00476277">
              <w:rPr>
                <w:i/>
                <w:iCs/>
              </w:rPr>
              <w:t>biscuits</w:t>
            </w:r>
          </w:p>
          <w:p w14:paraId="318C6780" w14:textId="06039159" w:rsidR="00CE445E" w:rsidRDefault="00CE445E" w:rsidP="005303C2">
            <w:pPr>
              <w:pStyle w:val="Listeavsnitt"/>
              <w:numPr>
                <w:ilvl w:val="0"/>
                <w:numId w:val="27"/>
              </w:numPr>
            </w:pPr>
            <w:r>
              <w:t>FAQ</w:t>
            </w:r>
          </w:p>
          <w:p w14:paraId="52594948" w14:textId="5E59C497" w:rsidR="00D00563" w:rsidRDefault="00D00563" w:rsidP="00D00563">
            <w:pPr>
              <w:ind w:left="360"/>
            </w:pPr>
            <w:r>
              <w:t>(man kan velge spørsmål en og en etter behov)</w:t>
            </w:r>
          </w:p>
          <w:p w14:paraId="73C051FE" w14:textId="41F5F1B8" w:rsidR="00BD34BF" w:rsidRDefault="00BD34BF" w:rsidP="00BD34BF">
            <w:pPr>
              <w:pStyle w:val="Listeavsnitt"/>
            </w:pPr>
            <w:r>
              <w:tab/>
              <w:t>Navigations video</w:t>
            </w:r>
          </w:p>
          <w:p w14:paraId="26A5EC13" w14:textId="36941880" w:rsidR="00BD34BF" w:rsidRDefault="00BD34BF" w:rsidP="00BD34BF">
            <w:pPr>
              <w:pStyle w:val="Listeavsnitt"/>
            </w:pPr>
            <w:r>
              <w:tab/>
              <w:t>Brukerstøtte til Bruker</w:t>
            </w:r>
          </w:p>
          <w:p w14:paraId="57331F52" w14:textId="3CB4753A" w:rsidR="00D00563" w:rsidRDefault="00BD34BF" w:rsidP="00D00563">
            <w:pPr>
              <w:pStyle w:val="Listeavsnitt"/>
            </w:pPr>
            <w:r>
              <w:tab/>
              <w:t>Brukerstøtte til utviklere</w:t>
            </w:r>
          </w:p>
          <w:p w14:paraId="586130EF" w14:textId="3F54BD3E" w:rsidR="00CE445E" w:rsidRDefault="00855C14" w:rsidP="005303C2">
            <w:pPr>
              <w:pStyle w:val="Listeavsnitt"/>
              <w:numPr>
                <w:ilvl w:val="0"/>
                <w:numId w:val="27"/>
              </w:numPr>
            </w:pPr>
            <w:r>
              <w:t>Plassering av elementer skaper et hierarki som bruker kan følge</w:t>
            </w:r>
          </w:p>
          <w:p w14:paraId="5176325D" w14:textId="2C087F59" w:rsidR="00855C14" w:rsidRDefault="00813CE3" w:rsidP="005303C2">
            <w:pPr>
              <w:pStyle w:val="Listeavsnitt"/>
              <w:numPr>
                <w:ilvl w:val="0"/>
                <w:numId w:val="27"/>
              </w:numPr>
            </w:pPr>
            <w:r>
              <w:t>Logg ut og logg inn er i hovedmenyen og logg inn kommer fra som en pop up (modal)</w:t>
            </w:r>
          </w:p>
          <w:p w14:paraId="5E1C2F4C" w14:textId="6F3C6A83" w:rsidR="00C545B8" w:rsidRDefault="00C545B8" w:rsidP="005303C2">
            <w:pPr>
              <w:pStyle w:val="Listeavsnitt"/>
              <w:numPr>
                <w:ilvl w:val="0"/>
                <w:numId w:val="27"/>
              </w:numPr>
            </w:pPr>
            <w:r>
              <w:t xml:space="preserve">Discord og </w:t>
            </w:r>
            <w:r w:rsidR="0006316A">
              <w:t xml:space="preserve">e-post </w:t>
            </w:r>
            <w:r>
              <w:t xml:space="preserve">er tilgjengelig for ekstra hjelp av </w:t>
            </w:r>
            <w:r w:rsidR="0006316A">
              <w:t>andre spillere</w:t>
            </w:r>
          </w:p>
          <w:p w14:paraId="3423DDD5" w14:textId="5EAF0FAC" w:rsidR="0006316A" w:rsidRDefault="00A97D95" w:rsidP="005303C2">
            <w:pPr>
              <w:pStyle w:val="Listeavsnitt"/>
              <w:numPr>
                <w:ilvl w:val="0"/>
                <w:numId w:val="27"/>
              </w:numPr>
            </w:pPr>
            <w:r>
              <w:t>Logo og ikon på nettside funker som knapp og gjør nettsiden mer kjent.</w:t>
            </w:r>
          </w:p>
          <w:p w14:paraId="27350140" w14:textId="3CD8E48C" w:rsidR="00A97D95" w:rsidRDefault="00B25913" w:rsidP="005303C2">
            <w:pPr>
              <w:pStyle w:val="Listeavsnitt"/>
              <w:numPr>
                <w:ilvl w:val="0"/>
                <w:numId w:val="27"/>
              </w:numPr>
            </w:pPr>
            <w:r>
              <w:t>Font-størrelser skiller ut overskrifter og text</w:t>
            </w:r>
          </w:p>
          <w:p w14:paraId="485FA7AA" w14:textId="28C9D9CC" w:rsidR="00503AAD" w:rsidRDefault="00503AAD" w:rsidP="005303C2">
            <w:pPr>
              <w:pStyle w:val="Listeavsnitt"/>
              <w:numPr>
                <w:ilvl w:val="0"/>
                <w:numId w:val="27"/>
              </w:numPr>
            </w:pPr>
            <w:r>
              <w:t xml:space="preserve">Buy mystery box animasjon </w:t>
            </w:r>
          </w:p>
          <w:p w14:paraId="71943539" w14:textId="15B06532" w:rsidR="00BB75AF" w:rsidRDefault="00140642" w:rsidP="00BB75AF">
            <w:pPr>
              <w:pStyle w:val="Listeavsnitt"/>
              <w:numPr>
                <w:ilvl w:val="0"/>
                <w:numId w:val="27"/>
              </w:numPr>
            </w:pPr>
            <w:r>
              <w:t>Hvis du har ingen items vil de komme en meldning</w:t>
            </w:r>
          </w:p>
          <w:p w14:paraId="0093D52B" w14:textId="72743AE7" w:rsidR="00B25913" w:rsidRDefault="00B25913" w:rsidP="005303C2">
            <w:pPr>
              <w:pStyle w:val="Listeavsnitt"/>
              <w:numPr>
                <w:ilvl w:val="0"/>
                <w:numId w:val="27"/>
              </w:numPr>
            </w:pPr>
            <w:r>
              <w:t>Mobilbredde støttes</w:t>
            </w:r>
          </w:p>
          <w:p w14:paraId="3F036E6F" w14:textId="3CA8DD67" w:rsidR="00BB2B56" w:rsidRDefault="00BB2B56" w:rsidP="005303C2">
            <w:pPr>
              <w:pStyle w:val="Listeavsnitt"/>
              <w:numPr>
                <w:ilvl w:val="0"/>
                <w:numId w:val="27"/>
              </w:numPr>
            </w:pPr>
            <w:r>
              <w:t>Nettside støtter andre former</w:t>
            </w:r>
          </w:p>
          <w:p w14:paraId="006C58F0" w14:textId="21DD46DC" w:rsidR="007648FF" w:rsidRDefault="0090415A" w:rsidP="005303C2">
            <w:pPr>
              <w:pStyle w:val="Listeavsnitt"/>
              <w:numPr>
                <w:ilvl w:val="0"/>
                <w:numId w:val="27"/>
              </w:numPr>
            </w:pPr>
            <w:r>
              <w:t>Ber om logg inn til tjenester og faner hvor du trenger login</w:t>
            </w:r>
          </w:p>
          <w:p w14:paraId="7266141C" w14:textId="0A3F735A" w:rsidR="00523CA7" w:rsidRDefault="00523CA7" w:rsidP="005303C2">
            <w:pPr>
              <w:pStyle w:val="Listeavsnitt"/>
              <w:numPr>
                <w:ilvl w:val="0"/>
                <w:numId w:val="27"/>
              </w:numPr>
            </w:pPr>
            <w:r>
              <w:t>Meldninger angående innlogginger og andre sett, kan slås av gjennom nettleser men spiller ikke så mye role</w:t>
            </w:r>
          </w:p>
          <w:p w14:paraId="0528D62E" w14:textId="0C5DB7F4" w:rsidR="00576214" w:rsidRDefault="004B3771" w:rsidP="00576214">
            <w:pPr>
              <w:pStyle w:val="Listeavsnitt"/>
              <w:numPr>
                <w:ilvl w:val="0"/>
                <w:numId w:val="27"/>
              </w:numPr>
            </w:pPr>
            <w:r>
              <w:t>Stats meny for å s</w:t>
            </w:r>
            <w:r w:rsidR="00576214">
              <w:t>e dine stats :p</w:t>
            </w:r>
          </w:p>
          <w:p w14:paraId="3E2B6C20" w14:textId="219E6054" w:rsidR="00576214" w:rsidRDefault="00576214" w:rsidP="00576214">
            <w:pPr>
              <w:pStyle w:val="Listeavsnitt"/>
              <w:numPr>
                <w:ilvl w:val="0"/>
                <w:numId w:val="27"/>
              </w:numPr>
            </w:pPr>
            <w:r>
              <w:t xml:space="preserve">Hvitt-bakgrunn for å vise frem </w:t>
            </w:r>
            <w:r w:rsidR="00BB2B56">
              <w:t>viktigere</w:t>
            </w:r>
            <w:r>
              <w:t xml:space="preserve"> elementer</w:t>
            </w:r>
          </w:p>
          <w:p w14:paraId="4742D457" w14:textId="3A91E159" w:rsidR="00BE7A18" w:rsidRDefault="00BE7A18" w:rsidP="00576214">
            <w:pPr>
              <w:pStyle w:val="Listeavsnitt"/>
              <w:numPr>
                <w:ilvl w:val="0"/>
                <w:numId w:val="27"/>
              </w:numPr>
            </w:pPr>
            <w:r>
              <w:t>Skiftenede knapper avhengig av innlogging eller ikke</w:t>
            </w:r>
          </w:p>
          <w:p w14:paraId="654F234D" w14:textId="77777777" w:rsidR="00BE7A18" w:rsidRDefault="00BE7A18" w:rsidP="00576214">
            <w:pPr>
              <w:pStyle w:val="Listeavsnitt"/>
              <w:numPr>
                <w:ilvl w:val="0"/>
                <w:numId w:val="27"/>
              </w:numPr>
            </w:pPr>
          </w:p>
          <w:p w14:paraId="714DFAE7" w14:textId="18D9DB64" w:rsidR="0090415A" w:rsidRPr="00ED28F3" w:rsidRDefault="0090415A" w:rsidP="0090415A">
            <w:pPr>
              <w:pStyle w:val="Listeavsnitt"/>
            </w:pPr>
          </w:p>
          <w:p w14:paraId="5470679F" w14:textId="77777777" w:rsidR="00EE50C5" w:rsidRPr="00EE50C5" w:rsidRDefault="00EE50C5" w:rsidP="00EE50C5"/>
          <w:p w14:paraId="177BA5B0" w14:textId="77777777" w:rsidR="00C75898" w:rsidRPr="00F30B50" w:rsidRDefault="00C75898" w:rsidP="004A0F77">
            <w:pPr>
              <w:rPr>
                <w:noProof/>
                <w:lang w:bidi="nb-NO"/>
              </w:rPr>
            </w:pPr>
          </w:p>
          <w:p w14:paraId="7D900648" w14:textId="77777777" w:rsidR="00C75898" w:rsidRPr="00F30B50" w:rsidRDefault="00C75898" w:rsidP="004A0F77">
            <w:pPr>
              <w:rPr>
                <w:noProof/>
                <w:lang w:bidi="nb-NO"/>
              </w:rPr>
            </w:pPr>
          </w:p>
          <w:p w14:paraId="194E04F3" w14:textId="77777777" w:rsidR="00C75898" w:rsidRPr="00F30B50" w:rsidRDefault="00C75898" w:rsidP="004A0F77">
            <w:pPr>
              <w:rPr>
                <w:noProof/>
                <w:lang w:bidi="nb-NO"/>
              </w:rPr>
            </w:pPr>
          </w:p>
          <w:p w14:paraId="61209D71" w14:textId="77777777" w:rsidR="00C75898" w:rsidRPr="00F30B50" w:rsidRDefault="00C75898" w:rsidP="004A0F77">
            <w:pPr>
              <w:rPr>
                <w:noProof/>
                <w:lang w:bidi="nb-NO"/>
              </w:rPr>
            </w:pPr>
          </w:p>
          <w:p w14:paraId="3B44D69C" w14:textId="77777777" w:rsidR="00C75898" w:rsidRPr="00F30B50" w:rsidRDefault="00C75898" w:rsidP="004A0F77">
            <w:pPr>
              <w:rPr>
                <w:noProof/>
                <w:lang w:bidi="nb-NO"/>
              </w:rPr>
            </w:pPr>
          </w:p>
          <w:p w14:paraId="7E0749F5" w14:textId="77777777" w:rsidR="00C75898" w:rsidRPr="00F30B50" w:rsidRDefault="00C75898" w:rsidP="004A0F77">
            <w:pPr>
              <w:rPr>
                <w:noProof/>
                <w:lang w:bidi="nb-NO"/>
              </w:rPr>
            </w:pPr>
          </w:p>
        </w:tc>
        <w:tc>
          <w:tcPr>
            <w:tcW w:w="2126" w:type="dxa"/>
          </w:tcPr>
          <w:p w14:paraId="78AD4725" w14:textId="2E7B8A3B" w:rsidR="00C75898" w:rsidRPr="00F30B50" w:rsidRDefault="00C75898" w:rsidP="004A0F77">
            <w:pPr>
              <w:rPr>
                <w:noProof/>
                <w:lang w:bidi="nb-NO"/>
              </w:rPr>
            </w:pPr>
          </w:p>
        </w:tc>
      </w:tr>
    </w:tbl>
    <w:p w14:paraId="2E00256A" w14:textId="77777777" w:rsidR="00921652" w:rsidRPr="00F30B50" w:rsidRDefault="00921652"/>
    <w:p w14:paraId="692EA1D9" w14:textId="77777777" w:rsidR="00C17936" w:rsidRPr="00F30B50" w:rsidRDefault="00C17936">
      <w:pPr>
        <w:sectPr w:rsidR="00C17936" w:rsidRPr="00F30B50" w:rsidSect="00463694">
          <w:pgSz w:w="11906" w:h="16838" w:code="9"/>
          <w:pgMar w:top="720" w:right="720" w:bottom="720" w:left="720" w:header="288" w:footer="288" w:gutter="0"/>
          <w:cols w:space="720"/>
          <w:titlePg/>
          <w:docGrid w:linePitch="360"/>
        </w:sectPr>
      </w:pPr>
    </w:p>
    <w:tbl>
      <w:tblPr>
        <w:tblW w:w="10379" w:type="dxa"/>
        <w:tblLayout w:type="fixed"/>
        <w:tblLook w:val="0600" w:firstRow="0" w:lastRow="0" w:firstColumn="0" w:lastColumn="0" w:noHBand="1" w:noVBand="1"/>
      </w:tblPr>
      <w:tblGrid>
        <w:gridCol w:w="10379"/>
      </w:tblGrid>
      <w:tr w:rsidR="00382051" w:rsidRPr="00F30B50" w14:paraId="3CE181A8" w14:textId="77777777" w:rsidTr="000448DE">
        <w:trPr>
          <w:trHeight w:val="437"/>
        </w:trPr>
        <w:tc>
          <w:tcPr>
            <w:tcW w:w="10379" w:type="dxa"/>
          </w:tcPr>
          <w:p w14:paraId="219759C4" w14:textId="77777777" w:rsidR="00382051" w:rsidRPr="00F30B50" w:rsidRDefault="00382051" w:rsidP="000B4782">
            <w:pPr>
              <w:rPr>
                <w:b/>
                <w:bCs/>
              </w:rPr>
            </w:pPr>
            <w:r w:rsidRPr="00F30B50">
              <w:rPr>
                <w:noProof/>
                <w:lang w:bidi="nb-NO"/>
              </w:rPr>
              <w:lastRenderedPageBreak/>
              <w:drawing>
                <wp:inline distT="0" distB="0" distL="0" distR="0" wp14:anchorId="5ED9A1B4" wp14:editId="5E1D509A">
                  <wp:extent cx="2286000" cy="222740"/>
                  <wp:effectExtent l="0" t="0" r="0" b="6350"/>
                  <wp:docPr id="1395907289" name="Grafikk 1395907289" title="Dekorat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286000" cy="222740"/>
                          </a:xfrm>
                          <a:prstGeom prst="rect">
                            <a:avLst/>
                          </a:prstGeom>
                        </pic:spPr>
                      </pic:pic>
                    </a:graphicData>
                  </a:graphic>
                </wp:inline>
              </w:drawing>
            </w:r>
          </w:p>
        </w:tc>
      </w:tr>
      <w:tr w:rsidR="00382051" w:rsidRPr="00F30B50" w14:paraId="4D878057" w14:textId="77777777" w:rsidTr="000448DE">
        <w:trPr>
          <w:trHeight w:val="1458"/>
        </w:trPr>
        <w:tc>
          <w:tcPr>
            <w:tcW w:w="10379" w:type="dxa"/>
          </w:tcPr>
          <w:p w14:paraId="3237EA77" w14:textId="596CE484" w:rsidR="00382051" w:rsidRPr="00F30B50" w:rsidRDefault="00382051" w:rsidP="000B4782">
            <w:pPr>
              <w:pStyle w:val="Overskrift2"/>
            </w:pPr>
          </w:p>
        </w:tc>
      </w:tr>
      <w:tr w:rsidR="00382051" w:rsidRPr="00F30B50" w14:paraId="345133CF" w14:textId="77777777" w:rsidTr="000448DE">
        <w:trPr>
          <w:trHeight w:val="5754"/>
        </w:trPr>
        <w:tc>
          <w:tcPr>
            <w:tcW w:w="10379" w:type="dxa"/>
          </w:tcPr>
          <w:p w14:paraId="0F184A67" w14:textId="77777777" w:rsidR="00382051" w:rsidRPr="00F30B50" w:rsidRDefault="00382051" w:rsidP="000B4782">
            <w:pPr>
              <w:pStyle w:val="Overskrift3"/>
            </w:pPr>
          </w:p>
          <w:p w14:paraId="31EB06D8" w14:textId="77777777" w:rsidR="00382051" w:rsidRPr="00F30B50" w:rsidRDefault="00382051" w:rsidP="000B4782"/>
          <w:p w14:paraId="20725381" w14:textId="77777777" w:rsidR="00382051" w:rsidRPr="00F30B50" w:rsidRDefault="00382051" w:rsidP="000B4782"/>
          <w:p w14:paraId="5CFA36D5" w14:textId="77777777" w:rsidR="00382051" w:rsidRPr="00F30B50" w:rsidRDefault="00382051" w:rsidP="000B4782"/>
          <w:p w14:paraId="06166159" w14:textId="77777777" w:rsidR="00382051" w:rsidRPr="00F30B50" w:rsidRDefault="00382051" w:rsidP="000B4782"/>
          <w:p w14:paraId="23A15040" w14:textId="77777777" w:rsidR="00382051" w:rsidRPr="00F30B50" w:rsidRDefault="00382051" w:rsidP="000B4782"/>
          <w:p w14:paraId="7E907493" w14:textId="77777777" w:rsidR="00382051" w:rsidRPr="00F30B50" w:rsidRDefault="00382051" w:rsidP="000B4782"/>
          <w:p w14:paraId="06D516A1" w14:textId="77777777" w:rsidR="00382051" w:rsidRPr="00F30B50" w:rsidRDefault="00382051" w:rsidP="000B4782"/>
          <w:p w14:paraId="37D1CF44" w14:textId="77777777" w:rsidR="00382051" w:rsidRPr="00F30B50" w:rsidRDefault="00382051" w:rsidP="000B4782"/>
          <w:p w14:paraId="07094710" w14:textId="77777777" w:rsidR="00382051" w:rsidRPr="00F30B50" w:rsidRDefault="00382051" w:rsidP="000B4782"/>
          <w:p w14:paraId="09F7DEBF" w14:textId="77777777" w:rsidR="00382051" w:rsidRPr="00F30B50" w:rsidRDefault="00382051" w:rsidP="000B4782"/>
          <w:p w14:paraId="05290621" w14:textId="77777777" w:rsidR="00382051" w:rsidRPr="00F30B50" w:rsidRDefault="00382051" w:rsidP="000B4782"/>
          <w:p w14:paraId="11DCD112" w14:textId="77777777" w:rsidR="00382051" w:rsidRPr="00F30B50" w:rsidRDefault="00382051" w:rsidP="000B4782"/>
        </w:tc>
      </w:tr>
      <w:tr w:rsidR="00382051" w:rsidRPr="00F30B50" w14:paraId="7730C12A" w14:textId="77777777" w:rsidTr="000448DE">
        <w:trPr>
          <w:trHeight w:val="4956"/>
        </w:trPr>
        <w:tc>
          <w:tcPr>
            <w:tcW w:w="10379" w:type="dxa"/>
          </w:tcPr>
          <w:p w14:paraId="2A3D4E70" w14:textId="7CB2F769" w:rsidR="00382051" w:rsidRPr="00F30B50" w:rsidRDefault="00382051" w:rsidP="000B4782">
            <w:pPr>
              <w:rPr>
                <w:noProof/>
                <w:sz w:val="72"/>
                <w:szCs w:val="72"/>
              </w:rPr>
            </w:pPr>
            <w:r w:rsidRPr="00F30B50">
              <w:rPr>
                <w:noProof/>
                <w:sz w:val="72"/>
                <w:szCs w:val="72"/>
              </w:rPr>
              <w:t>FIN</w:t>
            </w:r>
          </w:p>
        </w:tc>
      </w:tr>
    </w:tbl>
    <w:p w14:paraId="246F59ED" w14:textId="77777777" w:rsidR="00382051" w:rsidRPr="00F30B50" w:rsidRDefault="00382051" w:rsidP="00382051"/>
    <w:p w14:paraId="4DAF63D9" w14:textId="77777777" w:rsidR="00B4432F" w:rsidRPr="00F30B50" w:rsidRDefault="00B4432F" w:rsidP="008920BB"/>
    <w:sectPr w:rsidR="00B4432F" w:rsidRPr="00F30B50" w:rsidSect="00263CD4">
      <w:pgSz w:w="11906" w:h="16838" w:code="9"/>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B7B43" w14:textId="77777777" w:rsidR="001075C9" w:rsidRDefault="001075C9" w:rsidP="006B633A">
      <w:r>
        <w:separator/>
      </w:r>
    </w:p>
  </w:endnote>
  <w:endnote w:type="continuationSeparator" w:id="0">
    <w:p w14:paraId="6BB5DC08" w14:textId="77777777" w:rsidR="001075C9" w:rsidRDefault="001075C9" w:rsidP="006B6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7715769"/>
      <w:docPartObj>
        <w:docPartGallery w:val="Page Numbers (Bottom of Page)"/>
        <w:docPartUnique/>
      </w:docPartObj>
    </w:sdtPr>
    <w:sdtContent>
      <w:p w14:paraId="07BD0DD5" w14:textId="77777777" w:rsidR="006103A1" w:rsidRDefault="006103A1">
        <w:pPr>
          <w:pStyle w:val="Bunntekst"/>
        </w:pPr>
        <w:r>
          <w:fldChar w:fldCharType="begin"/>
        </w:r>
        <w:r>
          <w:instrText>PAGE   \* MERGEFORMAT</w:instrText>
        </w:r>
        <w:r>
          <w:fldChar w:fldCharType="separate"/>
        </w:r>
        <w:r>
          <w:t>2</w:t>
        </w:r>
        <w:r>
          <w:fldChar w:fldCharType="end"/>
        </w:r>
      </w:p>
    </w:sdtContent>
  </w:sdt>
  <w:p w14:paraId="0B13424A" w14:textId="77777777" w:rsidR="006103A1" w:rsidRDefault="006103A1">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004569"/>
      <w:docPartObj>
        <w:docPartGallery w:val="Page Numbers (Bottom of Page)"/>
        <w:docPartUnique/>
      </w:docPartObj>
    </w:sdtPr>
    <w:sdtContent>
      <w:p w14:paraId="558BC42D" w14:textId="0791BF9B" w:rsidR="00D079E5" w:rsidRDefault="00D079E5">
        <w:pPr>
          <w:pStyle w:val="Bunntekst"/>
        </w:pPr>
        <w:r>
          <w:fldChar w:fldCharType="begin"/>
        </w:r>
        <w:r>
          <w:instrText>PAGE   \* MERGEFORMAT</w:instrText>
        </w:r>
        <w:r>
          <w:fldChar w:fldCharType="separate"/>
        </w:r>
        <w:r>
          <w:t>2</w:t>
        </w:r>
        <w:r>
          <w:fldChar w:fldCharType="end"/>
        </w:r>
      </w:p>
    </w:sdtContent>
  </w:sdt>
  <w:p w14:paraId="0B9130B5" w14:textId="20CCB2D5" w:rsidR="00406540" w:rsidRDefault="0040654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64D061" w14:textId="77777777" w:rsidR="001075C9" w:rsidRDefault="001075C9" w:rsidP="006B633A">
      <w:r>
        <w:separator/>
      </w:r>
    </w:p>
  </w:footnote>
  <w:footnote w:type="continuationSeparator" w:id="0">
    <w:p w14:paraId="4034A0EB" w14:textId="77777777" w:rsidR="001075C9" w:rsidRDefault="001075C9" w:rsidP="006B6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C74"/>
    <w:multiLevelType w:val="hybridMultilevel"/>
    <w:tmpl w:val="3C38AA5E"/>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0780F"/>
    <w:multiLevelType w:val="hybridMultilevel"/>
    <w:tmpl w:val="2C4A6B20"/>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4B05628"/>
    <w:multiLevelType w:val="hybridMultilevel"/>
    <w:tmpl w:val="0730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D0FFE"/>
    <w:multiLevelType w:val="hybridMultilevel"/>
    <w:tmpl w:val="755E11E0"/>
    <w:lvl w:ilvl="0" w:tplc="BA025B48">
      <w:start w:val="1"/>
      <w:numFmt w:val="bullet"/>
      <w:pStyle w:val="Punktmerking"/>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8DE325F"/>
    <w:multiLevelType w:val="hybridMultilevel"/>
    <w:tmpl w:val="2A963608"/>
    <w:lvl w:ilvl="0" w:tplc="0414000F">
      <w:start w:val="1"/>
      <w:numFmt w:val="decimal"/>
      <w:lvlText w:val="%1."/>
      <w:lvlJc w:val="left"/>
      <w:pPr>
        <w:ind w:left="1440" w:hanging="360"/>
      </w:p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5" w15:restartNumberingAfterBreak="0">
    <w:nsid w:val="1E351A4F"/>
    <w:multiLevelType w:val="hybridMultilevel"/>
    <w:tmpl w:val="D83C258E"/>
    <w:lvl w:ilvl="0" w:tplc="09AA2E20">
      <w:start w:val="1"/>
      <w:numFmt w:val="decimal"/>
      <w:lvlText w:val="%1."/>
      <w:lvlJc w:val="left"/>
      <w:pPr>
        <w:ind w:left="360" w:hanging="360"/>
      </w:pPr>
      <w:rPr>
        <w:rFonts w:hint="default"/>
        <w:sz w:val="28"/>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6" w15:restartNumberingAfterBreak="0">
    <w:nsid w:val="1E70617D"/>
    <w:multiLevelType w:val="hybridMultilevel"/>
    <w:tmpl w:val="ABD235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F2F72F3"/>
    <w:multiLevelType w:val="hybridMultilevel"/>
    <w:tmpl w:val="63E6EE44"/>
    <w:lvl w:ilvl="0" w:tplc="A36C15B6">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8" w15:restartNumberingAfterBreak="0">
    <w:nsid w:val="235662D3"/>
    <w:multiLevelType w:val="hybridMultilevel"/>
    <w:tmpl w:val="ED5442B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A651EDE"/>
    <w:multiLevelType w:val="hybridMultilevel"/>
    <w:tmpl w:val="E946A37A"/>
    <w:lvl w:ilvl="0" w:tplc="4E185FA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F95124"/>
    <w:multiLevelType w:val="hybridMultilevel"/>
    <w:tmpl w:val="1A1ADBF8"/>
    <w:lvl w:ilvl="0" w:tplc="E90277AA">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3B0318DC"/>
    <w:multiLevelType w:val="hybridMultilevel"/>
    <w:tmpl w:val="9D40215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E1A36"/>
    <w:multiLevelType w:val="hybridMultilevel"/>
    <w:tmpl w:val="97B0DB0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9022F"/>
    <w:multiLevelType w:val="hybridMultilevel"/>
    <w:tmpl w:val="E870C910"/>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4E0A1EF8"/>
    <w:multiLevelType w:val="hybridMultilevel"/>
    <w:tmpl w:val="F078CF2E"/>
    <w:lvl w:ilvl="0" w:tplc="BF4E957A">
      <w:numFmt w:val="bullet"/>
      <w:lvlText w:val="-"/>
      <w:lvlJc w:val="left"/>
      <w:pPr>
        <w:ind w:left="502"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5" w15:restartNumberingAfterBreak="0">
    <w:nsid w:val="51E87430"/>
    <w:multiLevelType w:val="hybridMultilevel"/>
    <w:tmpl w:val="37DE8EE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4D4065A"/>
    <w:multiLevelType w:val="hybridMultilevel"/>
    <w:tmpl w:val="BEA0A1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65F3BF6"/>
    <w:multiLevelType w:val="hybridMultilevel"/>
    <w:tmpl w:val="4EDA9962"/>
    <w:lvl w:ilvl="0" w:tplc="D5E2F602">
      <w:start w:val="1"/>
      <w:numFmt w:val="decimal"/>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589645E0"/>
    <w:multiLevelType w:val="hybridMultilevel"/>
    <w:tmpl w:val="C0B2E568"/>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304F02"/>
    <w:multiLevelType w:val="hybridMultilevel"/>
    <w:tmpl w:val="9010631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5A095363"/>
    <w:multiLevelType w:val="hybridMultilevel"/>
    <w:tmpl w:val="040CBC6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5D45665C"/>
    <w:multiLevelType w:val="hybridMultilevel"/>
    <w:tmpl w:val="3100208C"/>
    <w:lvl w:ilvl="0" w:tplc="4E185FA6">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A8256E8"/>
    <w:multiLevelType w:val="hybridMultilevel"/>
    <w:tmpl w:val="CF626D2A"/>
    <w:lvl w:ilvl="0" w:tplc="FCC6FC8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72904995"/>
    <w:multiLevelType w:val="hybridMultilevel"/>
    <w:tmpl w:val="31340A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73886882"/>
    <w:multiLevelType w:val="hybridMultilevel"/>
    <w:tmpl w:val="4364B0E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74663327"/>
    <w:multiLevelType w:val="hybridMultilevel"/>
    <w:tmpl w:val="2A902B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7A8E674F"/>
    <w:multiLevelType w:val="hybridMultilevel"/>
    <w:tmpl w:val="0100A7AC"/>
    <w:lvl w:ilvl="0" w:tplc="E81E5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838044">
    <w:abstractNumId w:val="2"/>
  </w:num>
  <w:num w:numId="2" w16cid:durableId="111755419">
    <w:abstractNumId w:val="18"/>
  </w:num>
  <w:num w:numId="3" w16cid:durableId="772438496">
    <w:abstractNumId w:val="0"/>
  </w:num>
  <w:num w:numId="4" w16cid:durableId="1725642553">
    <w:abstractNumId w:val="12"/>
  </w:num>
  <w:num w:numId="5" w16cid:durableId="293297149">
    <w:abstractNumId w:val="26"/>
  </w:num>
  <w:num w:numId="6" w16cid:durableId="874346353">
    <w:abstractNumId w:val="11"/>
  </w:num>
  <w:num w:numId="7" w16cid:durableId="1184831085">
    <w:abstractNumId w:val="3"/>
  </w:num>
  <w:num w:numId="8" w16cid:durableId="1959028315">
    <w:abstractNumId w:val="17"/>
  </w:num>
  <w:num w:numId="9" w16cid:durableId="1557206136">
    <w:abstractNumId w:val="1"/>
  </w:num>
  <w:num w:numId="10" w16cid:durableId="1958490225">
    <w:abstractNumId w:val="10"/>
  </w:num>
  <w:num w:numId="11" w16cid:durableId="744647863">
    <w:abstractNumId w:val="5"/>
  </w:num>
  <w:num w:numId="12" w16cid:durableId="568685434">
    <w:abstractNumId w:val="23"/>
  </w:num>
  <w:num w:numId="13" w16cid:durableId="1881242998">
    <w:abstractNumId w:val="24"/>
  </w:num>
  <w:num w:numId="14" w16cid:durableId="378941093">
    <w:abstractNumId w:val="8"/>
  </w:num>
  <w:num w:numId="15" w16cid:durableId="559941288">
    <w:abstractNumId w:val="20"/>
  </w:num>
  <w:num w:numId="16" w16cid:durableId="1120144127">
    <w:abstractNumId w:val="4"/>
  </w:num>
  <w:num w:numId="17" w16cid:durableId="1192181712">
    <w:abstractNumId w:val="13"/>
  </w:num>
  <w:num w:numId="18" w16cid:durableId="1564176954">
    <w:abstractNumId w:val="19"/>
  </w:num>
  <w:num w:numId="19" w16cid:durableId="1823112505">
    <w:abstractNumId w:val="16"/>
  </w:num>
  <w:num w:numId="20" w16cid:durableId="1626038692">
    <w:abstractNumId w:val="25"/>
  </w:num>
  <w:num w:numId="21" w16cid:durableId="311102397">
    <w:abstractNumId w:val="22"/>
  </w:num>
  <w:num w:numId="22" w16cid:durableId="1133215510">
    <w:abstractNumId w:val="7"/>
  </w:num>
  <w:num w:numId="23" w16cid:durableId="572933393">
    <w:abstractNumId w:val="14"/>
  </w:num>
  <w:num w:numId="24" w16cid:durableId="1594971984">
    <w:abstractNumId w:val="6"/>
  </w:num>
  <w:num w:numId="25" w16cid:durableId="266885527">
    <w:abstractNumId w:val="15"/>
  </w:num>
  <w:num w:numId="26" w16cid:durableId="1816024882">
    <w:abstractNumId w:val="9"/>
  </w:num>
  <w:num w:numId="27" w16cid:durableId="10338440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sjQxMDW1NLIwMzNQ0lEKTi0uzszPAykwrAUAEtC2ZiwAAAA="/>
  </w:docVars>
  <w:rsids>
    <w:rsidRoot w:val="00463694"/>
    <w:rsid w:val="00000FA9"/>
    <w:rsid w:val="00003E7C"/>
    <w:rsid w:val="00005575"/>
    <w:rsid w:val="00006402"/>
    <w:rsid w:val="000227CA"/>
    <w:rsid w:val="000239FD"/>
    <w:rsid w:val="0002595A"/>
    <w:rsid w:val="000378D7"/>
    <w:rsid w:val="000448DE"/>
    <w:rsid w:val="000504EC"/>
    <w:rsid w:val="00051294"/>
    <w:rsid w:val="00056A5E"/>
    <w:rsid w:val="00056AF4"/>
    <w:rsid w:val="00056F25"/>
    <w:rsid w:val="00060117"/>
    <w:rsid w:val="0006246E"/>
    <w:rsid w:val="0006316A"/>
    <w:rsid w:val="00064622"/>
    <w:rsid w:val="0006708A"/>
    <w:rsid w:val="00080119"/>
    <w:rsid w:val="000834BB"/>
    <w:rsid w:val="00086808"/>
    <w:rsid w:val="000936E3"/>
    <w:rsid w:val="0009505B"/>
    <w:rsid w:val="000957D0"/>
    <w:rsid w:val="00097CD5"/>
    <w:rsid w:val="000A0187"/>
    <w:rsid w:val="000A49E4"/>
    <w:rsid w:val="000B282D"/>
    <w:rsid w:val="000B2E3E"/>
    <w:rsid w:val="000C0AFA"/>
    <w:rsid w:val="000D06AB"/>
    <w:rsid w:val="000D1D83"/>
    <w:rsid w:val="000D1DA3"/>
    <w:rsid w:val="000E428D"/>
    <w:rsid w:val="000F1B9D"/>
    <w:rsid w:val="000F5CFE"/>
    <w:rsid w:val="00100572"/>
    <w:rsid w:val="00100EA6"/>
    <w:rsid w:val="0010133A"/>
    <w:rsid w:val="00105A17"/>
    <w:rsid w:val="001075C9"/>
    <w:rsid w:val="00110D36"/>
    <w:rsid w:val="00114118"/>
    <w:rsid w:val="00115DE9"/>
    <w:rsid w:val="00115E65"/>
    <w:rsid w:val="00116D09"/>
    <w:rsid w:val="00120EDB"/>
    <w:rsid w:val="00122BB9"/>
    <w:rsid w:val="00122D73"/>
    <w:rsid w:val="00133F58"/>
    <w:rsid w:val="00137631"/>
    <w:rsid w:val="00140642"/>
    <w:rsid w:val="0015336E"/>
    <w:rsid w:val="0015493B"/>
    <w:rsid w:val="00155586"/>
    <w:rsid w:val="0017004E"/>
    <w:rsid w:val="00170892"/>
    <w:rsid w:val="001812E2"/>
    <w:rsid w:val="0018698A"/>
    <w:rsid w:val="001877A1"/>
    <w:rsid w:val="00191713"/>
    <w:rsid w:val="00191821"/>
    <w:rsid w:val="00191B9F"/>
    <w:rsid w:val="001A33B5"/>
    <w:rsid w:val="001A644D"/>
    <w:rsid w:val="001A7EFD"/>
    <w:rsid w:val="001C2864"/>
    <w:rsid w:val="001C52F2"/>
    <w:rsid w:val="001D0839"/>
    <w:rsid w:val="001D1A1E"/>
    <w:rsid w:val="001D5EC6"/>
    <w:rsid w:val="001E17E9"/>
    <w:rsid w:val="001E2296"/>
    <w:rsid w:val="001E2FD9"/>
    <w:rsid w:val="001E360A"/>
    <w:rsid w:val="001F5BFC"/>
    <w:rsid w:val="001F7125"/>
    <w:rsid w:val="0020076C"/>
    <w:rsid w:val="00212F9B"/>
    <w:rsid w:val="002159D8"/>
    <w:rsid w:val="00217102"/>
    <w:rsid w:val="0022115B"/>
    <w:rsid w:val="002229EF"/>
    <w:rsid w:val="00231A3E"/>
    <w:rsid w:val="0023407A"/>
    <w:rsid w:val="00237098"/>
    <w:rsid w:val="0023776B"/>
    <w:rsid w:val="002535BE"/>
    <w:rsid w:val="002603A1"/>
    <w:rsid w:val="00263CD4"/>
    <w:rsid w:val="002658AD"/>
    <w:rsid w:val="00265965"/>
    <w:rsid w:val="0027432C"/>
    <w:rsid w:val="00274C72"/>
    <w:rsid w:val="002767B7"/>
    <w:rsid w:val="00276A77"/>
    <w:rsid w:val="0028344C"/>
    <w:rsid w:val="002834D5"/>
    <w:rsid w:val="002915BD"/>
    <w:rsid w:val="002953E3"/>
    <w:rsid w:val="002A0E38"/>
    <w:rsid w:val="002A1D7C"/>
    <w:rsid w:val="002A1FB5"/>
    <w:rsid w:val="002A3A30"/>
    <w:rsid w:val="002A5599"/>
    <w:rsid w:val="002B1F43"/>
    <w:rsid w:val="002B548F"/>
    <w:rsid w:val="002B54B6"/>
    <w:rsid w:val="002B7E3A"/>
    <w:rsid w:val="002C3B8D"/>
    <w:rsid w:val="002C7F0E"/>
    <w:rsid w:val="002E6862"/>
    <w:rsid w:val="002E7D86"/>
    <w:rsid w:val="00305BE9"/>
    <w:rsid w:val="00310FEE"/>
    <w:rsid w:val="00315DFA"/>
    <w:rsid w:val="00322D7E"/>
    <w:rsid w:val="00324B19"/>
    <w:rsid w:val="00331CBA"/>
    <w:rsid w:val="00333007"/>
    <w:rsid w:val="00333597"/>
    <w:rsid w:val="00333E33"/>
    <w:rsid w:val="00335CCE"/>
    <w:rsid w:val="00336948"/>
    <w:rsid w:val="00347EBA"/>
    <w:rsid w:val="003500AF"/>
    <w:rsid w:val="003512DE"/>
    <w:rsid w:val="003519F5"/>
    <w:rsid w:val="0035464C"/>
    <w:rsid w:val="003547CA"/>
    <w:rsid w:val="00354BCE"/>
    <w:rsid w:val="0035507D"/>
    <w:rsid w:val="00356180"/>
    <w:rsid w:val="00357ADE"/>
    <w:rsid w:val="00357CA6"/>
    <w:rsid w:val="00362383"/>
    <w:rsid w:val="00366CF6"/>
    <w:rsid w:val="00371B32"/>
    <w:rsid w:val="00375BB5"/>
    <w:rsid w:val="00381902"/>
    <w:rsid w:val="00381D7E"/>
    <w:rsid w:val="00382051"/>
    <w:rsid w:val="003875EC"/>
    <w:rsid w:val="00395414"/>
    <w:rsid w:val="00396A0D"/>
    <w:rsid w:val="003A28F6"/>
    <w:rsid w:val="003A6140"/>
    <w:rsid w:val="003A6BAE"/>
    <w:rsid w:val="003B096F"/>
    <w:rsid w:val="003B1B45"/>
    <w:rsid w:val="003C53E1"/>
    <w:rsid w:val="003D2A97"/>
    <w:rsid w:val="003D3F30"/>
    <w:rsid w:val="003D79CB"/>
    <w:rsid w:val="003E2EE3"/>
    <w:rsid w:val="003F1069"/>
    <w:rsid w:val="003F24AF"/>
    <w:rsid w:val="003F3F91"/>
    <w:rsid w:val="004048B0"/>
    <w:rsid w:val="00406540"/>
    <w:rsid w:val="00410C98"/>
    <w:rsid w:val="00416563"/>
    <w:rsid w:val="00417D0A"/>
    <w:rsid w:val="00424C2C"/>
    <w:rsid w:val="004261B8"/>
    <w:rsid w:val="004314C6"/>
    <w:rsid w:val="00435701"/>
    <w:rsid w:val="0043758D"/>
    <w:rsid w:val="004415E4"/>
    <w:rsid w:val="00445F07"/>
    <w:rsid w:val="004507C4"/>
    <w:rsid w:val="00450F88"/>
    <w:rsid w:val="004534B7"/>
    <w:rsid w:val="00455E2B"/>
    <w:rsid w:val="00456C13"/>
    <w:rsid w:val="00457122"/>
    <w:rsid w:val="00463694"/>
    <w:rsid w:val="004718EB"/>
    <w:rsid w:val="00476277"/>
    <w:rsid w:val="004763CC"/>
    <w:rsid w:val="0049290F"/>
    <w:rsid w:val="0049453B"/>
    <w:rsid w:val="00494BE8"/>
    <w:rsid w:val="00494DB2"/>
    <w:rsid w:val="00495627"/>
    <w:rsid w:val="00496420"/>
    <w:rsid w:val="00497589"/>
    <w:rsid w:val="00497DF7"/>
    <w:rsid w:val="004A4C49"/>
    <w:rsid w:val="004B3771"/>
    <w:rsid w:val="004C4BE2"/>
    <w:rsid w:val="004D34AC"/>
    <w:rsid w:val="004D4384"/>
    <w:rsid w:val="004D4B7B"/>
    <w:rsid w:val="004E210B"/>
    <w:rsid w:val="004F1988"/>
    <w:rsid w:val="004F1C32"/>
    <w:rsid w:val="004F7FE3"/>
    <w:rsid w:val="00500AC9"/>
    <w:rsid w:val="00503AAD"/>
    <w:rsid w:val="00516138"/>
    <w:rsid w:val="00517D36"/>
    <w:rsid w:val="005222D8"/>
    <w:rsid w:val="00523CA7"/>
    <w:rsid w:val="00525487"/>
    <w:rsid w:val="005303C2"/>
    <w:rsid w:val="0053179B"/>
    <w:rsid w:val="00532137"/>
    <w:rsid w:val="005431C3"/>
    <w:rsid w:val="005470C0"/>
    <w:rsid w:val="00547471"/>
    <w:rsid w:val="005528EC"/>
    <w:rsid w:val="00553C83"/>
    <w:rsid w:val="00556EA5"/>
    <w:rsid w:val="0056245B"/>
    <w:rsid w:val="00572251"/>
    <w:rsid w:val="00576214"/>
    <w:rsid w:val="00583393"/>
    <w:rsid w:val="00586D22"/>
    <w:rsid w:val="00587907"/>
    <w:rsid w:val="005927A3"/>
    <w:rsid w:val="005947BE"/>
    <w:rsid w:val="005963A2"/>
    <w:rsid w:val="005A493C"/>
    <w:rsid w:val="005A5761"/>
    <w:rsid w:val="005A747E"/>
    <w:rsid w:val="005B116C"/>
    <w:rsid w:val="005B37D7"/>
    <w:rsid w:val="005B7A9D"/>
    <w:rsid w:val="005B7FDE"/>
    <w:rsid w:val="005C22B8"/>
    <w:rsid w:val="005C4122"/>
    <w:rsid w:val="005C59AE"/>
    <w:rsid w:val="005D313F"/>
    <w:rsid w:val="005E18ED"/>
    <w:rsid w:val="005E5E53"/>
    <w:rsid w:val="005F350F"/>
    <w:rsid w:val="005F41EF"/>
    <w:rsid w:val="006013C2"/>
    <w:rsid w:val="00603334"/>
    <w:rsid w:val="00605B3B"/>
    <w:rsid w:val="006103A1"/>
    <w:rsid w:val="0061444D"/>
    <w:rsid w:val="00620935"/>
    <w:rsid w:val="00621631"/>
    <w:rsid w:val="00623803"/>
    <w:rsid w:val="0064029B"/>
    <w:rsid w:val="00644F6A"/>
    <w:rsid w:val="00646D93"/>
    <w:rsid w:val="00647E21"/>
    <w:rsid w:val="006551C3"/>
    <w:rsid w:val="00655551"/>
    <w:rsid w:val="00655C84"/>
    <w:rsid w:val="006578AF"/>
    <w:rsid w:val="00661A71"/>
    <w:rsid w:val="00663A1F"/>
    <w:rsid w:val="00664880"/>
    <w:rsid w:val="00664B37"/>
    <w:rsid w:val="00670025"/>
    <w:rsid w:val="00672DD2"/>
    <w:rsid w:val="006739AF"/>
    <w:rsid w:val="00675892"/>
    <w:rsid w:val="00677510"/>
    <w:rsid w:val="0067783D"/>
    <w:rsid w:val="00682A30"/>
    <w:rsid w:val="00685B33"/>
    <w:rsid w:val="006A535D"/>
    <w:rsid w:val="006B307C"/>
    <w:rsid w:val="006B48E0"/>
    <w:rsid w:val="006B633A"/>
    <w:rsid w:val="006B6BCE"/>
    <w:rsid w:val="006C4148"/>
    <w:rsid w:val="006C4E53"/>
    <w:rsid w:val="006D19C9"/>
    <w:rsid w:val="006D493C"/>
    <w:rsid w:val="006D7E5A"/>
    <w:rsid w:val="006E058B"/>
    <w:rsid w:val="006F0A75"/>
    <w:rsid w:val="006F4B3C"/>
    <w:rsid w:val="006F5A91"/>
    <w:rsid w:val="00706F32"/>
    <w:rsid w:val="00710614"/>
    <w:rsid w:val="00716132"/>
    <w:rsid w:val="00717511"/>
    <w:rsid w:val="00720486"/>
    <w:rsid w:val="0072626F"/>
    <w:rsid w:val="007273A8"/>
    <w:rsid w:val="0073634E"/>
    <w:rsid w:val="007366D6"/>
    <w:rsid w:val="007372B8"/>
    <w:rsid w:val="00743A30"/>
    <w:rsid w:val="007458A9"/>
    <w:rsid w:val="00747D69"/>
    <w:rsid w:val="00750353"/>
    <w:rsid w:val="00751CE6"/>
    <w:rsid w:val="007525D0"/>
    <w:rsid w:val="0075404B"/>
    <w:rsid w:val="00754E3B"/>
    <w:rsid w:val="00760104"/>
    <w:rsid w:val="007648FF"/>
    <w:rsid w:val="00767300"/>
    <w:rsid w:val="00773B64"/>
    <w:rsid w:val="00773EFB"/>
    <w:rsid w:val="007762BF"/>
    <w:rsid w:val="00777478"/>
    <w:rsid w:val="007816F9"/>
    <w:rsid w:val="00781B1D"/>
    <w:rsid w:val="007874BC"/>
    <w:rsid w:val="00793B84"/>
    <w:rsid w:val="007A5802"/>
    <w:rsid w:val="007B2E61"/>
    <w:rsid w:val="007B52F1"/>
    <w:rsid w:val="007B5595"/>
    <w:rsid w:val="007C1A8D"/>
    <w:rsid w:val="007D0BCF"/>
    <w:rsid w:val="007D3DFE"/>
    <w:rsid w:val="007D77E2"/>
    <w:rsid w:val="007D7A33"/>
    <w:rsid w:val="007E2425"/>
    <w:rsid w:val="007E2AA1"/>
    <w:rsid w:val="007E6366"/>
    <w:rsid w:val="007F0C92"/>
    <w:rsid w:val="007F542B"/>
    <w:rsid w:val="0080376F"/>
    <w:rsid w:val="008049B8"/>
    <w:rsid w:val="008074B0"/>
    <w:rsid w:val="0081061D"/>
    <w:rsid w:val="0081121A"/>
    <w:rsid w:val="00813CE3"/>
    <w:rsid w:val="00813ED9"/>
    <w:rsid w:val="00816D3F"/>
    <w:rsid w:val="0082592A"/>
    <w:rsid w:val="00834351"/>
    <w:rsid w:val="00844E11"/>
    <w:rsid w:val="00847085"/>
    <w:rsid w:val="008501E5"/>
    <w:rsid w:val="00855C14"/>
    <w:rsid w:val="00856C07"/>
    <w:rsid w:val="00862844"/>
    <w:rsid w:val="008652A3"/>
    <w:rsid w:val="00865333"/>
    <w:rsid w:val="00867AB3"/>
    <w:rsid w:val="0087255A"/>
    <w:rsid w:val="00872C00"/>
    <w:rsid w:val="00875C69"/>
    <w:rsid w:val="008761A7"/>
    <w:rsid w:val="00876850"/>
    <w:rsid w:val="00876A3E"/>
    <w:rsid w:val="00880677"/>
    <w:rsid w:val="00884E39"/>
    <w:rsid w:val="008856B1"/>
    <w:rsid w:val="008920BB"/>
    <w:rsid w:val="008937EC"/>
    <w:rsid w:val="00893B93"/>
    <w:rsid w:val="00897DCE"/>
    <w:rsid w:val="008A2E6F"/>
    <w:rsid w:val="008A4907"/>
    <w:rsid w:val="008A6EFF"/>
    <w:rsid w:val="008A7AF9"/>
    <w:rsid w:val="008B2C53"/>
    <w:rsid w:val="008B60A5"/>
    <w:rsid w:val="008C3E15"/>
    <w:rsid w:val="008C58DE"/>
    <w:rsid w:val="008C73F0"/>
    <w:rsid w:val="008D07C5"/>
    <w:rsid w:val="008D0D08"/>
    <w:rsid w:val="008D3075"/>
    <w:rsid w:val="008E1C18"/>
    <w:rsid w:val="008E6874"/>
    <w:rsid w:val="008F1ABD"/>
    <w:rsid w:val="008F1BD4"/>
    <w:rsid w:val="008F3C66"/>
    <w:rsid w:val="008F5534"/>
    <w:rsid w:val="0090415A"/>
    <w:rsid w:val="00906C28"/>
    <w:rsid w:val="0090790F"/>
    <w:rsid w:val="00910AB9"/>
    <w:rsid w:val="00912991"/>
    <w:rsid w:val="00916D05"/>
    <w:rsid w:val="00917559"/>
    <w:rsid w:val="00921652"/>
    <w:rsid w:val="00921B1B"/>
    <w:rsid w:val="00924E88"/>
    <w:rsid w:val="009269CF"/>
    <w:rsid w:val="009359D0"/>
    <w:rsid w:val="00936971"/>
    <w:rsid w:val="00940A92"/>
    <w:rsid w:val="00946AA2"/>
    <w:rsid w:val="009470BE"/>
    <w:rsid w:val="009527D4"/>
    <w:rsid w:val="00952DF6"/>
    <w:rsid w:val="00954BC5"/>
    <w:rsid w:val="00954C8A"/>
    <w:rsid w:val="00966595"/>
    <w:rsid w:val="0096738A"/>
    <w:rsid w:val="00985057"/>
    <w:rsid w:val="00990C95"/>
    <w:rsid w:val="0099200F"/>
    <w:rsid w:val="00993A32"/>
    <w:rsid w:val="00993F2D"/>
    <w:rsid w:val="009A6092"/>
    <w:rsid w:val="009A622D"/>
    <w:rsid w:val="009B38E4"/>
    <w:rsid w:val="009B70DD"/>
    <w:rsid w:val="009C1C87"/>
    <w:rsid w:val="009C217E"/>
    <w:rsid w:val="009C3C13"/>
    <w:rsid w:val="009D0407"/>
    <w:rsid w:val="009D1F8E"/>
    <w:rsid w:val="009D3861"/>
    <w:rsid w:val="009D4B5F"/>
    <w:rsid w:val="009E4C36"/>
    <w:rsid w:val="009F4DBB"/>
    <w:rsid w:val="00A010B3"/>
    <w:rsid w:val="00A0307F"/>
    <w:rsid w:val="00A06303"/>
    <w:rsid w:val="00A12CCB"/>
    <w:rsid w:val="00A2056F"/>
    <w:rsid w:val="00A21E6D"/>
    <w:rsid w:val="00A243EA"/>
    <w:rsid w:val="00A33B7B"/>
    <w:rsid w:val="00A33E0D"/>
    <w:rsid w:val="00A354ED"/>
    <w:rsid w:val="00A37523"/>
    <w:rsid w:val="00A4544F"/>
    <w:rsid w:val="00A4677F"/>
    <w:rsid w:val="00A518BE"/>
    <w:rsid w:val="00A53830"/>
    <w:rsid w:val="00A61F5D"/>
    <w:rsid w:val="00A7068C"/>
    <w:rsid w:val="00A71692"/>
    <w:rsid w:val="00A7506D"/>
    <w:rsid w:val="00A80906"/>
    <w:rsid w:val="00A91DE4"/>
    <w:rsid w:val="00A97D95"/>
    <w:rsid w:val="00AA17B6"/>
    <w:rsid w:val="00AA50BB"/>
    <w:rsid w:val="00AA6C0A"/>
    <w:rsid w:val="00AB7FAE"/>
    <w:rsid w:val="00AC0AFC"/>
    <w:rsid w:val="00AC5896"/>
    <w:rsid w:val="00AD164C"/>
    <w:rsid w:val="00AD4F06"/>
    <w:rsid w:val="00AD65A8"/>
    <w:rsid w:val="00AE3DC3"/>
    <w:rsid w:val="00AE6F29"/>
    <w:rsid w:val="00AF0402"/>
    <w:rsid w:val="00AF1286"/>
    <w:rsid w:val="00AF5DE6"/>
    <w:rsid w:val="00AF72B3"/>
    <w:rsid w:val="00B00533"/>
    <w:rsid w:val="00B00C6E"/>
    <w:rsid w:val="00B04871"/>
    <w:rsid w:val="00B05BA2"/>
    <w:rsid w:val="00B1018C"/>
    <w:rsid w:val="00B11944"/>
    <w:rsid w:val="00B11CC3"/>
    <w:rsid w:val="00B13CF5"/>
    <w:rsid w:val="00B155C7"/>
    <w:rsid w:val="00B16FB2"/>
    <w:rsid w:val="00B24EB6"/>
    <w:rsid w:val="00B25685"/>
    <w:rsid w:val="00B25913"/>
    <w:rsid w:val="00B27594"/>
    <w:rsid w:val="00B33BA9"/>
    <w:rsid w:val="00B43465"/>
    <w:rsid w:val="00B43AFA"/>
    <w:rsid w:val="00B4432F"/>
    <w:rsid w:val="00B52088"/>
    <w:rsid w:val="00B527E2"/>
    <w:rsid w:val="00B54817"/>
    <w:rsid w:val="00B6266F"/>
    <w:rsid w:val="00B64395"/>
    <w:rsid w:val="00B6526D"/>
    <w:rsid w:val="00B678B1"/>
    <w:rsid w:val="00B71316"/>
    <w:rsid w:val="00B71531"/>
    <w:rsid w:val="00B737A5"/>
    <w:rsid w:val="00B83B61"/>
    <w:rsid w:val="00B87557"/>
    <w:rsid w:val="00B95D01"/>
    <w:rsid w:val="00BA3107"/>
    <w:rsid w:val="00BA4317"/>
    <w:rsid w:val="00BA668D"/>
    <w:rsid w:val="00BB23E5"/>
    <w:rsid w:val="00BB2B56"/>
    <w:rsid w:val="00BB33BB"/>
    <w:rsid w:val="00BB4ABB"/>
    <w:rsid w:val="00BB55E2"/>
    <w:rsid w:val="00BB75AF"/>
    <w:rsid w:val="00BC4B48"/>
    <w:rsid w:val="00BC5684"/>
    <w:rsid w:val="00BC5893"/>
    <w:rsid w:val="00BD34BF"/>
    <w:rsid w:val="00BE7A18"/>
    <w:rsid w:val="00BF34CF"/>
    <w:rsid w:val="00BF3C60"/>
    <w:rsid w:val="00BF5CAB"/>
    <w:rsid w:val="00BF7335"/>
    <w:rsid w:val="00BF7A9B"/>
    <w:rsid w:val="00BF7DEF"/>
    <w:rsid w:val="00C014F1"/>
    <w:rsid w:val="00C07169"/>
    <w:rsid w:val="00C151CC"/>
    <w:rsid w:val="00C17936"/>
    <w:rsid w:val="00C267CF"/>
    <w:rsid w:val="00C267F5"/>
    <w:rsid w:val="00C27499"/>
    <w:rsid w:val="00C43AF7"/>
    <w:rsid w:val="00C44AAE"/>
    <w:rsid w:val="00C50AAD"/>
    <w:rsid w:val="00C5224B"/>
    <w:rsid w:val="00C52283"/>
    <w:rsid w:val="00C545B8"/>
    <w:rsid w:val="00C550C6"/>
    <w:rsid w:val="00C67996"/>
    <w:rsid w:val="00C67BE5"/>
    <w:rsid w:val="00C75898"/>
    <w:rsid w:val="00C81BAA"/>
    <w:rsid w:val="00C91409"/>
    <w:rsid w:val="00CB45F1"/>
    <w:rsid w:val="00CC71C8"/>
    <w:rsid w:val="00CD786A"/>
    <w:rsid w:val="00CD7F84"/>
    <w:rsid w:val="00CE445E"/>
    <w:rsid w:val="00CE645C"/>
    <w:rsid w:val="00CF6CBE"/>
    <w:rsid w:val="00D00563"/>
    <w:rsid w:val="00D079E5"/>
    <w:rsid w:val="00D1516A"/>
    <w:rsid w:val="00D16712"/>
    <w:rsid w:val="00D22C1C"/>
    <w:rsid w:val="00D25AD6"/>
    <w:rsid w:val="00D26642"/>
    <w:rsid w:val="00D2763B"/>
    <w:rsid w:val="00D37C6B"/>
    <w:rsid w:val="00D412E2"/>
    <w:rsid w:val="00D6607B"/>
    <w:rsid w:val="00D70E35"/>
    <w:rsid w:val="00D7653D"/>
    <w:rsid w:val="00D76C2C"/>
    <w:rsid w:val="00D828B6"/>
    <w:rsid w:val="00D84EBA"/>
    <w:rsid w:val="00D874CB"/>
    <w:rsid w:val="00D87DAF"/>
    <w:rsid w:val="00D951D1"/>
    <w:rsid w:val="00DA0896"/>
    <w:rsid w:val="00DB7F36"/>
    <w:rsid w:val="00DC628A"/>
    <w:rsid w:val="00DD2C3C"/>
    <w:rsid w:val="00DD5228"/>
    <w:rsid w:val="00DE178D"/>
    <w:rsid w:val="00DE1C07"/>
    <w:rsid w:val="00DE71E6"/>
    <w:rsid w:val="00DE74D9"/>
    <w:rsid w:val="00DF1644"/>
    <w:rsid w:val="00DF2D94"/>
    <w:rsid w:val="00DF48D4"/>
    <w:rsid w:val="00DF4F21"/>
    <w:rsid w:val="00E002C7"/>
    <w:rsid w:val="00E04CB2"/>
    <w:rsid w:val="00E056AE"/>
    <w:rsid w:val="00E106A8"/>
    <w:rsid w:val="00E13FA3"/>
    <w:rsid w:val="00E151B1"/>
    <w:rsid w:val="00E1765A"/>
    <w:rsid w:val="00E31CEA"/>
    <w:rsid w:val="00E365F4"/>
    <w:rsid w:val="00E37571"/>
    <w:rsid w:val="00E438EE"/>
    <w:rsid w:val="00E60AC8"/>
    <w:rsid w:val="00E61AB3"/>
    <w:rsid w:val="00E62164"/>
    <w:rsid w:val="00E65655"/>
    <w:rsid w:val="00E8039C"/>
    <w:rsid w:val="00E85A81"/>
    <w:rsid w:val="00E90882"/>
    <w:rsid w:val="00E92204"/>
    <w:rsid w:val="00E952AA"/>
    <w:rsid w:val="00E95475"/>
    <w:rsid w:val="00EA0EF8"/>
    <w:rsid w:val="00EA1FB1"/>
    <w:rsid w:val="00EA398D"/>
    <w:rsid w:val="00EA4FD2"/>
    <w:rsid w:val="00EB0526"/>
    <w:rsid w:val="00EC1264"/>
    <w:rsid w:val="00EC544D"/>
    <w:rsid w:val="00ED28F3"/>
    <w:rsid w:val="00ED6A3D"/>
    <w:rsid w:val="00EE0F8D"/>
    <w:rsid w:val="00EE186F"/>
    <w:rsid w:val="00EE3DCD"/>
    <w:rsid w:val="00EE4909"/>
    <w:rsid w:val="00EE50C5"/>
    <w:rsid w:val="00EF014D"/>
    <w:rsid w:val="00EF1E32"/>
    <w:rsid w:val="00EF5C34"/>
    <w:rsid w:val="00EF6B3C"/>
    <w:rsid w:val="00F018DE"/>
    <w:rsid w:val="00F05A6B"/>
    <w:rsid w:val="00F07F79"/>
    <w:rsid w:val="00F11874"/>
    <w:rsid w:val="00F12D12"/>
    <w:rsid w:val="00F13E51"/>
    <w:rsid w:val="00F16887"/>
    <w:rsid w:val="00F20DFD"/>
    <w:rsid w:val="00F22965"/>
    <w:rsid w:val="00F22DB8"/>
    <w:rsid w:val="00F232D4"/>
    <w:rsid w:val="00F2459A"/>
    <w:rsid w:val="00F30707"/>
    <w:rsid w:val="00F30B50"/>
    <w:rsid w:val="00F32B21"/>
    <w:rsid w:val="00F32EBE"/>
    <w:rsid w:val="00F35A16"/>
    <w:rsid w:val="00F37DD7"/>
    <w:rsid w:val="00F46DF4"/>
    <w:rsid w:val="00F53A9D"/>
    <w:rsid w:val="00F6025E"/>
    <w:rsid w:val="00F6071E"/>
    <w:rsid w:val="00F6144F"/>
    <w:rsid w:val="00F620CA"/>
    <w:rsid w:val="00F70C16"/>
    <w:rsid w:val="00F7711B"/>
    <w:rsid w:val="00F832C1"/>
    <w:rsid w:val="00F903FB"/>
    <w:rsid w:val="00FA37FC"/>
    <w:rsid w:val="00FA38E3"/>
    <w:rsid w:val="00FA53F7"/>
    <w:rsid w:val="00FA7409"/>
    <w:rsid w:val="00FB2A70"/>
    <w:rsid w:val="00FB50C8"/>
    <w:rsid w:val="00FC3BD5"/>
    <w:rsid w:val="00FC5726"/>
    <w:rsid w:val="00FD0FD6"/>
    <w:rsid w:val="00FD5013"/>
    <w:rsid w:val="00FE3432"/>
    <w:rsid w:val="00FE3F53"/>
    <w:rsid w:val="00FE4074"/>
    <w:rsid w:val="00FE44CB"/>
    <w:rsid w:val="00FE75F4"/>
    <w:rsid w:val="00FF5E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16E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lsdException w:name="header" w:semiHidden="1" w:unhideWhenUsed="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4048B0"/>
    <w:pPr>
      <w:spacing w:after="0" w:line="240" w:lineRule="auto"/>
    </w:pPr>
  </w:style>
  <w:style w:type="paragraph" w:styleId="Overskrift1">
    <w:name w:val="heading 1"/>
    <w:basedOn w:val="Normal"/>
    <w:next w:val="Normal"/>
    <w:link w:val="Overskrift1Tegn"/>
    <w:uiPriority w:val="1"/>
    <w:qFormat/>
    <w:rsid w:val="004048B0"/>
    <w:pPr>
      <w:spacing w:before="120"/>
      <w:outlineLvl w:val="0"/>
    </w:pPr>
    <w:rPr>
      <w:rFonts w:cstheme="majorHAnsi"/>
      <w:caps/>
      <w:color w:val="FFFFFF" w:themeColor="background1"/>
      <w:spacing w:val="80"/>
      <w:sz w:val="72"/>
      <w:szCs w:val="96"/>
    </w:rPr>
  </w:style>
  <w:style w:type="paragraph" w:styleId="Overskrift2">
    <w:name w:val="heading 2"/>
    <w:basedOn w:val="Normal"/>
    <w:next w:val="Normal"/>
    <w:link w:val="Overskrift2Tegn"/>
    <w:uiPriority w:val="1"/>
    <w:qFormat/>
    <w:rsid w:val="004048B0"/>
    <w:pPr>
      <w:spacing w:before="120"/>
      <w:outlineLvl w:val="1"/>
    </w:pPr>
    <w:rPr>
      <w:caps/>
      <w:spacing w:val="80"/>
      <w:sz w:val="72"/>
      <w:szCs w:val="72"/>
    </w:rPr>
  </w:style>
  <w:style w:type="paragraph" w:styleId="Overskrift3">
    <w:name w:val="heading 3"/>
    <w:basedOn w:val="Overskrift2"/>
    <w:next w:val="Normal"/>
    <w:link w:val="Overskrift3Tegn"/>
    <w:uiPriority w:val="2"/>
    <w:qFormat/>
    <w:rsid w:val="004048B0"/>
    <w:pPr>
      <w:outlineLvl w:val="2"/>
    </w:pPr>
    <w:rPr>
      <w:b/>
      <w:bCs/>
      <w:noProof/>
      <w:sz w:val="36"/>
      <w:szCs w:val="32"/>
    </w:rPr>
  </w:style>
  <w:style w:type="paragraph" w:styleId="Overskrift4">
    <w:name w:val="heading 4"/>
    <w:basedOn w:val="Normal"/>
    <w:next w:val="Normal"/>
    <w:link w:val="Overskrift4Tegn"/>
    <w:uiPriority w:val="9"/>
    <w:semiHidden/>
    <w:rsid w:val="003D2A97"/>
    <w:pPr>
      <w:keepNext/>
      <w:keepLines/>
      <w:spacing w:before="40"/>
      <w:outlineLvl w:val="3"/>
    </w:pPr>
    <w:rPr>
      <w:rFonts w:asciiTheme="majorHAnsi" w:eastAsiaTheme="majorEastAsia" w:hAnsiTheme="majorHAnsi" w:cstheme="majorBidi"/>
      <w:i/>
      <w:iCs/>
      <w:color w:val="7B2F3D"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655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1"/>
    <w:rsid w:val="004048B0"/>
    <w:rPr>
      <w:rFonts w:cstheme="majorHAnsi"/>
      <w:caps/>
      <w:color w:val="FFFFFF" w:themeColor="background1"/>
      <w:spacing w:val="80"/>
      <w:sz w:val="72"/>
      <w:szCs w:val="96"/>
    </w:rPr>
  </w:style>
  <w:style w:type="character" w:customStyle="1" w:styleId="Overskrift2Tegn">
    <w:name w:val="Overskrift 2 Tegn"/>
    <w:basedOn w:val="Standardskriftforavsnitt"/>
    <w:link w:val="Overskrift2"/>
    <w:uiPriority w:val="1"/>
    <w:rsid w:val="004048B0"/>
    <w:rPr>
      <w:caps/>
      <w:spacing w:val="80"/>
      <w:sz w:val="72"/>
      <w:szCs w:val="72"/>
    </w:rPr>
  </w:style>
  <w:style w:type="character" w:customStyle="1" w:styleId="Overskrift3Tegn">
    <w:name w:val="Overskrift 3 Tegn"/>
    <w:basedOn w:val="Standardskriftforavsnitt"/>
    <w:link w:val="Overskrift3"/>
    <w:uiPriority w:val="2"/>
    <w:rsid w:val="004048B0"/>
    <w:rPr>
      <w:b/>
      <w:bCs/>
      <w:caps/>
      <w:noProof/>
      <w:spacing w:val="80"/>
      <w:sz w:val="36"/>
      <w:szCs w:val="32"/>
    </w:rPr>
  </w:style>
  <w:style w:type="paragraph" w:styleId="Undertittel">
    <w:name w:val="Subtitle"/>
    <w:basedOn w:val="Overskrift3"/>
    <w:next w:val="Normal"/>
    <w:link w:val="UndertittelTegn"/>
    <w:uiPriority w:val="9"/>
    <w:rsid w:val="005B116C"/>
    <w:pPr>
      <w:framePr w:wrap="auto" w:vAnchor="text" w:hAnchor="margin" w:y="203"/>
      <w:jc w:val="center"/>
    </w:pPr>
    <w:rPr>
      <w:color w:val="FFFFFF" w:themeColor="background1"/>
    </w:rPr>
  </w:style>
  <w:style w:type="character" w:customStyle="1" w:styleId="UndertittelTegn">
    <w:name w:val="Undertittel Tegn"/>
    <w:basedOn w:val="Standardskriftforavsnitt"/>
    <w:link w:val="Undertittel"/>
    <w:uiPriority w:val="9"/>
    <w:rsid w:val="005B116C"/>
    <w:rPr>
      <w:b/>
      <w:bCs/>
      <w:caps/>
      <w:noProof/>
      <w:color w:val="FFFFFF" w:themeColor="background1"/>
      <w:spacing w:val="80"/>
      <w:sz w:val="36"/>
      <w:szCs w:val="32"/>
    </w:rPr>
  </w:style>
  <w:style w:type="paragraph" w:styleId="Topptekst">
    <w:name w:val="header"/>
    <w:basedOn w:val="Normal"/>
    <w:link w:val="TopptekstTegn"/>
    <w:uiPriority w:val="99"/>
    <w:semiHidden/>
    <w:rsid w:val="006B633A"/>
    <w:pPr>
      <w:tabs>
        <w:tab w:val="center" w:pos="4680"/>
        <w:tab w:val="right" w:pos="9360"/>
      </w:tabs>
    </w:pPr>
  </w:style>
  <w:style w:type="character" w:customStyle="1" w:styleId="TopptekstTegn">
    <w:name w:val="Topptekst Tegn"/>
    <w:basedOn w:val="Standardskriftforavsnitt"/>
    <w:link w:val="Topptekst"/>
    <w:uiPriority w:val="99"/>
    <w:semiHidden/>
    <w:rsid w:val="00110D36"/>
  </w:style>
  <w:style w:type="paragraph" w:styleId="Bunntekst">
    <w:name w:val="footer"/>
    <w:basedOn w:val="Normal"/>
    <w:link w:val="BunntekstTegn"/>
    <w:uiPriority w:val="99"/>
    <w:qFormat/>
    <w:rsid w:val="004415E4"/>
    <w:pPr>
      <w:tabs>
        <w:tab w:val="center" w:pos="4680"/>
        <w:tab w:val="right" w:pos="9360"/>
      </w:tabs>
      <w:jc w:val="right"/>
    </w:pPr>
    <w:rPr>
      <w:sz w:val="16"/>
    </w:rPr>
  </w:style>
  <w:style w:type="character" w:customStyle="1" w:styleId="BunntekstTegn">
    <w:name w:val="Bunntekst Tegn"/>
    <w:basedOn w:val="Standardskriftforavsnitt"/>
    <w:link w:val="Bunntekst"/>
    <w:uiPriority w:val="99"/>
    <w:rsid w:val="004415E4"/>
    <w:rPr>
      <w:sz w:val="16"/>
    </w:rPr>
  </w:style>
  <w:style w:type="table" w:styleId="Vanligtabell2">
    <w:name w:val="Plain Table 2"/>
    <w:basedOn w:val="Vanligtabell"/>
    <w:uiPriority w:val="42"/>
    <w:rsid w:val="00CC71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ldetekst">
    <w:name w:val="caption"/>
    <w:basedOn w:val="Normal"/>
    <w:next w:val="Normal"/>
    <w:uiPriority w:val="35"/>
    <w:qFormat/>
    <w:rsid w:val="0010133A"/>
    <w:rPr>
      <w:sz w:val="20"/>
    </w:rPr>
  </w:style>
  <w:style w:type="paragraph" w:styleId="Tittel">
    <w:name w:val="Title"/>
    <w:basedOn w:val="Normal"/>
    <w:next w:val="Normal"/>
    <w:link w:val="TittelTegn"/>
    <w:qFormat/>
    <w:rsid w:val="005431C3"/>
    <w:pPr>
      <w:contextualSpacing/>
      <w:jc w:val="center"/>
    </w:pPr>
    <w:rPr>
      <w:rFonts w:asciiTheme="majorHAnsi" w:eastAsiaTheme="majorEastAsia" w:hAnsiTheme="majorHAnsi" w:cstheme="majorBidi"/>
      <w:caps/>
      <w:color w:val="FFFFFF" w:themeColor="background1"/>
      <w:sz w:val="96"/>
      <w:szCs w:val="56"/>
    </w:rPr>
  </w:style>
  <w:style w:type="character" w:customStyle="1" w:styleId="TittelTegn">
    <w:name w:val="Tittel Tegn"/>
    <w:basedOn w:val="Standardskriftforavsnitt"/>
    <w:link w:val="Tittel"/>
    <w:rsid w:val="005431C3"/>
    <w:rPr>
      <w:rFonts w:asciiTheme="majorHAnsi" w:eastAsiaTheme="majorEastAsia" w:hAnsiTheme="majorHAnsi" w:cstheme="majorBidi"/>
      <w:caps/>
      <w:color w:val="FFFFFF" w:themeColor="background1"/>
      <w:sz w:val="96"/>
      <w:szCs w:val="56"/>
    </w:rPr>
  </w:style>
  <w:style w:type="paragraph" w:styleId="Sitat">
    <w:name w:val="Quote"/>
    <w:basedOn w:val="Normal"/>
    <w:next w:val="Normal"/>
    <w:link w:val="SitatTegn"/>
    <w:uiPriority w:val="10"/>
    <w:qFormat/>
    <w:rsid w:val="004D4384"/>
    <w:pPr>
      <w:spacing w:before="200"/>
      <w:ind w:left="288" w:right="288"/>
    </w:pPr>
    <w:rPr>
      <w:b/>
      <w:iCs/>
      <w:color w:val="404040" w:themeColor="text1" w:themeTint="BF"/>
      <w:sz w:val="56"/>
      <w:szCs w:val="24"/>
    </w:rPr>
  </w:style>
  <w:style w:type="character" w:customStyle="1" w:styleId="SitatTegn">
    <w:name w:val="Sitat Tegn"/>
    <w:basedOn w:val="Standardskriftforavsnitt"/>
    <w:link w:val="Sitat"/>
    <w:uiPriority w:val="10"/>
    <w:rsid w:val="004D4384"/>
    <w:rPr>
      <w:b/>
      <w:iCs/>
      <w:color w:val="404040" w:themeColor="text1" w:themeTint="BF"/>
      <w:sz w:val="56"/>
      <w:szCs w:val="24"/>
    </w:rPr>
  </w:style>
  <w:style w:type="character" w:styleId="Plassholdertekst">
    <w:name w:val="Placeholder Text"/>
    <w:basedOn w:val="Standardskriftforavsnitt"/>
    <w:uiPriority w:val="99"/>
    <w:semiHidden/>
    <w:rsid w:val="000D1DA3"/>
    <w:rPr>
      <w:color w:val="808080"/>
    </w:rPr>
  </w:style>
  <w:style w:type="character" w:customStyle="1" w:styleId="Overskrift4Tegn">
    <w:name w:val="Overskrift 4 Tegn"/>
    <w:basedOn w:val="Standardskriftforavsnitt"/>
    <w:link w:val="Overskrift4"/>
    <w:uiPriority w:val="9"/>
    <w:semiHidden/>
    <w:rsid w:val="00110D36"/>
    <w:rPr>
      <w:rFonts w:asciiTheme="majorHAnsi" w:eastAsiaTheme="majorEastAsia" w:hAnsiTheme="majorHAnsi" w:cstheme="majorBidi"/>
      <w:i/>
      <w:iCs/>
      <w:color w:val="7B2F3D" w:themeColor="accent1" w:themeShade="BF"/>
    </w:rPr>
  </w:style>
  <w:style w:type="paragraph" w:customStyle="1" w:styleId="Normalfet">
    <w:name w:val="Normal fet"/>
    <w:basedOn w:val="Normal"/>
    <w:uiPriority w:val="8"/>
    <w:qFormat/>
    <w:rsid w:val="00EA0EF8"/>
    <w:rPr>
      <w:b/>
      <w:bCs/>
      <w:color w:val="FFFFFF" w:themeColor="background1"/>
    </w:rPr>
  </w:style>
  <w:style w:type="paragraph" w:customStyle="1" w:styleId="TitleOption1">
    <w:name w:val="TitleOption1"/>
    <w:basedOn w:val="Tittel"/>
    <w:uiPriority w:val="4"/>
    <w:semiHidden/>
    <w:rsid w:val="006F5A91"/>
    <w:rPr>
      <w:color w:val="E99757" w:themeColor="accent2"/>
    </w:rPr>
  </w:style>
  <w:style w:type="paragraph" w:customStyle="1" w:styleId="TitleOption2">
    <w:name w:val="TitleOption2"/>
    <w:basedOn w:val="Tittel"/>
    <w:uiPriority w:val="5"/>
    <w:semiHidden/>
    <w:rsid w:val="00110D36"/>
    <w:rPr>
      <w:color w:val="A53F52" w:themeColor="accent1"/>
    </w:rPr>
  </w:style>
  <w:style w:type="paragraph" w:customStyle="1" w:styleId="TitleOption3">
    <w:name w:val="TitleOption3"/>
    <w:basedOn w:val="Tittel"/>
    <w:uiPriority w:val="6"/>
    <w:semiHidden/>
    <w:rsid w:val="00110D36"/>
    <w:rPr>
      <w:color w:val="2C2153" w:themeColor="accent4"/>
    </w:rPr>
  </w:style>
  <w:style w:type="character" w:styleId="Merknadsreferanse">
    <w:name w:val="annotation reference"/>
    <w:basedOn w:val="Standardskriftforavsnitt"/>
    <w:uiPriority w:val="99"/>
    <w:semiHidden/>
    <w:rsid w:val="00C014F1"/>
    <w:rPr>
      <w:sz w:val="16"/>
      <w:szCs w:val="16"/>
    </w:rPr>
  </w:style>
  <w:style w:type="paragraph" w:styleId="Merknadstekst">
    <w:name w:val="annotation text"/>
    <w:basedOn w:val="Normal"/>
    <w:link w:val="MerknadstekstTegn"/>
    <w:uiPriority w:val="99"/>
    <w:semiHidden/>
    <w:rsid w:val="00C014F1"/>
    <w:rPr>
      <w:sz w:val="20"/>
      <w:szCs w:val="20"/>
    </w:rPr>
  </w:style>
  <w:style w:type="character" w:customStyle="1" w:styleId="MerknadstekstTegn">
    <w:name w:val="Merknadstekst Tegn"/>
    <w:basedOn w:val="Standardskriftforavsnitt"/>
    <w:link w:val="Merknadstekst"/>
    <w:uiPriority w:val="99"/>
    <w:semiHidden/>
    <w:rsid w:val="00C014F1"/>
    <w:rPr>
      <w:sz w:val="20"/>
      <w:szCs w:val="20"/>
    </w:rPr>
  </w:style>
  <w:style w:type="paragraph" w:styleId="Kommentaremne">
    <w:name w:val="annotation subject"/>
    <w:basedOn w:val="Merknadstekst"/>
    <w:next w:val="Merknadstekst"/>
    <w:link w:val="KommentaremneTegn"/>
    <w:uiPriority w:val="99"/>
    <w:semiHidden/>
    <w:unhideWhenUsed/>
    <w:rsid w:val="00C014F1"/>
    <w:rPr>
      <w:b/>
      <w:bCs/>
    </w:rPr>
  </w:style>
  <w:style w:type="character" w:customStyle="1" w:styleId="KommentaremneTegn">
    <w:name w:val="Kommentaremne Tegn"/>
    <w:basedOn w:val="MerknadstekstTegn"/>
    <w:link w:val="Kommentaremne"/>
    <w:uiPriority w:val="99"/>
    <w:semiHidden/>
    <w:rsid w:val="00C014F1"/>
    <w:rPr>
      <w:b/>
      <w:bCs/>
      <w:sz w:val="20"/>
      <w:szCs w:val="20"/>
    </w:rPr>
  </w:style>
  <w:style w:type="paragraph" w:styleId="Bobletekst">
    <w:name w:val="Balloon Text"/>
    <w:basedOn w:val="Normal"/>
    <w:link w:val="BobletekstTegn"/>
    <w:uiPriority w:val="99"/>
    <w:semiHidden/>
    <w:unhideWhenUsed/>
    <w:rsid w:val="00C014F1"/>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014F1"/>
    <w:rPr>
      <w:rFonts w:ascii="Segoe UI" w:hAnsi="Segoe UI" w:cs="Segoe UI"/>
      <w:sz w:val="18"/>
      <w:szCs w:val="18"/>
    </w:rPr>
  </w:style>
  <w:style w:type="paragraph" w:customStyle="1" w:styleId="Tabellvenstre1">
    <w:name w:val="Tabell venstre 1"/>
    <w:basedOn w:val="Normal"/>
    <w:uiPriority w:val="7"/>
    <w:qFormat/>
    <w:rsid w:val="00133F58"/>
    <w:pPr>
      <w:spacing w:before="120"/>
    </w:pPr>
    <w:rPr>
      <w:color w:val="E99757" w:themeColor="accent2"/>
      <w:spacing w:val="40"/>
      <w:kern w:val="28"/>
      <w:sz w:val="28"/>
    </w:rPr>
  </w:style>
  <w:style w:type="paragraph" w:customStyle="1" w:styleId="Tabellvenstre2">
    <w:name w:val="Tabell venstre 2"/>
    <w:basedOn w:val="Normal"/>
    <w:uiPriority w:val="7"/>
    <w:qFormat/>
    <w:rsid w:val="00133F58"/>
    <w:pPr>
      <w:spacing w:before="120"/>
    </w:pPr>
    <w:rPr>
      <w:color w:val="A53F52" w:themeColor="accent1"/>
      <w:spacing w:val="40"/>
      <w:kern w:val="28"/>
      <w:sz w:val="28"/>
    </w:rPr>
  </w:style>
  <w:style w:type="paragraph" w:customStyle="1" w:styleId="Tabellvenstre3">
    <w:name w:val="Tabell venstre 3"/>
    <w:basedOn w:val="Normal"/>
    <w:uiPriority w:val="7"/>
    <w:qFormat/>
    <w:rsid w:val="00133F58"/>
    <w:pPr>
      <w:spacing w:before="120"/>
    </w:pPr>
    <w:rPr>
      <w:color w:val="44546A" w:themeColor="text2"/>
      <w:spacing w:val="40"/>
      <w:kern w:val="28"/>
      <w:sz w:val="28"/>
    </w:rPr>
  </w:style>
  <w:style w:type="paragraph" w:customStyle="1" w:styleId="Tabelldata">
    <w:name w:val="Tabelldata"/>
    <w:basedOn w:val="Normal"/>
    <w:uiPriority w:val="7"/>
    <w:qFormat/>
    <w:rsid w:val="006013C2"/>
    <w:pPr>
      <w:jc w:val="center"/>
    </w:pPr>
    <w:rPr>
      <w:color w:val="000000" w:themeColor="text1"/>
    </w:rPr>
  </w:style>
  <w:style w:type="paragraph" w:customStyle="1" w:styleId="Tabelloverskrift">
    <w:name w:val="Tabelloverskrift"/>
    <w:basedOn w:val="Normal"/>
    <w:uiPriority w:val="7"/>
    <w:qFormat/>
    <w:rsid w:val="007366D6"/>
    <w:pPr>
      <w:jc w:val="center"/>
    </w:pPr>
    <w:rPr>
      <w:color w:val="000000" w:themeColor="text1"/>
      <w:spacing w:val="40"/>
      <w:kern w:val="28"/>
      <w:sz w:val="28"/>
    </w:rPr>
  </w:style>
  <w:style w:type="paragraph" w:customStyle="1" w:styleId="Listeoverskrift">
    <w:name w:val="Listeoverskrift"/>
    <w:basedOn w:val="Normal"/>
    <w:uiPriority w:val="7"/>
    <w:qFormat/>
    <w:rsid w:val="0053179B"/>
    <w:pPr>
      <w:spacing w:before="80"/>
    </w:pPr>
    <w:rPr>
      <w:spacing w:val="40"/>
      <w:kern w:val="28"/>
      <w:sz w:val="28"/>
    </w:rPr>
  </w:style>
  <w:style w:type="paragraph" w:customStyle="1" w:styleId="Punktmerking">
    <w:name w:val="Punktmerking"/>
    <w:basedOn w:val="Normal"/>
    <w:uiPriority w:val="7"/>
    <w:qFormat/>
    <w:rsid w:val="00C17936"/>
    <w:pPr>
      <w:numPr>
        <w:numId w:val="7"/>
      </w:numPr>
      <w:spacing w:before="120"/>
      <w:ind w:left="360"/>
    </w:pPr>
  </w:style>
  <w:style w:type="paragraph" w:customStyle="1" w:styleId="Forsideinfo">
    <w:name w:val="Forsideinfo"/>
    <w:basedOn w:val="Normal"/>
    <w:uiPriority w:val="2"/>
    <w:qFormat/>
    <w:rsid w:val="0010133A"/>
    <w:pPr>
      <w:spacing w:before="120"/>
      <w:jc w:val="center"/>
    </w:pPr>
    <w:rPr>
      <w:color w:val="FFFFFF" w:themeColor="background1"/>
      <w:spacing w:val="40"/>
      <w:kern w:val="28"/>
      <w:sz w:val="28"/>
    </w:rPr>
  </w:style>
  <w:style w:type="paragraph" w:styleId="Listeavsnitt">
    <w:name w:val="List Paragraph"/>
    <w:basedOn w:val="Normal"/>
    <w:uiPriority w:val="34"/>
    <w:qFormat/>
    <w:rsid w:val="00006402"/>
    <w:pPr>
      <w:ind w:left="720"/>
      <w:contextualSpacing/>
    </w:pPr>
  </w:style>
  <w:style w:type="paragraph" w:styleId="Overskriftforinnholdsfortegnelse">
    <w:name w:val="TOC Heading"/>
    <w:basedOn w:val="Overskrift1"/>
    <w:next w:val="Normal"/>
    <w:uiPriority w:val="39"/>
    <w:unhideWhenUsed/>
    <w:qFormat/>
    <w:rsid w:val="00767300"/>
    <w:pPr>
      <w:keepNext/>
      <w:keepLines/>
      <w:spacing w:before="240" w:line="259" w:lineRule="auto"/>
      <w:outlineLvl w:val="9"/>
    </w:pPr>
    <w:rPr>
      <w:rFonts w:asciiTheme="majorHAnsi" w:eastAsiaTheme="majorEastAsia" w:hAnsiTheme="majorHAnsi" w:cstheme="majorBidi"/>
      <w:caps w:val="0"/>
      <w:color w:val="7B2F3D" w:themeColor="accent1" w:themeShade="BF"/>
      <w:spacing w:val="0"/>
      <w:sz w:val="32"/>
      <w:szCs w:val="32"/>
      <w:lang w:eastAsia="nb-NO"/>
    </w:rPr>
  </w:style>
  <w:style w:type="paragraph" w:styleId="INNH3">
    <w:name w:val="toc 3"/>
    <w:basedOn w:val="Normal"/>
    <w:next w:val="Normal"/>
    <w:autoRedefine/>
    <w:uiPriority w:val="39"/>
    <w:rsid w:val="00767300"/>
    <w:pPr>
      <w:spacing w:after="100"/>
      <w:ind w:left="440"/>
    </w:pPr>
  </w:style>
  <w:style w:type="paragraph" w:styleId="INNH2">
    <w:name w:val="toc 2"/>
    <w:basedOn w:val="Normal"/>
    <w:next w:val="Normal"/>
    <w:autoRedefine/>
    <w:uiPriority w:val="39"/>
    <w:rsid w:val="00767300"/>
    <w:pPr>
      <w:spacing w:after="100"/>
      <w:ind w:left="220"/>
    </w:pPr>
  </w:style>
  <w:style w:type="paragraph" w:styleId="INNH1">
    <w:name w:val="toc 1"/>
    <w:basedOn w:val="Normal"/>
    <w:next w:val="Normal"/>
    <w:autoRedefine/>
    <w:uiPriority w:val="39"/>
    <w:rsid w:val="00767300"/>
    <w:pPr>
      <w:spacing w:after="100"/>
    </w:pPr>
  </w:style>
  <w:style w:type="character" w:styleId="Hyperkobling">
    <w:name w:val="Hyperlink"/>
    <w:basedOn w:val="Standardskriftforavsnitt"/>
    <w:uiPriority w:val="99"/>
    <w:unhideWhenUsed/>
    <w:rsid w:val="00767300"/>
    <w:rPr>
      <w:color w:val="3A3838" w:themeColor="hyperlink"/>
      <w:u w:val="single"/>
    </w:rPr>
  </w:style>
  <w:style w:type="character" w:customStyle="1" w:styleId="rynqvb">
    <w:name w:val="rynqvb"/>
    <w:basedOn w:val="Standardskriftforavsnitt"/>
    <w:rsid w:val="00A7506D"/>
  </w:style>
  <w:style w:type="character" w:styleId="Ulstomtale">
    <w:name w:val="Unresolved Mention"/>
    <w:basedOn w:val="Standardskriftforavsnitt"/>
    <w:uiPriority w:val="99"/>
    <w:semiHidden/>
    <w:unhideWhenUsed/>
    <w:rsid w:val="003E2EE3"/>
    <w:rPr>
      <w:color w:val="605E5C"/>
      <w:shd w:val="clear" w:color="auto" w:fill="E1DFDD"/>
    </w:rPr>
  </w:style>
  <w:style w:type="paragraph" w:styleId="NormalWeb">
    <w:name w:val="Normal (Web)"/>
    <w:basedOn w:val="Normal"/>
    <w:uiPriority w:val="99"/>
    <w:semiHidden/>
    <w:unhideWhenUsed/>
    <w:rsid w:val="00664B37"/>
    <w:pPr>
      <w:spacing w:before="100" w:beforeAutospacing="1" w:after="100" w:afterAutospacing="1"/>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061985">
      <w:bodyDiv w:val="1"/>
      <w:marLeft w:val="0"/>
      <w:marRight w:val="0"/>
      <w:marTop w:val="0"/>
      <w:marBottom w:val="0"/>
      <w:divBdr>
        <w:top w:val="none" w:sz="0" w:space="0" w:color="auto"/>
        <w:left w:val="none" w:sz="0" w:space="0" w:color="auto"/>
        <w:bottom w:val="none" w:sz="0" w:space="0" w:color="auto"/>
        <w:right w:val="none" w:sz="0" w:space="0" w:color="auto"/>
      </w:divBdr>
    </w:div>
    <w:div w:id="628820691">
      <w:bodyDiv w:val="1"/>
      <w:marLeft w:val="0"/>
      <w:marRight w:val="0"/>
      <w:marTop w:val="0"/>
      <w:marBottom w:val="0"/>
      <w:divBdr>
        <w:top w:val="none" w:sz="0" w:space="0" w:color="auto"/>
        <w:left w:val="none" w:sz="0" w:space="0" w:color="auto"/>
        <w:bottom w:val="none" w:sz="0" w:space="0" w:color="auto"/>
        <w:right w:val="none" w:sz="0" w:space="0" w:color="auto"/>
      </w:divBdr>
    </w:div>
    <w:div w:id="816413201">
      <w:bodyDiv w:val="1"/>
      <w:marLeft w:val="0"/>
      <w:marRight w:val="0"/>
      <w:marTop w:val="0"/>
      <w:marBottom w:val="0"/>
      <w:divBdr>
        <w:top w:val="none" w:sz="0" w:space="0" w:color="auto"/>
        <w:left w:val="none" w:sz="0" w:space="0" w:color="auto"/>
        <w:bottom w:val="none" w:sz="0" w:space="0" w:color="auto"/>
        <w:right w:val="none" w:sz="0" w:space="0" w:color="auto"/>
      </w:divBdr>
    </w:div>
    <w:div w:id="882060984">
      <w:bodyDiv w:val="1"/>
      <w:marLeft w:val="0"/>
      <w:marRight w:val="0"/>
      <w:marTop w:val="0"/>
      <w:marBottom w:val="0"/>
      <w:divBdr>
        <w:top w:val="none" w:sz="0" w:space="0" w:color="auto"/>
        <w:left w:val="none" w:sz="0" w:space="0" w:color="auto"/>
        <w:bottom w:val="none" w:sz="0" w:space="0" w:color="auto"/>
        <w:right w:val="none" w:sz="0" w:space="0" w:color="auto"/>
      </w:divBdr>
      <w:divsChild>
        <w:div w:id="1571312147">
          <w:marLeft w:val="0"/>
          <w:marRight w:val="0"/>
          <w:marTop w:val="0"/>
          <w:marBottom w:val="0"/>
          <w:divBdr>
            <w:top w:val="none" w:sz="0" w:space="0" w:color="auto"/>
            <w:left w:val="none" w:sz="0" w:space="0" w:color="auto"/>
            <w:bottom w:val="none" w:sz="0" w:space="0" w:color="auto"/>
            <w:right w:val="none" w:sz="0" w:space="0" w:color="auto"/>
          </w:divBdr>
        </w:div>
      </w:divsChild>
    </w:div>
    <w:div w:id="1219852764">
      <w:bodyDiv w:val="1"/>
      <w:marLeft w:val="0"/>
      <w:marRight w:val="0"/>
      <w:marTop w:val="0"/>
      <w:marBottom w:val="0"/>
      <w:divBdr>
        <w:top w:val="none" w:sz="0" w:space="0" w:color="auto"/>
        <w:left w:val="none" w:sz="0" w:space="0" w:color="auto"/>
        <w:bottom w:val="none" w:sz="0" w:space="0" w:color="auto"/>
        <w:right w:val="none" w:sz="0" w:space="0" w:color="auto"/>
      </w:divBdr>
      <w:divsChild>
        <w:div w:id="1318413314">
          <w:marLeft w:val="0"/>
          <w:marRight w:val="0"/>
          <w:marTop w:val="0"/>
          <w:marBottom w:val="0"/>
          <w:divBdr>
            <w:top w:val="none" w:sz="0" w:space="0" w:color="auto"/>
            <w:left w:val="none" w:sz="0" w:space="0" w:color="auto"/>
            <w:bottom w:val="none" w:sz="0" w:space="0" w:color="auto"/>
            <w:right w:val="none" w:sz="0" w:space="0" w:color="auto"/>
          </w:divBdr>
        </w:div>
      </w:divsChild>
    </w:div>
    <w:div w:id="1914974479">
      <w:bodyDiv w:val="1"/>
      <w:marLeft w:val="0"/>
      <w:marRight w:val="0"/>
      <w:marTop w:val="0"/>
      <w:marBottom w:val="0"/>
      <w:divBdr>
        <w:top w:val="none" w:sz="0" w:space="0" w:color="auto"/>
        <w:left w:val="none" w:sz="0" w:space="0" w:color="auto"/>
        <w:bottom w:val="none" w:sz="0" w:space="0" w:color="auto"/>
        <w:right w:val="none" w:sz="0" w:space="0" w:color="auto"/>
      </w:divBdr>
    </w:div>
    <w:div w:id="2052878381">
      <w:bodyDiv w:val="1"/>
      <w:marLeft w:val="0"/>
      <w:marRight w:val="0"/>
      <w:marTop w:val="0"/>
      <w:marBottom w:val="0"/>
      <w:divBdr>
        <w:top w:val="none" w:sz="0" w:space="0" w:color="auto"/>
        <w:left w:val="none" w:sz="0" w:space="0" w:color="auto"/>
        <w:bottom w:val="none" w:sz="0" w:space="0" w:color="auto"/>
        <w:right w:val="none" w:sz="0" w:space="0" w:color="auto"/>
      </w:divBdr>
    </w:div>
    <w:div w:id="2069764053">
      <w:bodyDiv w:val="1"/>
      <w:marLeft w:val="0"/>
      <w:marRight w:val="0"/>
      <w:marTop w:val="0"/>
      <w:marBottom w:val="0"/>
      <w:divBdr>
        <w:top w:val="none" w:sz="0" w:space="0" w:color="auto"/>
        <w:left w:val="none" w:sz="0" w:space="0" w:color="auto"/>
        <w:bottom w:val="none" w:sz="0" w:space="0" w:color="auto"/>
        <w:right w:val="none" w:sz="0" w:space="0" w:color="auto"/>
      </w:divBdr>
      <w:divsChild>
        <w:div w:id="1690060244">
          <w:marLeft w:val="0"/>
          <w:marRight w:val="0"/>
          <w:marTop w:val="0"/>
          <w:marBottom w:val="0"/>
          <w:divBdr>
            <w:top w:val="none" w:sz="0" w:space="0" w:color="auto"/>
            <w:left w:val="none" w:sz="0" w:space="0" w:color="auto"/>
            <w:bottom w:val="none" w:sz="0" w:space="0" w:color="auto"/>
            <w:right w:val="none" w:sz="0" w:space="0" w:color="auto"/>
          </w:divBdr>
          <w:divsChild>
            <w:div w:id="9274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github.com/HeyItsAp/Biscuit-Clicker-2.0/blob/main/Dokumenter/Navigation.mp4" TargetMode="External"/><Relationship Id="rId3" Type="http://schemas.openxmlformats.org/officeDocument/2006/relationships/customXml" Target="../customXml/item3.xml"/><Relationship Id="rId21" Type="http://schemas.openxmlformats.org/officeDocument/2006/relationships/hyperlink" Target="https://github.com/HeyItsAp/Biscuit-Clicker-2.0/blob/main/Dokumenter/Developer.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HeyItsAp/Biscuit-Clicker-2.0/tree/main/Dokumenter/Filler" TargetMode="External"/><Relationship Id="rId25" Type="http://schemas.openxmlformats.org/officeDocument/2006/relationships/hyperlink" Target="https://github.com/HeyItsAp/Biscuit-Clicker-2.0/blob/main/Dokumenter/Developer.pdf" TargetMode="External"/><Relationship Id="rId2" Type="http://schemas.openxmlformats.org/officeDocument/2006/relationships/customXml" Target="../customXml/item2.xml"/><Relationship Id="rId16" Type="http://schemas.openxmlformats.org/officeDocument/2006/relationships/hyperlink" Target="https://github.com/users/HeyItsAp/projects/2" TargetMode="External"/><Relationship Id="rId20" Type="http://schemas.openxmlformats.org/officeDocument/2006/relationships/hyperlink" Target="https://github.com/HeyItsAp/Biscuit-Clicker-2.0/blob/main/Dokumenter/Tutorial.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HeyItsAp/Biscuit-Clicker-2.0/blob/main/Dokumenter/Tutorial.pdf" TargetMode="External"/><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hyperlink" Target="https://github.com/HeyItsAp/Biscuit-Clicker-2.0/tree/main/Dokumenter/Filler"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github.com/HeyItsAp/Biscuit-Clicker-2.0/blob/main/Dokumenter/Navigation.mp4"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IMI%20Adrian\AppData\Roaming\Microsoft\Templates\Moderne%20forretnings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408F935DDC44AE897A534B61717D8C"/>
        <w:category>
          <w:name w:val="Generelt"/>
          <w:gallery w:val="placeholder"/>
        </w:category>
        <w:types>
          <w:type w:val="bbPlcHdr"/>
        </w:types>
        <w:behaviors>
          <w:behavior w:val="content"/>
        </w:behaviors>
        <w:guid w:val="{6F5631EF-B0EC-4317-90F9-98F5570ACCAA}"/>
      </w:docPartPr>
      <w:docPartBody>
        <w:p w:rsidR="00642FDA" w:rsidRDefault="00642FDA">
          <w:pPr>
            <w:pStyle w:val="10408F935DDC44AE897A534B61717D8C"/>
          </w:pPr>
          <w:r w:rsidRPr="00AB7FAE">
            <w:rPr>
              <w:noProof/>
              <w:lang w:bidi="nb-NO"/>
            </w:rPr>
            <w:t>|</w:t>
          </w:r>
        </w:p>
      </w:docPartBody>
    </w:docPart>
    <w:docPart>
      <w:docPartPr>
        <w:name w:val="DefaultPlaceholder_-1854013440"/>
        <w:category>
          <w:name w:val="Generelt"/>
          <w:gallery w:val="placeholder"/>
        </w:category>
        <w:types>
          <w:type w:val="bbPlcHdr"/>
        </w:types>
        <w:behaviors>
          <w:behavior w:val="content"/>
        </w:behaviors>
        <w:guid w:val="{E8C8DF6D-7F85-4940-B3BA-5112435B2E39}"/>
      </w:docPartPr>
      <w:docPartBody>
        <w:p w:rsidR="008C799C" w:rsidRDefault="0081500D">
          <w:r w:rsidRPr="00AA2D55">
            <w:rPr>
              <w:rStyle w:val="Plassholdertekst"/>
            </w:rPr>
            <w:t>Klikk eller trykk her for å skrive inn tekst.</w:t>
          </w:r>
        </w:p>
      </w:docPartBody>
    </w:docPart>
    <w:docPart>
      <w:docPartPr>
        <w:name w:val="5BDBAC01CEA74BC28FCF542B3ADDFC5F"/>
        <w:category>
          <w:name w:val="Generelt"/>
          <w:gallery w:val="placeholder"/>
        </w:category>
        <w:types>
          <w:type w:val="bbPlcHdr"/>
        </w:types>
        <w:behaviors>
          <w:behavior w:val="content"/>
        </w:behaviors>
        <w:guid w:val="{1AE99C8B-00AA-40E2-A083-C9531CC8966A}"/>
      </w:docPartPr>
      <w:docPartBody>
        <w:p w:rsidR="008C799C" w:rsidRDefault="0081500D" w:rsidP="0081500D">
          <w:pPr>
            <w:pStyle w:val="5BDBAC01CEA74BC28FCF542B3ADDFC5F"/>
          </w:pPr>
          <w:r w:rsidRPr="00AA2D55">
            <w:rPr>
              <w:rStyle w:val="Plassholdertekst"/>
            </w:rPr>
            <w:t>Klikk eller trykk her for å skrive inn tekst.</w:t>
          </w:r>
        </w:p>
      </w:docPartBody>
    </w:docPart>
    <w:docPart>
      <w:docPartPr>
        <w:name w:val="8E590A827E184C58B13B5A968A01B18D"/>
        <w:category>
          <w:name w:val="Generelt"/>
          <w:gallery w:val="placeholder"/>
        </w:category>
        <w:types>
          <w:type w:val="bbPlcHdr"/>
        </w:types>
        <w:behaviors>
          <w:behavior w:val="content"/>
        </w:behaviors>
        <w:guid w:val="{A8DE751F-2CDE-40EE-B3A8-7E7A8883A088}"/>
      </w:docPartPr>
      <w:docPartBody>
        <w:p w:rsidR="008C799C" w:rsidRDefault="0081500D" w:rsidP="0081500D">
          <w:pPr>
            <w:pStyle w:val="8E590A827E184C58B13B5A968A01B18D"/>
          </w:pPr>
          <w:r w:rsidRPr="00AA2D55">
            <w:rPr>
              <w:rStyle w:val="Plassholdertekst"/>
            </w:rPr>
            <w:t>Klikk eller trykk her for å skrive inn tekst.</w:t>
          </w:r>
        </w:p>
      </w:docPartBody>
    </w:docPart>
    <w:docPart>
      <w:docPartPr>
        <w:name w:val="4FBD15886BE14733B7F26491987E7F82"/>
        <w:category>
          <w:name w:val="Generelt"/>
          <w:gallery w:val="placeholder"/>
        </w:category>
        <w:types>
          <w:type w:val="bbPlcHdr"/>
        </w:types>
        <w:behaviors>
          <w:behavior w:val="content"/>
        </w:behaviors>
        <w:guid w:val="{CB8C65F9-8C3D-416A-8A7E-4CB0CBE73B6F}"/>
      </w:docPartPr>
      <w:docPartBody>
        <w:p w:rsidR="008C799C" w:rsidRDefault="0081500D" w:rsidP="0081500D">
          <w:pPr>
            <w:pStyle w:val="4FBD15886BE14733B7F26491987E7F82"/>
          </w:pPr>
          <w:r w:rsidRPr="00AA2D55">
            <w:rPr>
              <w:rStyle w:val="Plassholdertekst"/>
            </w:rPr>
            <w:t>Klikk eller trykk her for å skrive inn tekst.</w:t>
          </w:r>
        </w:p>
      </w:docPartBody>
    </w:docPart>
    <w:docPart>
      <w:docPartPr>
        <w:name w:val="C81DF7DEE2944658BA95C7569DC8EBB6"/>
        <w:category>
          <w:name w:val="Generelt"/>
          <w:gallery w:val="placeholder"/>
        </w:category>
        <w:types>
          <w:type w:val="bbPlcHdr"/>
        </w:types>
        <w:behaviors>
          <w:behavior w:val="content"/>
        </w:behaviors>
        <w:guid w:val="{7C13B730-05C0-463C-809F-658E1C68636E}"/>
      </w:docPartPr>
      <w:docPartBody>
        <w:p w:rsidR="008C799C" w:rsidRDefault="0081500D" w:rsidP="0081500D">
          <w:pPr>
            <w:pStyle w:val="C81DF7DEE2944658BA95C7569DC8EBB6"/>
          </w:pPr>
          <w:r w:rsidRPr="00AA2D55">
            <w:rPr>
              <w:rStyle w:val="Plassholdertekst"/>
            </w:rPr>
            <w:t>Klikk eller trykk her for å skrive inn tekst.</w:t>
          </w:r>
        </w:p>
      </w:docPartBody>
    </w:docPart>
    <w:docPart>
      <w:docPartPr>
        <w:name w:val="7E56A68E42A74AF4B35A2EFB53E2752C"/>
        <w:category>
          <w:name w:val="Generelt"/>
          <w:gallery w:val="placeholder"/>
        </w:category>
        <w:types>
          <w:type w:val="bbPlcHdr"/>
        </w:types>
        <w:behaviors>
          <w:behavior w:val="content"/>
        </w:behaviors>
        <w:guid w:val="{D3626DA3-F2B3-46D8-A191-6B2EFF7ED7D6}"/>
      </w:docPartPr>
      <w:docPartBody>
        <w:p w:rsidR="008C799C" w:rsidRDefault="0081500D" w:rsidP="0081500D">
          <w:pPr>
            <w:pStyle w:val="7E56A68E42A74AF4B35A2EFB53E2752C"/>
          </w:pPr>
          <w:r w:rsidRPr="00AA2D55">
            <w:rPr>
              <w:rStyle w:val="Plassholdertekst"/>
            </w:rPr>
            <w:t>Klikk eller trykk her for å skrive inn tekst.</w:t>
          </w:r>
        </w:p>
      </w:docPartBody>
    </w:docPart>
    <w:docPart>
      <w:docPartPr>
        <w:name w:val="DE06E1F64E084290BA53B7B6EC4E4D1D"/>
        <w:category>
          <w:name w:val="Generelt"/>
          <w:gallery w:val="placeholder"/>
        </w:category>
        <w:types>
          <w:type w:val="bbPlcHdr"/>
        </w:types>
        <w:behaviors>
          <w:behavior w:val="content"/>
        </w:behaviors>
        <w:guid w:val="{F2050171-9B99-46CE-B656-2442288CD1AD}"/>
      </w:docPartPr>
      <w:docPartBody>
        <w:p w:rsidR="008C799C" w:rsidRDefault="0081500D" w:rsidP="0081500D">
          <w:pPr>
            <w:pStyle w:val="DE06E1F64E084290BA53B7B6EC4E4D1D"/>
          </w:pPr>
          <w:r w:rsidRPr="00AA2D55">
            <w:rPr>
              <w:rStyle w:val="Plassholdertekst"/>
            </w:rPr>
            <w:t>Klikk eller trykk her for å skrive inn tekst.</w:t>
          </w:r>
        </w:p>
      </w:docPartBody>
    </w:docPart>
    <w:docPart>
      <w:docPartPr>
        <w:name w:val="7024A2BC46E74F61B1F8E5769FB31275"/>
        <w:category>
          <w:name w:val="Generelt"/>
          <w:gallery w:val="placeholder"/>
        </w:category>
        <w:types>
          <w:type w:val="bbPlcHdr"/>
        </w:types>
        <w:behaviors>
          <w:behavior w:val="content"/>
        </w:behaviors>
        <w:guid w:val="{FFB86DB6-113E-4233-8B81-C18FF1DDD422}"/>
      </w:docPartPr>
      <w:docPartBody>
        <w:p w:rsidR="008C799C" w:rsidRDefault="0081500D" w:rsidP="0081500D">
          <w:pPr>
            <w:pStyle w:val="7024A2BC46E74F61B1F8E5769FB31275"/>
          </w:pPr>
          <w:r w:rsidRPr="00AA2D55">
            <w:rPr>
              <w:rStyle w:val="Plassholdertekst"/>
            </w:rPr>
            <w:t>Klikk eller trykk her for å skrive inn tekst.</w:t>
          </w:r>
        </w:p>
      </w:docPartBody>
    </w:docPart>
    <w:docPart>
      <w:docPartPr>
        <w:name w:val="709ABB3F7CF544B2AC4DF4EC24181B0C"/>
        <w:category>
          <w:name w:val="Generelt"/>
          <w:gallery w:val="placeholder"/>
        </w:category>
        <w:types>
          <w:type w:val="bbPlcHdr"/>
        </w:types>
        <w:behaviors>
          <w:behavior w:val="content"/>
        </w:behaviors>
        <w:guid w:val="{0CF025FD-2C90-4185-9B78-D0B23B9B24B7}"/>
      </w:docPartPr>
      <w:docPartBody>
        <w:p w:rsidR="008C799C" w:rsidRDefault="0081500D" w:rsidP="0081500D">
          <w:pPr>
            <w:pStyle w:val="709ABB3F7CF544B2AC4DF4EC24181B0C"/>
          </w:pPr>
          <w:r w:rsidRPr="00AA2D55">
            <w:rPr>
              <w:rStyle w:val="Plassholdertekst"/>
            </w:rPr>
            <w:t>Klikk eller trykk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D0FFE"/>
    <w:multiLevelType w:val="hybridMultilevel"/>
    <w:tmpl w:val="755E11E0"/>
    <w:lvl w:ilvl="0" w:tplc="BA025B48">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2119473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DA"/>
    <w:rsid w:val="0013053C"/>
    <w:rsid w:val="00157819"/>
    <w:rsid w:val="00274C72"/>
    <w:rsid w:val="002767B7"/>
    <w:rsid w:val="003B096F"/>
    <w:rsid w:val="005A6471"/>
    <w:rsid w:val="005F2A88"/>
    <w:rsid w:val="00642FDA"/>
    <w:rsid w:val="008130AF"/>
    <w:rsid w:val="0081500D"/>
    <w:rsid w:val="00860C97"/>
    <w:rsid w:val="008C799C"/>
    <w:rsid w:val="008F3C66"/>
    <w:rsid w:val="009E6ED6"/>
    <w:rsid w:val="00B83B61"/>
    <w:rsid w:val="00BF5CAB"/>
    <w:rsid w:val="00CF378D"/>
    <w:rsid w:val="00DB7F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b-NO" w:eastAsia="nb-N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1"/>
    <w:qFormat/>
    <w:pPr>
      <w:spacing w:before="120" w:after="0" w:line="240" w:lineRule="auto"/>
      <w:outlineLvl w:val="1"/>
    </w:pPr>
    <w:rPr>
      <w:rFonts w:eastAsiaTheme="minorHAnsi"/>
      <w:caps/>
      <w:spacing w:val="80"/>
      <w:kern w:val="0"/>
      <w:sz w:val="72"/>
      <w:szCs w:val="72"/>
      <w:lang w:eastAsia="en-US"/>
      <w14:ligatures w14:val="none"/>
    </w:rPr>
  </w:style>
  <w:style w:type="paragraph" w:styleId="Overskrift3">
    <w:name w:val="heading 3"/>
    <w:basedOn w:val="Normal"/>
    <w:next w:val="Normal"/>
    <w:link w:val="Overskrift3Tegn"/>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qFormat/>
    <w:pPr>
      <w:spacing w:after="0" w:line="240" w:lineRule="auto"/>
      <w:contextualSpacing/>
      <w:jc w:val="center"/>
    </w:pPr>
    <w:rPr>
      <w:rFonts w:asciiTheme="majorHAnsi" w:eastAsiaTheme="majorEastAsia" w:hAnsiTheme="majorHAnsi" w:cstheme="majorBidi"/>
      <w:caps/>
      <w:color w:val="FFFFFF" w:themeColor="background1"/>
      <w:kern w:val="0"/>
      <w:sz w:val="96"/>
      <w:szCs w:val="56"/>
      <w:lang w:eastAsia="en-US"/>
      <w14:ligatures w14:val="none"/>
    </w:rPr>
  </w:style>
  <w:style w:type="character" w:customStyle="1" w:styleId="TittelTegn">
    <w:name w:val="Tittel Tegn"/>
    <w:basedOn w:val="Standardskriftforavsnitt"/>
    <w:link w:val="Tittel"/>
    <w:rPr>
      <w:rFonts w:asciiTheme="majorHAnsi" w:eastAsiaTheme="majorEastAsia" w:hAnsiTheme="majorHAnsi" w:cstheme="majorBidi"/>
      <w:caps/>
      <w:color w:val="FFFFFF" w:themeColor="background1"/>
      <w:kern w:val="0"/>
      <w:sz w:val="96"/>
      <w:szCs w:val="56"/>
      <w:lang w:eastAsia="en-US"/>
      <w14:ligatures w14:val="none"/>
    </w:rPr>
  </w:style>
  <w:style w:type="paragraph" w:styleId="Undertittel">
    <w:name w:val="Subtitle"/>
    <w:basedOn w:val="Overskrift3"/>
    <w:next w:val="Normal"/>
    <w:link w:val="UndertittelTegn"/>
    <w:uiPriority w:val="9"/>
    <w:pPr>
      <w:keepNext w:val="0"/>
      <w:keepLines w:val="0"/>
      <w:framePr w:wrap="auto" w:vAnchor="text" w:hAnchor="margin" w:y="203"/>
      <w:spacing w:before="120" w:after="0" w:line="240" w:lineRule="auto"/>
      <w:jc w:val="center"/>
    </w:pPr>
    <w:rPr>
      <w:rFonts w:eastAsiaTheme="minorHAnsi" w:cstheme="minorBidi"/>
      <w:b/>
      <w:bCs/>
      <w:caps/>
      <w:noProof/>
      <w:color w:val="FFFFFF" w:themeColor="background1"/>
      <w:spacing w:val="80"/>
      <w:kern w:val="0"/>
      <w:sz w:val="36"/>
      <w:szCs w:val="32"/>
      <w:lang w:eastAsia="en-US"/>
      <w14:ligatures w14:val="none"/>
    </w:rPr>
  </w:style>
  <w:style w:type="character" w:customStyle="1" w:styleId="UndertittelTegn">
    <w:name w:val="Undertittel Tegn"/>
    <w:basedOn w:val="Standardskriftforavsnitt"/>
    <w:link w:val="Undertittel"/>
    <w:uiPriority w:val="9"/>
    <w:rPr>
      <w:rFonts w:eastAsiaTheme="minorHAnsi"/>
      <w:b/>
      <w:bCs/>
      <w:caps/>
      <w:noProof/>
      <w:color w:val="FFFFFF" w:themeColor="background1"/>
      <w:spacing w:val="80"/>
      <w:kern w:val="0"/>
      <w:sz w:val="36"/>
      <w:szCs w:val="32"/>
      <w:lang w:eastAsia="en-US"/>
      <w14:ligatures w14:val="none"/>
    </w:rPr>
  </w:style>
  <w:style w:type="character" w:customStyle="1" w:styleId="Overskrift3Tegn">
    <w:name w:val="Overskrift 3 Tegn"/>
    <w:basedOn w:val="Standardskriftforavsnitt"/>
    <w:link w:val="Overskrift3"/>
    <w:uiPriority w:val="9"/>
    <w:semiHidden/>
    <w:rPr>
      <w:rFonts w:eastAsiaTheme="majorEastAsia" w:cstheme="majorBidi"/>
      <w:color w:val="0F4761" w:themeColor="accent1" w:themeShade="BF"/>
      <w:sz w:val="28"/>
      <w:szCs w:val="28"/>
    </w:rPr>
  </w:style>
  <w:style w:type="character" w:styleId="Plassholdertekst">
    <w:name w:val="Placeholder Text"/>
    <w:basedOn w:val="Standardskriftforavsnitt"/>
    <w:uiPriority w:val="99"/>
    <w:semiHidden/>
    <w:rsid w:val="0081500D"/>
    <w:rPr>
      <w:color w:val="808080"/>
    </w:rPr>
  </w:style>
  <w:style w:type="paragraph" w:customStyle="1" w:styleId="10408F935DDC44AE897A534B61717D8C">
    <w:name w:val="10408F935DDC44AE897A534B61717D8C"/>
  </w:style>
  <w:style w:type="character" w:customStyle="1" w:styleId="Overskrift2Tegn">
    <w:name w:val="Overskrift 2 Tegn"/>
    <w:basedOn w:val="Standardskriftforavsnitt"/>
    <w:link w:val="Overskrift2"/>
    <w:uiPriority w:val="1"/>
    <w:rPr>
      <w:rFonts w:eastAsiaTheme="minorHAnsi"/>
      <w:caps/>
      <w:spacing w:val="80"/>
      <w:kern w:val="0"/>
      <w:sz w:val="72"/>
      <w:szCs w:val="72"/>
      <w:lang w:eastAsia="en-US"/>
      <w14:ligatures w14:val="none"/>
    </w:rPr>
  </w:style>
  <w:style w:type="paragraph" w:customStyle="1" w:styleId="22E248FEE1AC4D8A9A3D3D3AEDCB141B">
    <w:name w:val="22E248FEE1AC4D8A9A3D3D3AEDCB141B"/>
    <w:rsid w:val="00642FDA"/>
  </w:style>
  <w:style w:type="paragraph" w:customStyle="1" w:styleId="5BDBAC01CEA74BC28FCF542B3ADDFC5F">
    <w:name w:val="5BDBAC01CEA74BC28FCF542B3ADDFC5F"/>
    <w:rsid w:val="0081500D"/>
  </w:style>
  <w:style w:type="paragraph" w:customStyle="1" w:styleId="8E590A827E184C58B13B5A968A01B18D">
    <w:name w:val="8E590A827E184C58B13B5A968A01B18D"/>
    <w:rsid w:val="0081500D"/>
  </w:style>
  <w:style w:type="paragraph" w:customStyle="1" w:styleId="4FBD15886BE14733B7F26491987E7F82">
    <w:name w:val="4FBD15886BE14733B7F26491987E7F82"/>
    <w:rsid w:val="0081500D"/>
  </w:style>
  <w:style w:type="paragraph" w:customStyle="1" w:styleId="C81DF7DEE2944658BA95C7569DC8EBB6">
    <w:name w:val="C81DF7DEE2944658BA95C7569DC8EBB6"/>
    <w:rsid w:val="0081500D"/>
  </w:style>
  <w:style w:type="paragraph" w:customStyle="1" w:styleId="7E56A68E42A74AF4B35A2EFB53E2752C">
    <w:name w:val="7E56A68E42A74AF4B35A2EFB53E2752C"/>
    <w:rsid w:val="0081500D"/>
  </w:style>
  <w:style w:type="paragraph" w:customStyle="1" w:styleId="DE06E1F64E084290BA53B7B6EC4E4D1D">
    <w:name w:val="DE06E1F64E084290BA53B7B6EC4E4D1D"/>
    <w:rsid w:val="0081500D"/>
  </w:style>
  <w:style w:type="paragraph" w:customStyle="1" w:styleId="7024A2BC46E74F61B1F8E5769FB31275">
    <w:name w:val="7024A2BC46E74F61B1F8E5769FB31275"/>
    <w:rsid w:val="0081500D"/>
  </w:style>
  <w:style w:type="paragraph" w:customStyle="1" w:styleId="709ABB3F7CF544B2AC4DF4EC24181B0C">
    <w:name w:val="709ABB3F7CF544B2AC4DF4EC24181B0C"/>
    <w:rsid w:val="008150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ech">
      <a:dk1>
        <a:sysClr val="windowText" lastClr="000000"/>
      </a:dk1>
      <a:lt1>
        <a:sysClr val="window" lastClr="FFFFFF"/>
      </a:lt1>
      <a:dk2>
        <a:srgbClr val="44546A"/>
      </a:dk2>
      <a:lt2>
        <a:srgbClr val="E7E6E6"/>
      </a:lt2>
      <a:accent1>
        <a:srgbClr val="A53F52"/>
      </a:accent1>
      <a:accent2>
        <a:srgbClr val="E99757"/>
      </a:accent2>
      <a:accent3>
        <a:srgbClr val="2F3342"/>
      </a:accent3>
      <a:accent4>
        <a:srgbClr val="2C2153"/>
      </a:accent4>
      <a:accent5>
        <a:srgbClr val="01023B"/>
      </a:accent5>
      <a:accent6>
        <a:srgbClr val="7F7F7F"/>
      </a:accent6>
      <a:hlink>
        <a:srgbClr val="3A3838"/>
      </a:hlink>
      <a:folHlink>
        <a:srgbClr val="D0CEC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D3D9D-0340-4753-8F4F-1DD1E77729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13D0F0-3CCF-4486-969B-CD1E58AD8FD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D56AAF0-D252-4FF8-9991-A44B35548CEA}">
  <ds:schemaRefs>
    <ds:schemaRef ds:uri="http://schemas.microsoft.com/sharepoint/v3/contenttype/forms"/>
  </ds:schemaRefs>
</ds:datastoreItem>
</file>

<file path=customXml/itemProps4.xml><?xml version="1.0" encoding="utf-8"?>
<ds:datastoreItem xmlns:ds="http://schemas.openxmlformats.org/officeDocument/2006/customXml" ds:itemID="{204DBCAC-6DFF-4A41-828A-4E1C226BF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Moderne forretningsrapport</Template>
  <TotalTime>0</TotalTime>
  <Pages>12</Pages>
  <Words>2125</Words>
  <Characters>11263</Characters>
  <Application>Microsoft Office Word</Application>
  <DocSecurity>0</DocSecurity>
  <Lines>93</Lines>
  <Paragraphs>26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2024-01-22T10:10:00Z</dcterms:created>
  <dcterms:modified xsi:type="dcterms:W3CDTF">2024-05-16T09:50:00Z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